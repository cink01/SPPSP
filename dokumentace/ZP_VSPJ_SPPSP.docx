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80639" w14:textId="77777777" w:rsidR="00FB3E37" w:rsidRPr="00E12C17" w:rsidRDefault="00FB3E37" w:rsidP="00FB3E37">
      <w:pPr>
        <w:spacing w:line="360" w:lineRule="auto"/>
        <w:jc w:val="center"/>
        <w:rPr>
          <w:b/>
          <w:caps/>
          <w:kern w:val="32"/>
          <w:sz w:val="36"/>
          <w:szCs w:val="36"/>
        </w:rPr>
      </w:pPr>
      <w:bookmarkStart w:id="0" w:name="_Hlk3298904"/>
      <w:r w:rsidRPr="00E12C17">
        <w:rPr>
          <w:b/>
          <w:caps/>
          <w:kern w:val="32"/>
          <w:sz w:val="36"/>
          <w:szCs w:val="36"/>
        </w:rPr>
        <w:t>Vysoká škola polytechnická Jihlava</w:t>
      </w:r>
    </w:p>
    <w:p w14:paraId="7AA36BCE" w14:textId="7E613280" w:rsidR="00FB3E37" w:rsidRPr="00E12C17" w:rsidRDefault="007C07DA" w:rsidP="00FB3E37">
      <w:pPr>
        <w:spacing w:line="360" w:lineRule="auto"/>
        <w:jc w:val="center"/>
        <w:rPr>
          <w:sz w:val="36"/>
          <w:szCs w:val="36"/>
        </w:rPr>
      </w:pPr>
      <w:sdt>
        <w:sdtPr>
          <w:rPr>
            <w:sz w:val="36"/>
            <w:szCs w:val="36"/>
          </w:rPr>
          <w:id w:val="-1165709699"/>
          <w:placeholder>
            <w:docPart w:val="7174979B426C42018B04E00F1DD0CDF3"/>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EB0AB9">
            <w:rPr>
              <w:sz w:val="36"/>
              <w:szCs w:val="36"/>
            </w:rPr>
            <w:t>Katedra technických studií</w:t>
          </w:r>
        </w:sdtContent>
      </w:sdt>
      <w:r w:rsidR="0069085A">
        <w:rPr>
          <w:sz w:val="36"/>
          <w:szCs w:val="36"/>
        </w:rPr>
        <w:t xml:space="preserve"> </w:t>
      </w:r>
    </w:p>
    <w:p w14:paraId="5E76280F" w14:textId="0922F930" w:rsidR="00FB3E37" w:rsidRPr="008E5EE7" w:rsidRDefault="00EB0AB9" w:rsidP="00203032">
      <w:pPr>
        <w:spacing w:before="2800" w:line="360" w:lineRule="auto"/>
        <w:jc w:val="center"/>
        <w:rPr>
          <w:b/>
          <w:spacing w:val="40"/>
          <w:kern w:val="32"/>
          <w:sz w:val="36"/>
          <w:szCs w:val="36"/>
        </w:rPr>
      </w:pPr>
      <w:r>
        <w:rPr>
          <w:b/>
          <w:spacing w:val="40"/>
          <w:kern w:val="32"/>
          <w:sz w:val="36"/>
          <w:szCs w:val="36"/>
        </w:rPr>
        <w:t>Systém pro podporu tvorby studijních plánů</w:t>
      </w:r>
    </w:p>
    <w:p w14:paraId="5489C673" w14:textId="77777777" w:rsidR="00EB0AB9" w:rsidRDefault="007C07DA" w:rsidP="00EB0AB9">
      <w:pPr>
        <w:spacing w:line="360" w:lineRule="auto"/>
        <w:jc w:val="center"/>
        <w:rPr>
          <w:sz w:val="28"/>
          <w:szCs w:val="28"/>
        </w:rPr>
      </w:pPr>
      <w:sdt>
        <w:sdtPr>
          <w:rPr>
            <w:sz w:val="28"/>
            <w:szCs w:val="28"/>
          </w:rPr>
          <w:id w:val="-1396740522"/>
          <w:placeholder>
            <w:docPart w:val="7174979B426C42018B04E00F1DD0CDF3"/>
          </w:placeholder>
          <w:dropDownList>
            <w:listItem w:value="Zvolte položku."/>
            <w:listItem w:displayText="bakalářská práce" w:value="bakalářská práce"/>
            <w:listItem w:displayText="diplomová práce" w:value="diplomová práce"/>
          </w:dropDownList>
        </w:sdtPr>
        <w:sdtEndPr/>
        <w:sdtContent>
          <w:r w:rsidR="00EB0AB9">
            <w:rPr>
              <w:sz w:val="28"/>
              <w:szCs w:val="28"/>
            </w:rPr>
            <w:t>bakalářská práce</w:t>
          </w:r>
        </w:sdtContent>
      </w:sdt>
    </w:p>
    <w:p w14:paraId="3E8BDA89" w14:textId="77777777" w:rsidR="00EB0AB9" w:rsidRDefault="00EB0AB9" w:rsidP="00EB0AB9">
      <w:pPr>
        <w:spacing w:line="360" w:lineRule="auto"/>
        <w:jc w:val="center"/>
        <w:rPr>
          <w:sz w:val="28"/>
          <w:szCs w:val="28"/>
        </w:rPr>
      </w:pPr>
    </w:p>
    <w:p w14:paraId="6956FCC7" w14:textId="77777777" w:rsidR="00EB0AB9" w:rsidRDefault="00EB0AB9" w:rsidP="00EB0AB9">
      <w:pPr>
        <w:spacing w:line="360" w:lineRule="auto"/>
        <w:jc w:val="center"/>
        <w:rPr>
          <w:sz w:val="28"/>
          <w:szCs w:val="28"/>
        </w:rPr>
      </w:pPr>
    </w:p>
    <w:p w14:paraId="42DF2617" w14:textId="77777777" w:rsidR="00EB0AB9" w:rsidRDefault="00EB0AB9" w:rsidP="00EB0AB9">
      <w:pPr>
        <w:spacing w:line="360" w:lineRule="auto"/>
        <w:jc w:val="center"/>
        <w:rPr>
          <w:sz w:val="28"/>
          <w:szCs w:val="28"/>
        </w:rPr>
      </w:pPr>
    </w:p>
    <w:p w14:paraId="744E900F" w14:textId="77777777" w:rsidR="00EB0AB9" w:rsidRDefault="00EB0AB9" w:rsidP="00EB0AB9">
      <w:pPr>
        <w:spacing w:line="360" w:lineRule="auto"/>
        <w:jc w:val="center"/>
        <w:rPr>
          <w:sz w:val="28"/>
          <w:szCs w:val="28"/>
        </w:rPr>
      </w:pPr>
    </w:p>
    <w:p w14:paraId="73E95858" w14:textId="77777777" w:rsidR="00EB0AB9" w:rsidRDefault="00EB0AB9" w:rsidP="00EB0AB9">
      <w:pPr>
        <w:spacing w:line="360" w:lineRule="auto"/>
        <w:jc w:val="center"/>
        <w:rPr>
          <w:sz w:val="28"/>
          <w:szCs w:val="28"/>
        </w:rPr>
      </w:pPr>
    </w:p>
    <w:p w14:paraId="466397A0" w14:textId="77777777" w:rsidR="00EB0AB9" w:rsidRDefault="00EB0AB9" w:rsidP="00EB0AB9">
      <w:pPr>
        <w:spacing w:line="360" w:lineRule="auto"/>
        <w:jc w:val="center"/>
        <w:rPr>
          <w:sz w:val="28"/>
          <w:szCs w:val="28"/>
        </w:rPr>
      </w:pPr>
    </w:p>
    <w:p w14:paraId="63A21F1D" w14:textId="77777777" w:rsidR="00EB0AB9" w:rsidRDefault="00EB0AB9" w:rsidP="00EB0AB9">
      <w:pPr>
        <w:spacing w:line="360" w:lineRule="auto"/>
        <w:jc w:val="center"/>
        <w:rPr>
          <w:sz w:val="28"/>
          <w:szCs w:val="28"/>
        </w:rPr>
      </w:pPr>
    </w:p>
    <w:p w14:paraId="0E774190" w14:textId="77777777" w:rsidR="00EB0AB9" w:rsidRDefault="00EB0AB9" w:rsidP="00EB0AB9">
      <w:pPr>
        <w:spacing w:line="360" w:lineRule="auto"/>
        <w:jc w:val="center"/>
        <w:rPr>
          <w:sz w:val="28"/>
          <w:szCs w:val="28"/>
        </w:rPr>
      </w:pPr>
    </w:p>
    <w:p w14:paraId="71A877FC" w14:textId="77777777" w:rsidR="00EB0AB9" w:rsidRDefault="00EB0AB9" w:rsidP="00EB0AB9">
      <w:pPr>
        <w:spacing w:line="360" w:lineRule="auto"/>
        <w:jc w:val="center"/>
        <w:rPr>
          <w:sz w:val="28"/>
          <w:szCs w:val="28"/>
        </w:rPr>
      </w:pPr>
    </w:p>
    <w:p w14:paraId="6A202F57" w14:textId="77777777" w:rsidR="00EB0AB9" w:rsidRDefault="00EB0AB9" w:rsidP="00EB0AB9">
      <w:pPr>
        <w:spacing w:line="360" w:lineRule="auto"/>
        <w:jc w:val="center"/>
        <w:rPr>
          <w:sz w:val="28"/>
          <w:szCs w:val="28"/>
        </w:rPr>
      </w:pPr>
    </w:p>
    <w:p w14:paraId="77E66342" w14:textId="77777777" w:rsidR="00EB0AB9" w:rsidRDefault="00EB0AB9" w:rsidP="00EB0AB9">
      <w:pPr>
        <w:spacing w:line="360" w:lineRule="auto"/>
        <w:jc w:val="center"/>
        <w:rPr>
          <w:sz w:val="28"/>
          <w:szCs w:val="28"/>
        </w:rPr>
      </w:pPr>
    </w:p>
    <w:p w14:paraId="6C4372FA" w14:textId="77777777" w:rsidR="00EB0AB9" w:rsidRDefault="00EB0AB9" w:rsidP="00EB0AB9">
      <w:pPr>
        <w:spacing w:line="360" w:lineRule="auto"/>
        <w:jc w:val="center"/>
        <w:rPr>
          <w:sz w:val="28"/>
          <w:szCs w:val="28"/>
        </w:rPr>
      </w:pPr>
    </w:p>
    <w:p w14:paraId="36057F05" w14:textId="729EE058" w:rsidR="00FB3E37" w:rsidRPr="00F870BA" w:rsidRDefault="00FB3E37" w:rsidP="00EB0AB9">
      <w:pPr>
        <w:spacing w:line="360" w:lineRule="auto"/>
        <w:rPr>
          <w:sz w:val="28"/>
          <w:szCs w:val="28"/>
        </w:rPr>
      </w:pPr>
      <w:r>
        <w:rPr>
          <w:sz w:val="28"/>
          <w:szCs w:val="28"/>
        </w:rPr>
        <w:t>Autor</w:t>
      </w:r>
      <w:r w:rsidR="00882623">
        <w:rPr>
          <w:sz w:val="28"/>
          <w:szCs w:val="28"/>
        </w:rPr>
        <w:t xml:space="preserve"> práce</w:t>
      </w:r>
      <w:r>
        <w:rPr>
          <w:sz w:val="28"/>
          <w:szCs w:val="28"/>
        </w:rPr>
        <w:t xml:space="preserve">: </w:t>
      </w:r>
      <w:r w:rsidR="00882623">
        <w:rPr>
          <w:sz w:val="28"/>
          <w:szCs w:val="28"/>
        </w:rPr>
        <w:tab/>
      </w:r>
      <w:r w:rsidR="00EB0AB9">
        <w:rPr>
          <w:sz w:val="28"/>
          <w:szCs w:val="28"/>
        </w:rPr>
        <w:t>Tomáš Cink</w:t>
      </w:r>
    </w:p>
    <w:p w14:paraId="2C06000B" w14:textId="7C197E51" w:rsidR="00FB3E37" w:rsidRDefault="00882623" w:rsidP="00AC0EA3">
      <w:pPr>
        <w:spacing w:line="480" w:lineRule="auto"/>
        <w:rPr>
          <w:sz w:val="28"/>
          <w:szCs w:val="28"/>
        </w:rPr>
      </w:pPr>
      <w:r>
        <w:rPr>
          <w:sz w:val="28"/>
          <w:szCs w:val="28"/>
        </w:rPr>
        <w:t>Vedoucí práce:</w:t>
      </w:r>
      <w:r>
        <w:rPr>
          <w:sz w:val="28"/>
          <w:szCs w:val="28"/>
        </w:rPr>
        <w:tab/>
      </w:r>
      <w:r w:rsidR="00EB0AB9" w:rsidRPr="009E1CA1">
        <w:rPr>
          <w:rStyle w:val="ZkladntextChar"/>
          <w:sz w:val="28"/>
        </w:rPr>
        <w:t>doc. Ing. Karel Richta, CSc</w:t>
      </w:r>
      <w:r w:rsidR="00FB3E37">
        <w:rPr>
          <w:sz w:val="28"/>
          <w:szCs w:val="28"/>
        </w:rPr>
        <w:t>.</w:t>
      </w:r>
    </w:p>
    <w:p w14:paraId="0CCDBCD9" w14:textId="60E03BAE" w:rsidR="00FB3E37" w:rsidRPr="00090FF1" w:rsidRDefault="00FB3E37" w:rsidP="00AC0EA3">
      <w:pPr>
        <w:spacing w:before="960"/>
        <w:jc w:val="center"/>
        <w:rPr>
          <w:sz w:val="28"/>
          <w:szCs w:val="28"/>
        </w:rPr>
      </w:pPr>
      <w:r>
        <w:rPr>
          <w:sz w:val="28"/>
          <w:szCs w:val="28"/>
        </w:rPr>
        <w:t>Jihlava 201</w:t>
      </w:r>
      <w:r w:rsidR="00EB0AB9">
        <w:rPr>
          <w:sz w:val="28"/>
          <w:szCs w:val="28"/>
        </w:rPr>
        <w:t>9</w:t>
      </w:r>
    </w:p>
    <w:p w14:paraId="66475B13" w14:textId="790FD2B2" w:rsidR="000C684D" w:rsidRDefault="000C684D"/>
    <w:p w14:paraId="2ABFAB2C" w14:textId="77777777" w:rsidR="00FB3E37" w:rsidRPr="00D05EFD" w:rsidRDefault="00FB3E37" w:rsidP="00FB3E37">
      <w:pPr>
        <w:spacing w:line="360" w:lineRule="auto"/>
        <w:jc w:val="center"/>
        <w:rPr>
          <w:b/>
          <w:kern w:val="32"/>
          <w:sz w:val="36"/>
          <w:szCs w:val="36"/>
        </w:rPr>
      </w:pPr>
      <w:r w:rsidRPr="00D05EFD">
        <w:rPr>
          <w:b/>
          <w:kern w:val="32"/>
          <w:sz w:val="36"/>
          <w:szCs w:val="36"/>
        </w:rPr>
        <w:t>Vysoká škola polytechnická Jihlava</w:t>
      </w:r>
    </w:p>
    <w:p w14:paraId="161685E3" w14:textId="77777777" w:rsidR="00FB3E37" w:rsidRPr="00D05EFD" w:rsidRDefault="00FB3E37" w:rsidP="00FB3E37">
      <w:pPr>
        <w:shd w:val="clear" w:color="auto" w:fill="FFFFFF"/>
        <w:spacing w:before="10"/>
        <w:jc w:val="center"/>
      </w:pPr>
      <w:r w:rsidRPr="00D05EFD">
        <w:rPr>
          <w:color w:val="000000"/>
          <w:sz w:val="28"/>
          <w:szCs w:val="28"/>
        </w:rPr>
        <w:t>Tolstého 16, 586 01 Jihlava</w:t>
      </w:r>
    </w:p>
    <w:p w14:paraId="791B1334" w14:textId="77777777" w:rsidR="00FB3E37" w:rsidRPr="00D05EFD" w:rsidRDefault="00FB3E37" w:rsidP="00FB3E37">
      <w:pPr>
        <w:tabs>
          <w:tab w:val="left" w:pos="7797"/>
        </w:tabs>
        <w:spacing w:line="360" w:lineRule="auto"/>
        <w:jc w:val="center"/>
        <w:rPr>
          <w:b/>
          <w:kern w:val="32"/>
          <w:sz w:val="36"/>
          <w:szCs w:val="36"/>
        </w:rPr>
      </w:pPr>
    </w:p>
    <w:p w14:paraId="46262A31" w14:textId="77777777" w:rsidR="00FB3E37" w:rsidRPr="00D05EFD" w:rsidRDefault="00FB3E37" w:rsidP="00FB3E37">
      <w:pPr>
        <w:tabs>
          <w:tab w:val="left" w:pos="7797"/>
        </w:tabs>
        <w:spacing w:line="360" w:lineRule="auto"/>
        <w:jc w:val="center"/>
        <w:rPr>
          <w:b/>
          <w:kern w:val="32"/>
          <w:sz w:val="36"/>
          <w:szCs w:val="36"/>
        </w:rPr>
      </w:pPr>
      <w:r w:rsidRPr="00D05EFD">
        <w:rPr>
          <w:b/>
          <w:kern w:val="32"/>
          <w:sz w:val="36"/>
          <w:szCs w:val="36"/>
        </w:rPr>
        <w:t>ZADÁNÍ BAKALÁŘSKÉ</w:t>
      </w:r>
      <w:r w:rsidR="006372A7">
        <w:rPr>
          <w:b/>
          <w:kern w:val="32"/>
          <w:sz w:val="36"/>
          <w:szCs w:val="36"/>
        </w:rPr>
        <w:t>/DIPLOMOVÉ</w:t>
      </w:r>
      <w:r w:rsidRPr="00D05EFD">
        <w:rPr>
          <w:b/>
          <w:kern w:val="32"/>
          <w:sz w:val="36"/>
          <w:szCs w:val="36"/>
        </w:rPr>
        <w:t xml:space="preserve"> PRÁCE</w:t>
      </w:r>
    </w:p>
    <w:p w14:paraId="412D7BF5" w14:textId="77777777" w:rsidR="00FB3E37" w:rsidRPr="00D05EFD" w:rsidRDefault="00FB3E37" w:rsidP="00FB3E37">
      <w:pPr>
        <w:tabs>
          <w:tab w:val="left" w:pos="7797"/>
        </w:tabs>
        <w:spacing w:line="360" w:lineRule="auto"/>
        <w:jc w:val="center"/>
        <w:rPr>
          <w:b/>
          <w:kern w:val="32"/>
          <w:sz w:val="36"/>
          <w:szCs w:val="36"/>
        </w:rPr>
      </w:pPr>
    </w:p>
    <w:p w14:paraId="08F93DE6" w14:textId="77777777" w:rsidR="00FB3E37" w:rsidRPr="00D05EFD" w:rsidRDefault="00FB3E37" w:rsidP="00FB3E37">
      <w:pPr>
        <w:tabs>
          <w:tab w:val="left" w:pos="7797"/>
        </w:tabs>
        <w:spacing w:line="360" w:lineRule="auto"/>
        <w:jc w:val="center"/>
        <w:rPr>
          <w:b/>
          <w:kern w:val="32"/>
          <w:sz w:val="36"/>
          <w:szCs w:val="36"/>
        </w:rPr>
      </w:pPr>
    </w:p>
    <w:p w14:paraId="5CC85680" w14:textId="0A140CE3" w:rsidR="00FB3E37" w:rsidRPr="00D05EFD" w:rsidRDefault="00FB3E37" w:rsidP="00FB3E37">
      <w:pPr>
        <w:pStyle w:val="Zkladntext"/>
        <w:tabs>
          <w:tab w:val="left" w:pos="2268"/>
        </w:tabs>
        <w:rPr>
          <w:b/>
        </w:rPr>
      </w:pPr>
      <w:r w:rsidRPr="00D05EFD">
        <w:t>Autor práce:</w:t>
      </w:r>
      <w:r w:rsidRPr="00D05EFD">
        <w:tab/>
      </w:r>
      <w:r w:rsidR="00F1471C">
        <w:rPr>
          <w:b/>
        </w:rPr>
        <w:t>Tomáš Cink</w:t>
      </w:r>
    </w:p>
    <w:p w14:paraId="0CAB6450" w14:textId="2B4FD7B2" w:rsidR="00FB3E37" w:rsidRPr="00D05EFD" w:rsidRDefault="00FB3E37" w:rsidP="00FB3E37">
      <w:pPr>
        <w:pStyle w:val="Zkladntext"/>
        <w:tabs>
          <w:tab w:val="left" w:pos="2268"/>
        </w:tabs>
      </w:pPr>
      <w:r w:rsidRPr="00D05EFD">
        <w:t>Studijní program:</w:t>
      </w:r>
      <w:r w:rsidRPr="00D05EFD">
        <w:tab/>
      </w:r>
      <w:r w:rsidR="00F1471C" w:rsidRPr="00D05EFD">
        <w:t>Aplikovaná informatika</w:t>
      </w:r>
    </w:p>
    <w:p w14:paraId="2634158D" w14:textId="1A7DCE24" w:rsidR="00FB3E37" w:rsidRPr="00D05EFD" w:rsidRDefault="00FB3E37" w:rsidP="00FB3E37">
      <w:pPr>
        <w:pStyle w:val="Zkladntext"/>
        <w:tabs>
          <w:tab w:val="left" w:pos="2268"/>
        </w:tabs>
      </w:pPr>
      <w:r w:rsidRPr="00D05EFD">
        <w:t>Obor:</w:t>
      </w:r>
      <w:r w:rsidRPr="00D05EFD">
        <w:tab/>
        <w:t>Aplikovaná informatika</w:t>
      </w:r>
    </w:p>
    <w:p w14:paraId="7CB09FF8" w14:textId="5D3B3BBB" w:rsidR="00F1471C" w:rsidRPr="00F1471C" w:rsidRDefault="00FB3E37" w:rsidP="00FB3E37">
      <w:pPr>
        <w:pStyle w:val="Zkladntext"/>
        <w:tabs>
          <w:tab w:val="left" w:pos="2268"/>
        </w:tabs>
        <w:rPr>
          <w:b/>
        </w:rPr>
      </w:pPr>
      <w:r w:rsidRPr="00D05EFD">
        <w:t>Název práce:</w:t>
      </w:r>
      <w:r w:rsidRPr="00D05EFD">
        <w:tab/>
      </w:r>
      <w:r w:rsidR="00F1471C" w:rsidRPr="00F1471C">
        <w:rPr>
          <w:b/>
        </w:rPr>
        <w:t>Systém pro podporu tvorby studijních plán</w:t>
      </w:r>
    </w:p>
    <w:p w14:paraId="358FAA75" w14:textId="6AA930FC" w:rsidR="00F1471C" w:rsidRDefault="00FB3E37" w:rsidP="00FB3E37">
      <w:pPr>
        <w:pStyle w:val="Zkladntext"/>
        <w:tabs>
          <w:tab w:val="left" w:pos="2268"/>
        </w:tabs>
        <w:spacing w:line="276" w:lineRule="auto"/>
        <w:ind w:left="2268" w:hanging="2268"/>
      </w:pPr>
      <w:r w:rsidRPr="00D05EFD">
        <w:t>Cíl práce:</w:t>
      </w:r>
      <w:r w:rsidRPr="00D05EFD">
        <w:tab/>
      </w:r>
      <w:r w:rsidR="00F1471C">
        <w:t xml:space="preserve">Cílem práce je vytvoření aplikace pro studenty, která by jim pomáhala při volbě předmětů pro následující období studia. Studenti by měli k dispozici kompletní seznam předmětů pro toto období a mohli by si vybrat předměty, které by chtěli studovat. Aplikace by jim pomáhala při výběru v tom, že by jim kontrolovala rozvrh vybraných předmětů, počítala jejich kredity a kontrolovala důležité požadavky, jako jsou povinné předměty, kredity z povinně-volitelných a volitelných předmětů. Aplikace by dále kontrolovala, zda má student splněné požadavky na sport. Dále by kontrolovala, zda má student splněny všechny prerekvizity zvolených předmětů. Také by obsahovala veškeré důležité informační milníky jako sehnání praxe, závěrečné práce, počítání kreditů za dva po sobě jdoucí předměty a podobně. Celkově by měla aplikace ulehčit dlouhodobou přípravu </w:t>
      </w:r>
      <w:r w:rsidR="00F1471C">
        <w:br/>
        <w:t>na studium, zejména pro studenty, kteří z nějakého důvodu nevyužijí doporučený studijní plán. V aplikaci bude dostupné vytvořit plány od dvou do jedenácti semestrů.</w:t>
      </w:r>
    </w:p>
    <w:p w14:paraId="584A0453" w14:textId="77777777" w:rsidR="00F1471C" w:rsidRDefault="00F1471C" w:rsidP="00FB3E37">
      <w:pPr>
        <w:pStyle w:val="Zkladntext"/>
        <w:tabs>
          <w:tab w:val="left" w:pos="2268"/>
        </w:tabs>
        <w:spacing w:line="276" w:lineRule="auto"/>
        <w:ind w:left="2268" w:hanging="2268"/>
      </w:pPr>
    </w:p>
    <w:p w14:paraId="4152D486" w14:textId="638B15E1" w:rsidR="00FB3E37" w:rsidRPr="00D05EFD" w:rsidRDefault="00FB3E37" w:rsidP="00FB3E37">
      <w:pPr>
        <w:pStyle w:val="Zkladntext"/>
        <w:tabs>
          <w:tab w:val="left" w:pos="2268"/>
        </w:tabs>
        <w:spacing w:line="276" w:lineRule="auto"/>
        <w:ind w:left="2268" w:hanging="2268"/>
      </w:pPr>
    </w:p>
    <w:p w14:paraId="21AFFCC9" w14:textId="381E43CF" w:rsidR="000C684D" w:rsidRDefault="00FB3E37" w:rsidP="006576AB">
      <w:pPr>
        <w:pStyle w:val="Bezmezer"/>
        <w:tabs>
          <w:tab w:val="center" w:pos="1701"/>
          <w:tab w:val="center" w:pos="6663"/>
        </w:tabs>
        <w:spacing w:line="360" w:lineRule="auto"/>
      </w:pPr>
      <w:r w:rsidRPr="006576AB">
        <w:tab/>
      </w:r>
      <w:r w:rsidR="00F1471C" w:rsidRPr="00F1471C">
        <w:rPr>
          <w:b/>
        </w:rPr>
        <w:t>doc. Ing. Karel Richta, CSc</w:t>
      </w:r>
      <w:r w:rsidR="00F1471C">
        <w:rPr>
          <w:b/>
        </w:rPr>
        <w:t>.</w:t>
      </w:r>
      <w:r w:rsidRPr="006576AB">
        <w:tab/>
      </w:r>
      <w:r w:rsidR="00F1471C" w:rsidRPr="00F1471C">
        <w:rPr>
          <w:b/>
        </w:rPr>
        <w:t>doc. Ing. Zdeněk Horák, Ph.D.</w:t>
      </w:r>
      <w:r w:rsidRPr="006576AB">
        <w:br/>
        <w:t xml:space="preserve"> </w:t>
      </w:r>
      <w:r w:rsidRPr="006576AB">
        <w:tab/>
        <w:t>vedoucí bakalářské</w:t>
      </w:r>
      <w:r w:rsidR="006372A7">
        <w:t>/diplomové</w:t>
      </w:r>
      <w:r w:rsidRPr="006576AB">
        <w:t xml:space="preserve"> práce</w:t>
      </w:r>
      <w:r w:rsidRPr="006576AB">
        <w:tab/>
        <w:t>vedoucí katedry</w:t>
      </w:r>
      <w:r w:rsidRPr="006576AB">
        <w:br/>
        <w:t xml:space="preserve"> </w:t>
      </w:r>
      <w:r w:rsidRPr="006576AB">
        <w:tab/>
      </w:r>
      <w:r w:rsidRPr="006576AB">
        <w:tab/>
      </w:r>
      <w:sdt>
        <w:sdtPr>
          <w:id w:val="138998169"/>
          <w:placeholder>
            <w:docPart w:val="7720578F71044E75852BB0F66218FB7F"/>
          </w:placeholder>
          <w:dropDownList>
            <w:listItem w:value="Zvolte položku."/>
            <w:listItem w:displayText="Katedra cestovního ruchu" w:value="Katedra cestovního ruchu"/>
            <w:listItem w:displayText="Katedra ekonomických studií" w:value="Katedra ekonomických studií"/>
            <w:listItem w:displayText="Katedra sociální práce" w:value="Katedra sociální práce"/>
            <w:listItem w:displayText="Katedra technických studií" w:value="Katedra technických studií"/>
            <w:listItem w:displayText="Katedra zdravotnických studií" w:value="Katedra zdravotnických studií"/>
          </w:dropDownList>
        </w:sdtPr>
        <w:sdtEndPr/>
        <w:sdtContent>
          <w:r w:rsidR="00F1471C">
            <w:t>Katedra technických studií</w:t>
          </w:r>
        </w:sdtContent>
      </w:sdt>
    </w:p>
    <w:p w14:paraId="02C5D194" w14:textId="77777777" w:rsidR="00FB3E37" w:rsidRPr="00D05EFD" w:rsidRDefault="00FB3E37" w:rsidP="00A50D3A">
      <w:pPr>
        <w:pStyle w:val="Nzev"/>
      </w:pPr>
      <w:r w:rsidRPr="00B84200">
        <w:lastRenderedPageBreak/>
        <w:t>Abstra</w:t>
      </w:r>
      <w:r>
        <w:t>k</w:t>
      </w:r>
      <w:r w:rsidRPr="00B84200">
        <w:t>t</w:t>
      </w:r>
    </w:p>
    <w:p w14:paraId="3AC6FF89" w14:textId="211A4F78" w:rsidR="00EB0AB9" w:rsidRPr="005E66E5" w:rsidRDefault="00EB0AB9" w:rsidP="00EB0AB9">
      <w:pPr>
        <w:pStyle w:val="Zkladntext"/>
      </w:pPr>
      <w:r>
        <w:t xml:space="preserve">Tato </w:t>
      </w:r>
      <w:r w:rsidR="007B080C">
        <w:t>bakalářský</w:t>
      </w:r>
      <w:r>
        <w:t xml:space="preserve"> práce se zabývá</w:t>
      </w:r>
      <w:r w:rsidRPr="005E66E5">
        <w:t xml:space="preserve"> analýz</w:t>
      </w:r>
      <w:r>
        <w:t>o</w:t>
      </w:r>
      <w:r w:rsidRPr="005E66E5">
        <w:t>u</w:t>
      </w:r>
      <w:r>
        <w:t xml:space="preserve"> a implementací aplikace pro tvorbu studijních plánů</w:t>
      </w:r>
      <w:r w:rsidR="007B080C">
        <w:t>. A</w:t>
      </w:r>
      <w:r>
        <w:t xml:space="preserve">nalýza se skládá z datového modelu a jeho popisu, </w:t>
      </w:r>
      <w:r w:rsidR="007B080C">
        <w:t>popisu funkčnosti aplikace</w:t>
      </w:r>
      <w:r w:rsidR="007B080C">
        <w:br/>
      </w:r>
      <w:r>
        <w:t>a popisu samotné implementace.</w:t>
      </w:r>
    </w:p>
    <w:p w14:paraId="4ADA3CCD" w14:textId="77777777" w:rsidR="00FB3E37" w:rsidRPr="00D05EFD" w:rsidRDefault="00FB3E37" w:rsidP="00FB3E37">
      <w:pPr>
        <w:pStyle w:val="Nzev"/>
      </w:pPr>
      <w:r w:rsidRPr="00D05EFD">
        <w:t>Klíčová slova</w:t>
      </w:r>
    </w:p>
    <w:p w14:paraId="315B6D99" w14:textId="7093FFC3" w:rsidR="00FB3E37" w:rsidRPr="00D05EFD" w:rsidRDefault="00EB0AB9" w:rsidP="00A50D3A">
      <w:pPr>
        <w:pStyle w:val="Zkladntext"/>
      </w:pPr>
      <w:r>
        <w:t>C#; .Net; UML; Formulář; Databáze</w:t>
      </w:r>
    </w:p>
    <w:p w14:paraId="1B885A5B" w14:textId="77777777" w:rsidR="00FB3E37" w:rsidRPr="00D05EFD" w:rsidRDefault="00FB3E37" w:rsidP="00FB3E37">
      <w:pPr>
        <w:pStyle w:val="Nadpis1"/>
        <w:numPr>
          <w:ilvl w:val="0"/>
          <w:numId w:val="0"/>
        </w:numPr>
        <w:ind w:left="431" w:hanging="431"/>
        <w:rPr>
          <w:rFonts w:cs="Times New Roman"/>
          <w:highlight w:val="yellow"/>
        </w:rPr>
      </w:pPr>
    </w:p>
    <w:p w14:paraId="58FF0B61" w14:textId="77777777" w:rsidR="00FB3E37" w:rsidRPr="00700E9C" w:rsidRDefault="00FB3E37" w:rsidP="00FB3E37">
      <w:pPr>
        <w:pStyle w:val="Nzev"/>
      </w:pPr>
      <w:r w:rsidRPr="00700E9C">
        <w:t>Abstract</w:t>
      </w:r>
    </w:p>
    <w:p w14:paraId="40E3464F" w14:textId="0BFE18D0" w:rsidR="00EB0AB9" w:rsidRPr="00D05EFD" w:rsidRDefault="00EB0AB9" w:rsidP="00EB0AB9">
      <w:pPr>
        <w:pStyle w:val="Zkladntext"/>
      </w:pPr>
      <w:r>
        <w:t>C#; .Net; UML; Form; Database</w:t>
      </w:r>
    </w:p>
    <w:p w14:paraId="690A1D49" w14:textId="77777777" w:rsidR="00FB3E37" w:rsidRPr="008B70C1" w:rsidRDefault="00FB3E37" w:rsidP="00FB3E37">
      <w:pPr>
        <w:pStyle w:val="Zkladntext"/>
      </w:pPr>
    </w:p>
    <w:p w14:paraId="441255FB" w14:textId="77777777" w:rsidR="00FB3E37" w:rsidRPr="00D05EFD" w:rsidRDefault="00FB3E37" w:rsidP="00FB3E37">
      <w:pPr>
        <w:pStyle w:val="Nzev"/>
        <w:rPr>
          <w:lang w:val="en-US"/>
        </w:rPr>
      </w:pPr>
      <w:r w:rsidRPr="00D05EFD">
        <w:rPr>
          <w:lang w:val="en-US"/>
        </w:rPr>
        <w:t>Key</w:t>
      </w:r>
      <w:r>
        <w:rPr>
          <w:lang w:val="en-US"/>
        </w:rPr>
        <w:t xml:space="preserve"> </w:t>
      </w:r>
      <w:r w:rsidRPr="00D05EFD">
        <w:rPr>
          <w:lang w:val="en-US"/>
        </w:rPr>
        <w:t>words</w:t>
      </w:r>
    </w:p>
    <w:p w14:paraId="61076648" w14:textId="5C1DF6FF" w:rsidR="00A2040F" w:rsidRPr="00EE7EF8" w:rsidRDefault="00EE7EF8" w:rsidP="00EE7EF8">
      <w:pPr>
        <w:pStyle w:val="Zkladntext"/>
      </w:pPr>
      <w:r>
        <w:t xml:space="preserve">C#; .Net; UML; </w:t>
      </w:r>
      <w:proofErr w:type="spellStart"/>
      <w:r>
        <w:t>Form</w:t>
      </w:r>
      <w:proofErr w:type="spellEnd"/>
      <w:r>
        <w:t>; Database</w:t>
      </w:r>
      <w:r w:rsidR="000C684D">
        <w:rPr>
          <w:lang w:val="en-US"/>
        </w:rPr>
        <w:br w:type="page"/>
      </w:r>
    </w:p>
    <w:p w14:paraId="73EBB37E" w14:textId="66629709" w:rsidR="00882623" w:rsidRDefault="00882623" w:rsidP="000C684D">
      <w:pPr>
        <w:pStyle w:val="Zkladntext"/>
      </w:pPr>
      <w:r>
        <w:lastRenderedPageBreak/>
        <w:t xml:space="preserve">Prohlašuji, že předložená </w:t>
      </w:r>
      <w:sdt>
        <w:sdtPr>
          <w:id w:val="-1537810502"/>
          <w:placeholder>
            <w:docPart w:val="7174979B426C42018B04E00F1DD0CDF3"/>
          </w:placeholder>
          <w:dropDownList>
            <w:listItem w:value="Zvolte položku."/>
            <w:listItem w:displayText="bakalářská" w:value="bakalářská"/>
            <w:listItem w:displayText="diplomová" w:value="diplomová"/>
          </w:dropDownList>
        </w:sdtPr>
        <w:sdtEndPr/>
        <w:sdtContent>
          <w:r w:rsidR="00EB0AB9">
            <w:t>bakalářská</w:t>
          </w:r>
        </w:sdtContent>
      </w:sdt>
      <w:r>
        <w:t xml:space="preserve"> práce je původní a zpracoval/a jsem ji samostatně. Prohlašuji, že citace použitých pramenů je úplná, že jsem v práci neporušil/a autorská práva (ve smyslu zákona č. 121</w:t>
      </w:r>
      <w:r w:rsidR="00E51C3F">
        <w:t>/2000 Sb., o právu autorském, o </w:t>
      </w:r>
      <w:r>
        <w:t>právech souvisejících s právem autorským a o změně některých zákonů, v platném znění, dále též „</w:t>
      </w:r>
      <w:r>
        <w:rPr>
          <w:b/>
          <w:bCs/>
        </w:rPr>
        <w:t>AZ</w:t>
      </w:r>
      <w:r>
        <w:t xml:space="preserve">“). </w:t>
      </w:r>
    </w:p>
    <w:p w14:paraId="3451D2B9" w14:textId="65E1FDF7" w:rsidR="00882623" w:rsidRDefault="00882623" w:rsidP="000C684D">
      <w:pPr>
        <w:pStyle w:val="Zkladntext"/>
        <w:rPr>
          <w:szCs w:val="28"/>
        </w:rPr>
      </w:pPr>
      <w:r>
        <w:t>Souhlasím s umístěním</w:t>
      </w:r>
      <w:r w:rsidR="00A50D3A" w:rsidRPr="00A50D3A">
        <w:rPr>
          <w:szCs w:val="28"/>
        </w:rPr>
        <w:t xml:space="preserve"> </w:t>
      </w:r>
      <w:sdt>
        <w:sdtPr>
          <w:id w:val="2134045708"/>
          <w:placeholder>
            <w:docPart w:val="72C0DEC91E724EF69FF9196CE85DD086"/>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práce v knihovně VŠPJ a s jejím užitím k výuce nebo k vlastní vnitřní potřebě VŠPJ.</w:t>
      </w:r>
    </w:p>
    <w:p w14:paraId="420DD70D" w14:textId="7DBC4FE5" w:rsidR="00882623" w:rsidRDefault="00882623" w:rsidP="000C684D">
      <w:pPr>
        <w:pStyle w:val="Zkladntext"/>
        <w:rPr>
          <w:szCs w:val="28"/>
        </w:rPr>
      </w:pPr>
      <w:r>
        <w:rPr>
          <w:szCs w:val="28"/>
        </w:rPr>
        <w:t xml:space="preserve">Byl/a jsem seznámen/a s tím, že na mou </w:t>
      </w:r>
      <w:r w:rsidR="00A50D3A">
        <w:rPr>
          <w:szCs w:val="28"/>
        </w:rPr>
        <w:t xml:space="preserve">mé </w:t>
      </w:r>
      <w:sdt>
        <w:sdtPr>
          <w:id w:val="1755090882"/>
          <w:placeholder>
            <w:docPart w:val="9773A12195D24A9A89E406E68D3D3466"/>
          </w:placeholder>
          <w:dropDownList>
            <w:listItem w:value="Zvolte položku"/>
            <w:listItem w:displayText="bakalářskou" w:value="bakalářskou"/>
            <w:listItem w:displayText="diplomovou" w:value="diplomovou"/>
          </w:dropDownList>
        </w:sdtPr>
        <w:sdtEndPr/>
        <w:sdtContent>
          <w:r w:rsidR="00EB0AB9">
            <w:t>bakalářskou</w:t>
          </w:r>
        </w:sdtContent>
      </w:sdt>
      <w:r w:rsidR="00A50D3A">
        <w:t xml:space="preserve"> </w:t>
      </w:r>
      <w:r>
        <w:rPr>
          <w:szCs w:val="28"/>
        </w:rPr>
        <w:t xml:space="preserve">práci se plně vztahuje </w:t>
      </w:r>
      <w:r>
        <w:rPr>
          <w:b/>
          <w:bCs/>
          <w:szCs w:val="28"/>
        </w:rPr>
        <w:t>AZ</w:t>
      </w:r>
      <w:r>
        <w:rPr>
          <w:szCs w:val="28"/>
        </w:rPr>
        <w:t>, zejména § 60 (školní dílo).</w:t>
      </w:r>
    </w:p>
    <w:p w14:paraId="27FFF161" w14:textId="084F65E6" w:rsidR="00882623" w:rsidRDefault="00882623" w:rsidP="000C684D">
      <w:pPr>
        <w:pStyle w:val="Zkladntext"/>
        <w:rPr>
          <w:szCs w:val="28"/>
        </w:rPr>
      </w:pPr>
      <w:r>
        <w:rPr>
          <w:szCs w:val="28"/>
        </w:rPr>
        <w:t xml:space="preserve">Beru na vědomí, že VŠPJ má právo na uzavření licenční smlouvy o užití mé </w:t>
      </w:r>
      <w:sdt>
        <w:sdtPr>
          <w:id w:val="-2035495134"/>
          <w:placeholder>
            <w:docPart w:val="E72EA18319E4472782BB396FD6EA7AD8"/>
          </w:placeholder>
          <w:dropDownList>
            <w:listItem w:value="Zvolte položku."/>
            <w:listItem w:displayText="bakalářské" w:value="bakalářské"/>
            <w:listItem w:displayText="diplomové" w:value="diplomové"/>
          </w:dropDownList>
        </w:sdtPr>
        <w:sdtEndPr/>
        <w:sdtContent>
          <w:r w:rsidR="00EB0AB9">
            <w:t>bakalářské</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D71067012C5F47F792F9B5271E42715D"/>
          </w:placeholder>
          <w:dropDownList>
            <w:listItem w:value="Zvolte položku"/>
            <w:listItem w:displayText="bakalářské" w:value="bakalářské"/>
            <w:listItem w:displayText="diplomové" w:value="diplomové"/>
          </w:dropDownList>
        </w:sdtPr>
        <w:sdtEndPr/>
        <w:sdtContent>
          <w:r w:rsidR="00EB0AB9">
            <w:t>bakalářské</w:t>
          </w:r>
        </w:sdtContent>
      </w:sdt>
      <w:r>
        <w:t xml:space="preserve"> </w:t>
      </w:r>
      <w:r>
        <w:rPr>
          <w:szCs w:val="28"/>
        </w:rPr>
        <w:t>práce (prodej, zapůjčení apod.).</w:t>
      </w:r>
    </w:p>
    <w:p w14:paraId="20DBE00B" w14:textId="2FECC795" w:rsidR="00882623" w:rsidRDefault="00882623" w:rsidP="000C684D">
      <w:pPr>
        <w:pStyle w:val="Zkladntext"/>
        <w:rPr>
          <w:szCs w:val="28"/>
        </w:rPr>
      </w:pPr>
      <w:r>
        <w:rPr>
          <w:szCs w:val="28"/>
        </w:rPr>
        <w:t xml:space="preserve">Jsem si vědom/a toho, že užít své </w:t>
      </w:r>
      <w:sdt>
        <w:sdtPr>
          <w:id w:val="1093289508"/>
          <w:placeholder>
            <w:docPart w:val="3D8BF999D4F14FE1A99EFFDD08D0222D"/>
          </w:placeholder>
          <w:dropDownList>
            <w:listItem w:value="Zvolte položku."/>
            <w:listItem w:displayText="bakalářské" w:value="bakalářské"/>
            <w:listItem w:displayText="diplomové" w:value="diplomové"/>
          </w:dropDownList>
        </w:sdtPr>
        <w:sdtEndPr/>
        <w:sdtContent>
          <w:r w:rsidR="00F1471C">
            <w:t>bakalářské</w:t>
          </w:r>
        </w:sdtContent>
      </w:sdt>
      <w:r>
        <w:t xml:space="preserve"> </w:t>
      </w:r>
      <w:r>
        <w:rPr>
          <w:szCs w:val="28"/>
        </w:rPr>
        <w:t>práce či poskytnout licenci k jejímu využití mohu jen se souhlasem VŠPJ, která má právo ode mne požadovat přiměřený příspěvek na úhradu nákladů, vynaložených vysokou školou na vytvoření díla (až do jejich skutečné výše), z výdělku dosaženého v souvislosti s užitím díla či poskytnutím licence.</w:t>
      </w:r>
    </w:p>
    <w:p w14:paraId="2E2EDC9D" w14:textId="7D962CC0" w:rsidR="00882623" w:rsidRDefault="00882623" w:rsidP="000C684D">
      <w:pPr>
        <w:pStyle w:val="Zkladntext"/>
      </w:pPr>
      <w:r>
        <w:t xml:space="preserve">V Jihlavě dne </w:t>
      </w:r>
      <w:sdt>
        <w:sdtPr>
          <w:id w:val="1079481508"/>
          <w:placeholder>
            <w:docPart w:val="AB795ECFE24242A2984B89F9668229C2"/>
          </w:placeholder>
          <w:date w:fullDate="2019-03-20T00:00:00Z">
            <w:dateFormat w:val="d. MMMM yyyy"/>
            <w:lid w:val="cs-CZ"/>
            <w:storeMappedDataAs w:val="dateTime"/>
            <w:calendar w:val="gregorian"/>
          </w:date>
        </w:sdtPr>
        <w:sdtEndPr/>
        <w:sdtContent>
          <w:r w:rsidR="00EB0AB9">
            <w:t>20. března 2019</w:t>
          </w:r>
        </w:sdtContent>
      </w:sdt>
    </w:p>
    <w:p w14:paraId="56D24BF9" w14:textId="77777777" w:rsidR="00882623" w:rsidRDefault="00882623" w:rsidP="00882623">
      <w:pPr>
        <w:ind w:left="5529"/>
        <w:jc w:val="center"/>
      </w:pPr>
    </w:p>
    <w:p w14:paraId="5CB98099" w14:textId="77777777" w:rsidR="00882623" w:rsidRDefault="00882623" w:rsidP="00882623">
      <w:pPr>
        <w:ind w:left="5529"/>
        <w:jc w:val="center"/>
      </w:pPr>
    </w:p>
    <w:p w14:paraId="5387520F" w14:textId="77777777" w:rsidR="00882623" w:rsidRDefault="00882623" w:rsidP="00882623">
      <w:pPr>
        <w:ind w:left="5529"/>
        <w:jc w:val="center"/>
      </w:pPr>
    </w:p>
    <w:p w14:paraId="0963F98C" w14:textId="77777777" w:rsidR="00882623" w:rsidRDefault="00882623" w:rsidP="00882623">
      <w:pPr>
        <w:ind w:left="5529"/>
        <w:jc w:val="center"/>
      </w:pPr>
    </w:p>
    <w:p w14:paraId="5B691925" w14:textId="77777777" w:rsidR="00882623" w:rsidRDefault="00882623" w:rsidP="00882623">
      <w:pPr>
        <w:ind w:left="4536"/>
        <w:jc w:val="center"/>
      </w:pPr>
      <w:r>
        <w:t>…………………………………….</w:t>
      </w:r>
    </w:p>
    <w:p w14:paraId="69F67D80" w14:textId="77777777" w:rsidR="00FB3E37" w:rsidRDefault="00882623" w:rsidP="00882623">
      <w:pPr>
        <w:ind w:left="4536"/>
        <w:jc w:val="center"/>
      </w:pPr>
      <w:r w:rsidRPr="00024CD2">
        <w:t>Podpis</w:t>
      </w:r>
      <w:r>
        <w:t xml:space="preserve"> studenta</w:t>
      </w:r>
      <w:r w:rsidR="00F05886">
        <w:t>/</w:t>
      </w:r>
      <w:proofErr w:type="spellStart"/>
      <w:r w:rsidR="00F05886">
        <w:t>k</w:t>
      </w:r>
      <w:r>
        <w:t>y</w:t>
      </w:r>
      <w:proofErr w:type="spellEnd"/>
    </w:p>
    <w:p w14:paraId="30398845" w14:textId="77777777" w:rsidR="00FB3E37" w:rsidRDefault="00FB3E37" w:rsidP="00AC1F6C"/>
    <w:p w14:paraId="2A2D80B5" w14:textId="77777777" w:rsidR="00FB3E37" w:rsidRDefault="00FB3E37" w:rsidP="00AC1F6C"/>
    <w:p w14:paraId="2EAF57BA" w14:textId="77777777" w:rsidR="00FB3E37" w:rsidRDefault="00FB3E37" w:rsidP="00FB3E37">
      <w:pPr>
        <w:pStyle w:val="Nzev"/>
        <w:sectPr w:rsidR="00FB3E37" w:rsidSect="00A2040F">
          <w:headerReference w:type="even" r:id="rId8"/>
          <w:type w:val="oddPage"/>
          <w:pgSz w:w="11906" w:h="16838" w:code="9"/>
          <w:pgMar w:top="1418" w:right="1418" w:bottom="1418" w:left="1985" w:header="708" w:footer="708" w:gutter="0"/>
          <w:cols w:space="708"/>
          <w:docGrid w:linePitch="360"/>
        </w:sectPr>
      </w:pPr>
      <w:r>
        <w:br w:type="page"/>
      </w:r>
    </w:p>
    <w:p w14:paraId="17C54859" w14:textId="77777777" w:rsidR="00FB3E37" w:rsidRPr="00B84E3E" w:rsidRDefault="00FB3E37" w:rsidP="00FB3E37">
      <w:pPr>
        <w:pStyle w:val="Nzev"/>
      </w:pPr>
      <w:r w:rsidRPr="00B84E3E">
        <w:lastRenderedPageBreak/>
        <w:t>Poděkování</w:t>
      </w:r>
    </w:p>
    <w:p w14:paraId="067546A4" w14:textId="60B94789" w:rsidR="00FB3E37" w:rsidRDefault="00FB3E37" w:rsidP="00FB3E37">
      <w:pPr>
        <w:spacing w:after="180" w:line="360" w:lineRule="auto"/>
        <w:jc w:val="both"/>
      </w:pPr>
      <w:r w:rsidRPr="00FB3E37">
        <w:rPr>
          <w:i/>
        </w:rPr>
        <w:t xml:space="preserve">Na tomto místě </w:t>
      </w:r>
      <w:r w:rsidR="00D83AA8">
        <w:rPr>
          <w:i/>
        </w:rPr>
        <w:t xml:space="preserve">bych rád poděkoval svému vedoucímu doc. Ing. Karlovi Richtovi, CSc. </w:t>
      </w:r>
      <w:r w:rsidR="00906E63">
        <w:rPr>
          <w:i/>
        </w:rPr>
        <w:br/>
      </w:r>
      <w:r w:rsidR="00D83AA8">
        <w:rPr>
          <w:i/>
        </w:rPr>
        <w:t>Za vedení a možnosti vytvářet tuto práci pod jeho vedením. Dále bych rád poděkoval kolegovi Jáchymu Hruškovi za poskytnutí dat na hromadné načítání předmětů</w:t>
      </w:r>
      <w:r w:rsidR="00906E63">
        <w:rPr>
          <w:i/>
        </w:rPr>
        <w:t xml:space="preserve"> a popisů</w:t>
      </w:r>
      <w:r w:rsidR="00D83AA8">
        <w:rPr>
          <w:i/>
        </w:rPr>
        <w:t xml:space="preserve"> ze školní databáze.</w:t>
      </w:r>
    </w:p>
    <w:p w14:paraId="5C23BFEB" w14:textId="77777777" w:rsidR="00FB3E37" w:rsidRDefault="00FB3E37" w:rsidP="00FB3E37">
      <w:pPr>
        <w:pStyle w:val="Nadpis1"/>
        <w:sectPr w:rsidR="00FB3E37" w:rsidSect="00A2040F">
          <w:pgSz w:w="11906" w:h="16838" w:code="9"/>
          <w:pgMar w:top="1418" w:right="1418" w:bottom="1418" w:left="1985" w:header="709" w:footer="709" w:gutter="0"/>
          <w:cols w:space="708"/>
          <w:vAlign w:val="bottom"/>
          <w:docGrid w:linePitch="360"/>
        </w:sectPr>
      </w:pPr>
    </w:p>
    <w:p w14:paraId="62867901" w14:textId="77777777" w:rsidR="00FB3E37" w:rsidRDefault="00FB3E37" w:rsidP="00FB3E37">
      <w:pPr>
        <w:pStyle w:val="Nzev"/>
      </w:pPr>
      <w:r>
        <w:lastRenderedPageBreak/>
        <w:t>Obsah</w:t>
      </w:r>
    </w:p>
    <w:p w14:paraId="2C9EA0C6" w14:textId="2EEC4564" w:rsidR="003173C2" w:rsidRDefault="006576AB">
      <w:pPr>
        <w:pStyle w:val="Obsah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37187" w:history="1">
        <w:r w:rsidR="003173C2" w:rsidRPr="00D838E9">
          <w:rPr>
            <w:rStyle w:val="Hypertextovodkaz"/>
            <w:noProof/>
          </w:rPr>
          <w:t>Úvod</w:t>
        </w:r>
        <w:r w:rsidR="003173C2">
          <w:rPr>
            <w:noProof/>
            <w:webHidden/>
          </w:rPr>
          <w:tab/>
        </w:r>
        <w:r w:rsidR="003173C2">
          <w:rPr>
            <w:noProof/>
            <w:webHidden/>
          </w:rPr>
          <w:fldChar w:fldCharType="begin"/>
        </w:r>
        <w:r w:rsidR="003173C2">
          <w:rPr>
            <w:noProof/>
            <w:webHidden/>
          </w:rPr>
          <w:instrText xml:space="preserve"> PAGEREF _Toc3637187 \h </w:instrText>
        </w:r>
        <w:r w:rsidR="003173C2">
          <w:rPr>
            <w:noProof/>
            <w:webHidden/>
          </w:rPr>
        </w:r>
        <w:r w:rsidR="003173C2">
          <w:rPr>
            <w:noProof/>
            <w:webHidden/>
          </w:rPr>
          <w:fldChar w:fldCharType="separate"/>
        </w:r>
        <w:r w:rsidR="003173C2">
          <w:rPr>
            <w:noProof/>
            <w:webHidden/>
          </w:rPr>
          <w:t>9</w:t>
        </w:r>
        <w:r w:rsidR="003173C2">
          <w:rPr>
            <w:noProof/>
            <w:webHidden/>
          </w:rPr>
          <w:fldChar w:fldCharType="end"/>
        </w:r>
      </w:hyperlink>
    </w:p>
    <w:p w14:paraId="5C8AA9AA" w14:textId="386F03B4" w:rsidR="003173C2" w:rsidRDefault="003173C2">
      <w:pPr>
        <w:pStyle w:val="Obsah2"/>
        <w:tabs>
          <w:tab w:val="right" w:leader="dot" w:pos="8493"/>
        </w:tabs>
        <w:rPr>
          <w:rFonts w:asciiTheme="minorHAnsi" w:eastAsiaTheme="minorEastAsia" w:hAnsiTheme="minorHAnsi" w:cstheme="minorBidi"/>
          <w:noProof/>
          <w:sz w:val="22"/>
          <w:szCs w:val="22"/>
        </w:rPr>
      </w:pPr>
      <w:hyperlink w:anchor="_Toc3637188" w:history="1">
        <w:r w:rsidRPr="00D838E9">
          <w:rPr>
            <w:rStyle w:val="Hypertextovodkaz"/>
            <w:noProof/>
          </w:rPr>
          <w:t>Motivace</w:t>
        </w:r>
        <w:r>
          <w:rPr>
            <w:noProof/>
            <w:webHidden/>
          </w:rPr>
          <w:tab/>
        </w:r>
        <w:r>
          <w:rPr>
            <w:noProof/>
            <w:webHidden/>
          </w:rPr>
          <w:fldChar w:fldCharType="begin"/>
        </w:r>
        <w:r>
          <w:rPr>
            <w:noProof/>
            <w:webHidden/>
          </w:rPr>
          <w:instrText xml:space="preserve"> PAGEREF _Toc3637188 \h </w:instrText>
        </w:r>
        <w:r>
          <w:rPr>
            <w:noProof/>
            <w:webHidden/>
          </w:rPr>
        </w:r>
        <w:r>
          <w:rPr>
            <w:noProof/>
            <w:webHidden/>
          </w:rPr>
          <w:fldChar w:fldCharType="separate"/>
        </w:r>
        <w:r>
          <w:rPr>
            <w:noProof/>
            <w:webHidden/>
          </w:rPr>
          <w:t>10</w:t>
        </w:r>
        <w:r>
          <w:rPr>
            <w:noProof/>
            <w:webHidden/>
          </w:rPr>
          <w:fldChar w:fldCharType="end"/>
        </w:r>
      </w:hyperlink>
    </w:p>
    <w:p w14:paraId="4E9BC183" w14:textId="68276B00" w:rsidR="003173C2" w:rsidRDefault="003173C2">
      <w:pPr>
        <w:pStyle w:val="Obsah2"/>
        <w:tabs>
          <w:tab w:val="right" w:leader="dot" w:pos="8493"/>
        </w:tabs>
        <w:rPr>
          <w:rFonts w:asciiTheme="minorHAnsi" w:eastAsiaTheme="minorEastAsia" w:hAnsiTheme="minorHAnsi" w:cstheme="minorBidi"/>
          <w:noProof/>
          <w:sz w:val="22"/>
          <w:szCs w:val="22"/>
        </w:rPr>
      </w:pPr>
      <w:hyperlink w:anchor="_Toc3637189" w:history="1">
        <w:r w:rsidRPr="00D838E9">
          <w:rPr>
            <w:rStyle w:val="Hypertextovodkaz"/>
            <w:noProof/>
          </w:rPr>
          <w:t>Cíl práce</w:t>
        </w:r>
        <w:r>
          <w:rPr>
            <w:noProof/>
            <w:webHidden/>
          </w:rPr>
          <w:tab/>
        </w:r>
        <w:r>
          <w:rPr>
            <w:noProof/>
            <w:webHidden/>
          </w:rPr>
          <w:fldChar w:fldCharType="begin"/>
        </w:r>
        <w:r>
          <w:rPr>
            <w:noProof/>
            <w:webHidden/>
          </w:rPr>
          <w:instrText xml:space="preserve"> PAGEREF _Toc3637189 \h </w:instrText>
        </w:r>
        <w:r>
          <w:rPr>
            <w:noProof/>
            <w:webHidden/>
          </w:rPr>
        </w:r>
        <w:r>
          <w:rPr>
            <w:noProof/>
            <w:webHidden/>
          </w:rPr>
          <w:fldChar w:fldCharType="separate"/>
        </w:r>
        <w:r>
          <w:rPr>
            <w:noProof/>
            <w:webHidden/>
          </w:rPr>
          <w:t>11</w:t>
        </w:r>
        <w:r>
          <w:rPr>
            <w:noProof/>
            <w:webHidden/>
          </w:rPr>
          <w:fldChar w:fldCharType="end"/>
        </w:r>
      </w:hyperlink>
    </w:p>
    <w:p w14:paraId="485BA7DD" w14:textId="31C8BFF2" w:rsidR="003173C2" w:rsidRDefault="003173C2">
      <w:pPr>
        <w:pStyle w:val="Obsah1"/>
        <w:tabs>
          <w:tab w:val="left" w:pos="480"/>
          <w:tab w:val="right" w:leader="dot" w:pos="8493"/>
        </w:tabs>
        <w:rPr>
          <w:rFonts w:asciiTheme="minorHAnsi" w:eastAsiaTheme="minorEastAsia" w:hAnsiTheme="minorHAnsi" w:cstheme="minorBidi"/>
          <w:noProof/>
          <w:sz w:val="22"/>
          <w:szCs w:val="22"/>
        </w:rPr>
      </w:pPr>
      <w:hyperlink w:anchor="_Toc3637190" w:history="1">
        <w:r w:rsidRPr="00D838E9">
          <w:rPr>
            <w:rStyle w:val="Hypertextovodkaz"/>
            <w:noProof/>
          </w:rPr>
          <w:t>1</w:t>
        </w:r>
        <w:r>
          <w:rPr>
            <w:rFonts w:asciiTheme="minorHAnsi" w:eastAsiaTheme="minorEastAsia" w:hAnsiTheme="minorHAnsi" w:cstheme="minorBidi"/>
            <w:noProof/>
            <w:sz w:val="22"/>
            <w:szCs w:val="22"/>
          </w:rPr>
          <w:tab/>
        </w:r>
        <w:r w:rsidRPr="00D838E9">
          <w:rPr>
            <w:rStyle w:val="Hypertextovodkaz"/>
            <w:noProof/>
          </w:rPr>
          <w:t>Současný stav problematiky</w:t>
        </w:r>
        <w:r>
          <w:rPr>
            <w:noProof/>
            <w:webHidden/>
          </w:rPr>
          <w:tab/>
        </w:r>
        <w:r>
          <w:rPr>
            <w:noProof/>
            <w:webHidden/>
          </w:rPr>
          <w:fldChar w:fldCharType="begin"/>
        </w:r>
        <w:r>
          <w:rPr>
            <w:noProof/>
            <w:webHidden/>
          </w:rPr>
          <w:instrText xml:space="preserve"> PAGEREF _Toc3637190 \h </w:instrText>
        </w:r>
        <w:r>
          <w:rPr>
            <w:noProof/>
            <w:webHidden/>
          </w:rPr>
        </w:r>
        <w:r>
          <w:rPr>
            <w:noProof/>
            <w:webHidden/>
          </w:rPr>
          <w:fldChar w:fldCharType="separate"/>
        </w:r>
        <w:r>
          <w:rPr>
            <w:noProof/>
            <w:webHidden/>
          </w:rPr>
          <w:t>12</w:t>
        </w:r>
        <w:r>
          <w:rPr>
            <w:noProof/>
            <w:webHidden/>
          </w:rPr>
          <w:fldChar w:fldCharType="end"/>
        </w:r>
      </w:hyperlink>
    </w:p>
    <w:p w14:paraId="7F43AAFD" w14:textId="729AD971" w:rsidR="003173C2" w:rsidRDefault="003173C2">
      <w:pPr>
        <w:pStyle w:val="Obsah1"/>
        <w:tabs>
          <w:tab w:val="left" w:pos="480"/>
          <w:tab w:val="right" w:leader="dot" w:pos="8493"/>
        </w:tabs>
        <w:rPr>
          <w:rFonts w:asciiTheme="minorHAnsi" w:eastAsiaTheme="minorEastAsia" w:hAnsiTheme="minorHAnsi" w:cstheme="minorBidi"/>
          <w:noProof/>
          <w:sz w:val="22"/>
          <w:szCs w:val="22"/>
        </w:rPr>
      </w:pPr>
      <w:hyperlink w:anchor="_Toc3637191" w:history="1">
        <w:r w:rsidRPr="00D838E9">
          <w:rPr>
            <w:rStyle w:val="Hypertextovodkaz"/>
            <w:noProof/>
          </w:rPr>
          <w:t>2</w:t>
        </w:r>
        <w:r>
          <w:rPr>
            <w:rFonts w:asciiTheme="minorHAnsi" w:eastAsiaTheme="minorEastAsia" w:hAnsiTheme="minorHAnsi" w:cstheme="minorBidi"/>
            <w:noProof/>
            <w:sz w:val="22"/>
            <w:szCs w:val="22"/>
          </w:rPr>
          <w:tab/>
        </w:r>
        <w:r w:rsidRPr="00D838E9">
          <w:rPr>
            <w:rStyle w:val="Hypertextovodkaz"/>
            <w:noProof/>
          </w:rPr>
          <w:t>Analýza problému</w:t>
        </w:r>
        <w:r>
          <w:rPr>
            <w:noProof/>
            <w:webHidden/>
          </w:rPr>
          <w:tab/>
        </w:r>
        <w:r>
          <w:rPr>
            <w:noProof/>
            <w:webHidden/>
          </w:rPr>
          <w:fldChar w:fldCharType="begin"/>
        </w:r>
        <w:r>
          <w:rPr>
            <w:noProof/>
            <w:webHidden/>
          </w:rPr>
          <w:instrText xml:space="preserve"> PAGEREF _Toc3637191 \h </w:instrText>
        </w:r>
        <w:r>
          <w:rPr>
            <w:noProof/>
            <w:webHidden/>
          </w:rPr>
        </w:r>
        <w:r>
          <w:rPr>
            <w:noProof/>
            <w:webHidden/>
          </w:rPr>
          <w:fldChar w:fldCharType="separate"/>
        </w:r>
        <w:r>
          <w:rPr>
            <w:noProof/>
            <w:webHidden/>
          </w:rPr>
          <w:t>13</w:t>
        </w:r>
        <w:r>
          <w:rPr>
            <w:noProof/>
            <w:webHidden/>
          </w:rPr>
          <w:fldChar w:fldCharType="end"/>
        </w:r>
      </w:hyperlink>
    </w:p>
    <w:p w14:paraId="6203A6B7" w14:textId="3A1AB1C4"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192" w:history="1">
        <w:r w:rsidRPr="00D838E9">
          <w:rPr>
            <w:rStyle w:val="Hypertextovodkaz"/>
            <w:noProof/>
          </w:rPr>
          <w:t>2.1</w:t>
        </w:r>
        <w:r>
          <w:rPr>
            <w:rFonts w:asciiTheme="minorHAnsi" w:eastAsiaTheme="minorEastAsia" w:hAnsiTheme="minorHAnsi" w:cstheme="minorBidi"/>
            <w:noProof/>
            <w:sz w:val="22"/>
            <w:szCs w:val="22"/>
          </w:rPr>
          <w:tab/>
        </w:r>
        <w:r w:rsidRPr="00D838E9">
          <w:rPr>
            <w:rStyle w:val="Hypertextovodkaz"/>
            <w:noProof/>
          </w:rPr>
          <w:t>Datový model aplikace</w:t>
        </w:r>
        <w:r>
          <w:rPr>
            <w:noProof/>
            <w:webHidden/>
          </w:rPr>
          <w:tab/>
        </w:r>
        <w:r>
          <w:rPr>
            <w:noProof/>
            <w:webHidden/>
          </w:rPr>
          <w:fldChar w:fldCharType="begin"/>
        </w:r>
        <w:r>
          <w:rPr>
            <w:noProof/>
            <w:webHidden/>
          </w:rPr>
          <w:instrText xml:space="preserve"> PAGEREF _Toc3637192 \h </w:instrText>
        </w:r>
        <w:r>
          <w:rPr>
            <w:noProof/>
            <w:webHidden/>
          </w:rPr>
        </w:r>
        <w:r>
          <w:rPr>
            <w:noProof/>
            <w:webHidden/>
          </w:rPr>
          <w:fldChar w:fldCharType="separate"/>
        </w:r>
        <w:r>
          <w:rPr>
            <w:noProof/>
            <w:webHidden/>
          </w:rPr>
          <w:t>13</w:t>
        </w:r>
        <w:r>
          <w:rPr>
            <w:noProof/>
            <w:webHidden/>
          </w:rPr>
          <w:fldChar w:fldCharType="end"/>
        </w:r>
      </w:hyperlink>
    </w:p>
    <w:p w14:paraId="411FAF98" w14:textId="43264B94"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193" w:history="1">
        <w:r w:rsidRPr="00D838E9">
          <w:rPr>
            <w:rStyle w:val="Hypertextovodkaz"/>
            <w:noProof/>
          </w:rPr>
          <w:t>2.1.1</w:t>
        </w:r>
        <w:r>
          <w:rPr>
            <w:rFonts w:asciiTheme="minorHAnsi" w:eastAsiaTheme="minorEastAsia" w:hAnsiTheme="minorHAnsi" w:cstheme="minorBidi"/>
            <w:noProof/>
            <w:sz w:val="22"/>
            <w:szCs w:val="22"/>
          </w:rPr>
          <w:tab/>
        </w:r>
        <w:r w:rsidRPr="00D838E9">
          <w:rPr>
            <w:rStyle w:val="Hypertextovodkaz"/>
            <w:noProof/>
          </w:rPr>
          <w:t>Relační model dat</w:t>
        </w:r>
        <w:r>
          <w:rPr>
            <w:noProof/>
            <w:webHidden/>
          </w:rPr>
          <w:tab/>
        </w:r>
        <w:r>
          <w:rPr>
            <w:noProof/>
            <w:webHidden/>
          </w:rPr>
          <w:fldChar w:fldCharType="begin"/>
        </w:r>
        <w:r>
          <w:rPr>
            <w:noProof/>
            <w:webHidden/>
          </w:rPr>
          <w:instrText xml:space="preserve"> PAGEREF _Toc3637193 \h </w:instrText>
        </w:r>
        <w:r>
          <w:rPr>
            <w:noProof/>
            <w:webHidden/>
          </w:rPr>
        </w:r>
        <w:r>
          <w:rPr>
            <w:noProof/>
            <w:webHidden/>
          </w:rPr>
          <w:fldChar w:fldCharType="separate"/>
        </w:r>
        <w:r>
          <w:rPr>
            <w:noProof/>
            <w:webHidden/>
          </w:rPr>
          <w:t>13</w:t>
        </w:r>
        <w:r>
          <w:rPr>
            <w:noProof/>
            <w:webHidden/>
          </w:rPr>
          <w:fldChar w:fldCharType="end"/>
        </w:r>
      </w:hyperlink>
    </w:p>
    <w:p w14:paraId="77A03062" w14:textId="7DC606F4"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194" w:history="1">
        <w:r w:rsidRPr="00D838E9">
          <w:rPr>
            <w:rStyle w:val="Hypertextovodkaz"/>
            <w:noProof/>
          </w:rPr>
          <w:t>2.2</w:t>
        </w:r>
        <w:r>
          <w:rPr>
            <w:rFonts w:asciiTheme="minorHAnsi" w:eastAsiaTheme="minorEastAsia" w:hAnsiTheme="minorHAnsi" w:cstheme="minorBidi"/>
            <w:noProof/>
            <w:sz w:val="22"/>
            <w:szCs w:val="22"/>
          </w:rPr>
          <w:tab/>
        </w:r>
        <w:r w:rsidRPr="00D838E9">
          <w:rPr>
            <w:rStyle w:val="Hypertextovodkaz"/>
            <w:noProof/>
          </w:rPr>
          <w:t>Datový slovník</w:t>
        </w:r>
        <w:r>
          <w:rPr>
            <w:noProof/>
            <w:webHidden/>
          </w:rPr>
          <w:tab/>
        </w:r>
        <w:r>
          <w:rPr>
            <w:noProof/>
            <w:webHidden/>
          </w:rPr>
          <w:fldChar w:fldCharType="begin"/>
        </w:r>
        <w:r>
          <w:rPr>
            <w:noProof/>
            <w:webHidden/>
          </w:rPr>
          <w:instrText xml:space="preserve"> PAGEREF _Toc3637194 \h </w:instrText>
        </w:r>
        <w:r>
          <w:rPr>
            <w:noProof/>
            <w:webHidden/>
          </w:rPr>
        </w:r>
        <w:r>
          <w:rPr>
            <w:noProof/>
            <w:webHidden/>
          </w:rPr>
          <w:fldChar w:fldCharType="separate"/>
        </w:r>
        <w:r>
          <w:rPr>
            <w:noProof/>
            <w:webHidden/>
          </w:rPr>
          <w:t>14</w:t>
        </w:r>
        <w:r>
          <w:rPr>
            <w:noProof/>
            <w:webHidden/>
          </w:rPr>
          <w:fldChar w:fldCharType="end"/>
        </w:r>
      </w:hyperlink>
    </w:p>
    <w:p w14:paraId="576D1B75" w14:textId="2D3BB5A7"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195" w:history="1">
        <w:r w:rsidRPr="00D838E9">
          <w:rPr>
            <w:rStyle w:val="Hypertextovodkaz"/>
            <w:noProof/>
          </w:rPr>
          <w:t>2.2.1</w:t>
        </w:r>
        <w:r>
          <w:rPr>
            <w:rFonts w:asciiTheme="minorHAnsi" w:eastAsiaTheme="minorEastAsia" w:hAnsiTheme="minorHAnsi" w:cstheme="minorBidi"/>
            <w:noProof/>
            <w:sz w:val="22"/>
            <w:szCs w:val="22"/>
          </w:rPr>
          <w:tab/>
        </w:r>
        <w:r w:rsidRPr="00D838E9">
          <w:rPr>
            <w:rStyle w:val="Hypertextovodkaz"/>
            <w:noProof/>
          </w:rPr>
          <w:t>Obor</w:t>
        </w:r>
        <w:r>
          <w:rPr>
            <w:noProof/>
            <w:webHidden/>
          </w:rPr>
          <w:tab/>
        </w:r>
        <w:r>
          <w:rPr>
            <w:noProof/>
            <w:webHidden/>
          </w:rPr>
          <w:fldChar w:fldCharType="begin"/>
        </w:r>
        <w:r>
          <w:rPr>
            <w:noProof/>
            <w:webHidden/>
          </w:rPr>
          <w:instrText xml:space="preserve"> PAGEREF _Toc3637195 \h </w:instrText>
        </w:r>
        <w:r>
          <w:rPr>
            <w:noProof/>
            <w:webHidden/>
          </w:rPr>
        </w:r>
        <w:r>
          <w:rPr>
            <w:noProof/>
            <w:webHidden/>
          </w:rPr>
          <w:fldChar w:fldCharType="separate"/>
        </w:r>
        <w:r>
          <w:rPr>
            <w:noProof/>
            <w:webHidden/>
          </w:rPr>
          <w:t>14</w:t>
        </w:r>
        <w:r>
          <w:rPr>
            <w:noProof/>
            <w:webHidden/>
          </w:rPr>
          <w:fldChar w:fldCharType="end"/>
        </w:r>
      </w:hyperlink>
    </w:p>
    <w:p w14:paraId="0FC33B16" w14:textId="53152D8F"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196" w:history="1">
        <w:r w:rsidRPr="00D838E9">
          <w:rPr>
            <w:rStyle w:val="Hypertextovodkaz"/>
            <w:noProof/>
          </w:rPr>
          <w:t>2.2.2</w:t>
        </w:r>
        <w:r>
          <w:rPr>
            <w:rFonts w:asciiTheme="minorHAnsi" w:eastAsiaTheme="minorEastAsia" w:hAnsiTheme="minorHAnsi" w:cstheme="minorBidi"/>
            <w:noProof/>
            <w:sz w:val="22"/>
            <w:szCs w:val="22"/>
          </w:rPr>
          <w:tab/>
        </w:r>
        <w:r w:rsidRPr="00D838E9">
          <w:rPr>
            <w:rStyle w:val="Hypertextovodkaz"/>
            <w:noProof/>
          </w:rPr>
          <w:t>Předmět</w:t>
        </w:r>
        <w:r>
          <w:rPr>
            <w:noProof/>
            <w:webHidden/>
          </w:rPr>
          <w:tab/>
        </w:r>
        <w:r>
          <w:rPr>
            <w:noProof/>
            <w:webHidden/>
          </w:rPr>
          <w:fldChar w:fldCharType="begin"/>
        </w:r>
        <w:r>
          <w:rPr>
            <w:noProof/>
            <w:webHidden/>
          </w:rPr>
          <w:instrText xml:space="preserve"> PAGEREF _Toc3637196 \h </w:instrText>
        </w:r>
        <w:r>
          <w:rPr>
            <w:noProof/>
            <w:webHidden/>
          </w:rPr>
        </w:r>
        <w:r>
          <w:rPr>
            <w:noProof/>
            <w:webHidden/>
          </w:rPr>
          <w:fldChar w:fldCharType="separate"/>
        </w:r>
        <w:r>
          <w:rPr>
            <w:noProof/>
            <w:webHidden/>
          </w:rPr>
          <w:t>15</w:t>
        </w:r>
        <w:r>
          <w:rPr>
            <w:noProof/>
            <w:webHidden/>
          </w:rPr>
          <w:fldChar w:fldCharType="end"/>
        </w:r>
      </w:hyperlink>
    </w:p>
    <w:p w14:paraId="4FBE7DD4" w14:textId="2436E342"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197" w:history="1">
        <w:r w:rsidRPr="00D838E9">
          <w:rPr>
            <w:rStyle w:val="Hypertextovodkaz"/>
            <w:noProof/>
          </w:rPr>
          <w:t>2.2.3</w:t>
        </w:r>
        <w:r>
          <w:rPr>
            <w:rFonts w:asciiTheme="minorHAnsi" w:eastAsiaTheme="minorEastAsia" w:hAnsiTheme="minorHAnsi" w:cstheme="minorBidi"/>
            <w:noProof/>
            <w:sz w:val="22"/>
            <w:szCs w:val="22"/>
          </w:rPr>
          <w:tab/>
        </w:r>
        <w:r w:rsidRPr="00D838E9">
          <w:rPr>
            <w:rStyle w:val="Hypertextovodkaz"/>
            <w:noProof/>
          </w:rPr>
          <w:t>Katedra</w:t>
        </w:r>
        <w:r>
          <w:rPr>
            <w:noProof/>
            <w:webHidden/>
          </w:rPr>
          <w:tab/>
        </w:r>
        <w:r>
          <w:rPr>
            <w:noProof/>
            <w:webHidden/>
          </w:rPr>
          <w:fldChar w:fldCharType="begin"/>
        </w:r>
        <w:r>
          <w:rPr>
            <w:noProof/>
            <w:webHidden/>
          </w:rPr>
          <w:instrText xml:space="preserve"> PAGEREF _Toc3637197 \h </w:instrText>
        </w:r>
        <w:r>
          <w:rPr>
            <w:noProof/>
            <w:webHidden/>
          </w:rPr>
        </w:r>
        <w:r>
          <w:rPr>
            <w:noProof/>
            <w:webHidden/>
          </w:rPr>
          <w:fldChar w:fldCharType="separate"/>
        </w:r>
        <w:r>
          <w:rPr>
            <w:noProof/>
            <w:webHidden/>
          </w:rPr>
          <w:t>16</w:t>
        </w:r>
        <w:r>
          <w:rPr>
            <w:noProof/>
            <w:webHidden/>
          </w:rPr>
          <w:fldChar w:fldCharType="end"/>
        </w:r>
      </w:hyperlink>
    </w:p>
    <w:p w14:paraId="59EE08C1" w14:textId="3BC3BFEB"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198" w:history="1">
        <w:r w:rsidRPr="00D838E9">
          <w:rPr>
            <w:rStyle w:val="Hypertextovodkaz"/>
            <w:noProof/>
          </w:rPr>
          <w:t>2.2.4</w:t>
        </w:r>
        <w:r>
          <w:rPr>
            <w:rFonts w:asciiTheme="minorHAnsi" w:eastAsiaTheme="minorEastAsia" w:hAnsiTheme="minorHAnsi" w:cstheme="minorBidi"/>
            <w:noProof/>
            <w:sz w:val="22"/>
            <w:szCs w:val="22"/>
          </w:rPr>
          <w:tab/>
        </w:r>
        <w:r w:rsidRPr="00D838E9">
          <w:rPr>
            <w:rStyle w:val="Hypertextovodkaz"/>
            <w:noProof/>
          </w:rPr>
          <w:t>Vyučující</w:t>
        </w:r>
        <w:r>
          <w:rPr>
            <w:noProof/>
            <w:webHidden/>
          </w:rPr>
          <w:tab/>
        </w:r>
        <w:r>
          <w:rPr>
            <w:noProof/>
            <w:webHidden/>
          </w:rPr>
          <w:fldChar w:fldCharType="begin"/>
        </w:r>
        <w:r>
          <w:rPr>
            <w:noProof/>
            <w:webHidden/>
          </w:rPr>
          <w:instrText xml:space="preserve"> PAGEREF _Toc3637198 \h </w:instrText>
        </w:r>
        <w:r>
          <w:rPr>
            <w:noProof/>
            <w:webHidden/>
          </w:rPr>
        </w:r>
        <w:r>
          <w:rPr>
            <w:noProof/>
            <w:webHidden/>
          </w:rPr>
          <w:fldChar w:fldCharType="separate"/>
        </w:r>
        <w:r>
          <w:rPr>
            <w:noProof/>
            <w:webHidden/>
          </w:rPr>
          <w:t>16</w:t>
        </w:r>
        <w:r>
          <w:rPr>
            <w:noProof/>
            <w:webHidden/>
          </w:rPr>
          <w:fldChar w:fldCharType="end"/>
        </w:r>
      </w:hyperlink>
    </w:p>
    <w:p w14:paraId="1BD2ACAE" w14:textId="7A7B18A6"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199" w:history="1">
        <w:r w:rsidRPr="00D838E9">
          <w:rPr>
            <w:rStyle w:val="Hypertextovodkaz"/>
            <w:noProof/>
          </w:rPr>
          <w:t>2.2.5</w:t>
        </w:r>
        <w:r>
          <w:rPr>
            <w:rFonts w:asciiTheme="minorHAnsi" w:eastAsiaTheme="minorEastAsia" w:hAnsiTheme="minorHAnsi" w:cstheme="minorBidi"/>
            <w:noProof/>
            <w:sz w:val="22"/>
            <w:szCs w:val="22"/>
          </w:rPr>
          <w:tab/>
        </w:r>
        <w:r w:rsidRPr="00D838E9">
          <w:rPr>
            <w:rStyle w:val="Hypertextovodkaz"/>
            <w:noProof/>
          </w:rPr>
          <w:t>Záznam</w:t>
        </w:r>
        <w:r>
          <w:rPr>
            <w:noProof/>
            <w:webHidden/>
          </w:rPr>
          <w:tab/>
        </w:r>
        <w:r>
          <w:rPr>
            <w:noProof/>
            <w:webHidden/>
          </w:rPr>
          <w:fldChar w:fldCharType="begin"/>
        </w:r>
        <w:r>
          <w:rPr>
            <w:noProof/>
            <w:webHidden/>
          </w:rPr>
          <w:instrText xml:space="preserve"> PAGEREF _Toc3637199 \h </w:instrText>
        </w:r>
        <w:r>
          <w:rPr>
            <w:noProof/>
            <w:webHidden/>
          </w:rPr>
        </w:r>
        <w:r>
          <w:rPr>
            <w:noProof/>
            <w:webHidden/>
          </w:rPr>
          <w:fldChar w:fldCharType="separate"/>
        </w:r>
        <w:r>
          <w:rPr>
            <w:noProof/>
            <w:webHidden/>
          </w:rPr>
          <w:t>17</w:t>
        </w:r>
        <w:r>
          <w:rPr>
            <w:noProof/>
            <w:webHidden/>
          </w:rPr>
          <w:fldChar w:fldCharType="end"/>
        </w:r>
      </w:hyperlink>
    </w:p>
    <w:p w14:paraId="7C375D82" w14:textId="7B0DA720"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00" w:history="1">
        <w:r w:rsidRPr="00D838E9">
          <w:rPr>
            <w:rStyle w:val="Hypertextovodkaz"/>
            <w:noProof/>
          </w:rPr>
          <w:t>2.2.6</w:t>
        </w:r>
        <w:r>
          <w:rPr>
            <w:rFonts w:asciiTheme="minorHAnsi" w:eastAsiaTheme="minorEastAsia" w:hAnsiTheme="minorHAnsi" w:cstheme="minorBidi"/>
            <w:noProof/>
            <w:sz w:val="22"/>
            <w:szCs w:val="22"/>
          </w:rPr>
          <w:tab/>
        </w:r>
        <w:r w:rsidRPr="00D838E9">
          <w:rPr>
            <w:rStyle w:val="Hypertextovodkaz"/>
            <w:noProof/>
          </w:rPr>
          <w:t>Plán semestr</w:t>
        </w:r>
        <w:r>
          <w:rPr>
            <w:noProof/>
            <w:webHidden/>
          </w:rPr>
          <w:tab/>
        </w:r>
        <w:r>
          <w:rPr>
            <w:noProof/>
            <w:webHidden/>
          </w:rPr>
          <w:fldChar w:fldCharType="begin"/>
        </w:r>
        <w:r>
          <w:rPr>
            <w:noProof/>
            <w:webHidden/>
          </w:rPr>
          <w:instrText xml:space="preserve"> PAGEREF _Toc3637200 \h </w:instrText>
        </w:r>
        <w:r>
          <w:rPr>
            <w:noProof/>
            <w:webHidden/>
          </w:rPr>
        </w:r>
        <w:r>
          <w:rPr>
            <w:noProof/>
            <w:webHidden/>
          </w:rPr>
          <w:fldChar w:fldCharType="separate"/>
        </w:r>
        <w:r>
          <w:rPr>
            <w:noProof/>
            <w:webHidden/>
          </w:rPr>
          <w:t>17</w:t>
        </w:r>
        <w:r>
          <w:rPr>
            <w:noProof/>
            <w:webHidden/>
          </w:rPr>
          <w:fldChar w:fldCharType="end"/>
        </w:r>
      </w:hyperlink>
    </w:p>
    <w:p w14:paraId="730B3D4F" w14:textId="582EC6E7"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01" w:history="1">
        <w:r w:rsidRPr="00D838E9">
          <w:rPr>
            <w:rStyle w:val="Hypertextovodkaz"/>
            <w:noProof/>
          </w:rPr>
          <w:t>2.2.7</w:t>
        </w:r>
        <w:r>
          <w:rPr>
            <w:rFonts w:asciiTheme="minorHAnsi" w:eastAsiaTheme="minorEastAsia" w:hAnsiTheme="minorHAnsi" w:cstheme="minorBidi"/>
            <w:noProof/>
            <w:sz w:val="22"/>
            <w:szCs w:val="22"/>
          </w:rPr>
          <w:tab/>
        </w:r>
        <w:r w:rsidRPr="00D838E9">
          <w:rPr>
            <w:rStyle w:val="Hypertextovodkaz"/>
            <w:noProof/>
          </w:rPr>
          <w:t>Výběr</w:t>
        </w:r>
        <w:r>
          <w:rPr>
            <w:noProof/>
            <w:webHidden/>
          </w:rPr>
          <w:tab/>
        </w:r>
        <w:r>
          <w:rPr>
            <w:noProof/>
            <w:webHidden/>
          </w:rPr>
          <w:fldChar w:fldCharType="begin"/>
        </w:r>
        <w:r>
          <w:rPr>
            <w:noProof/>
            <w:webHidden/>
          </w:rPr>
          <w:instrText xml:space="preserve"> PAGEREF _Toc3637201 \h </w:instrText>
        </w:r>
        <w:r>
          <w:rPr>
            <w:noProof/>
            <w:webHidden/>
          </w:rPr>
        </w:r>
        <w:r>
          <w:rPr>
            <w:noProof/>
            <w:webHidden/>
          </w:rPr>
          <w:fldChar w:fldCharType="separate"/>
        </w:r>
        <w:r>
          <w:rPr>
            <w:noProof/>
            <w:webHidden/>
          </w:rPr>
          <w:t>18</w:t>
        </w:r>
        <w:r>
          <w:rPr>
            <w:noProof/>
            <w:webHidden/>
          </w:rPr>
          <w:fldChar w:fldCharType="end"/>
        </w:r>
      </w:hyperlink>
    </w:p>
    <w:p w14:paraId="113BEDEC" w14:textId="1F795CDD"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202" w:history="1">
        <w:r w:rsidRPr="00D838E9">
          <w:rPr>
            <w:rStyle w:val="Hypertextovodkaz"/>
            <w:noProof/>
          </w:rPr>
          <w:t>2.3</w:t>
        </w:r>
        <w:r>
          <w:rPr>
            <w:rFonts w:asciiTheme="minorHAnsi" w:eastAsiaTheme="minorEastAsia" w:hAnsiTheme="minorHAnsi" w:cstheme="minorBidi"/>
            <w:noProof/>
            <w:sz w:val="22"/>
            <w:szCs w:val="22"/>
          </w:rPr>
          <w:tab/>
        </w:r>
        <w:r w:rsidRPr="00D838E9">
          <w:rPr>
            <w:rStyle w:val="Hypertextovodkaz"/>
            <w:noProof/>
          </w:rPr>
          <w:t>Funkční model aplikace</w:t>
        </w:r>
        <w:r>
          <w:rPr>
            <w:noProof/>
            <w:webHidden/>
          </w:rPr>
          <w:tab/>
        </w:r>
        <w:r>
          <w:rPr>
            <w:noProof/>
            <w:webHidden/>
          </w:rPr>
          <w:fldChar w:fldCharType="begin"/>
        </w:r>
        <w:r>
          <w:rPr>
            <w:noProof/>
            <w:webHidden/>
          </w:rPr>
          <w:instrText xml:space="preserve"> PAGEREF _Toc3637202 \h </w:instrText>
        </w:r>
        <w:r>
          <w:rPr>
            <w:noProof/>
            <w:webHidden/>
          </w:rPr>
        </w:r>
        <w:r>
          <w:rPr>
            <w:noProof/>
            <w:webHidden/>
          </w:rPr>
          <w:fldChar w:fldCharType="separate"/>
        </w:r>
        <w:r>
          <w:rPr>
            <w:noProof/>
            <w:webHidden/>
          </w:rPr>
          <w:t>18</w:t>
        </w:r>
        <w:r>
          <w:rPr>
            <w:noProof/>
            <w:webHidden/>
          </w:rPr>
          <w:fldChar w:fldCharType="end"/>
        </w:r>
      </w:hyperlink>
    </w:p>
    <w:p w14:paraId="432331B4" w14:textId="64AC1FF0"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03" w:history="1">
        <w:r w:rsidRPr="00D838E9">
          <w:rPr>
            <w:rStyle w:val="Hypertextovodkaz"/>
            <w:noProof/>
          </w:rPr>
          <w:t>2.3.1</w:t>
        </w:r>
        <w:r>
          <w:rPr>
            <w:rFonts w:asciiTheme="minorHAnsi" w:eastAsiaTheme="minorEastAsia" w:hAnsiTheme="minorHAnsi" w:cstheme="minorBidi"/>
            <w:noProof/>
            <w:sz w:val="22"/>
            <w:szCs w:val="22"/>
          </w:rPr>
          <w:tab/>
        </w:r>
        <w:r w:rsidRPr="00D838E9">
          <w:rPr>
            <w:rStyle w:val="Hypertextovodkaz"/>
            <w:noProof/>
          </w:rPr>
          <w:t>Případy užití aktéra Uživatel</w:t>
        </w:r>
        <w:r>
          <w:rPr>
            <w:noProof/>
            <w:webHidden/>
          </w:rPr>
          <w:tab/>
        </w:r>
        <w:r>
          <w:rPr>
            <w:noProof/>
            <w:webHidden/>
          </w:rPr>
          <w:fldChar w:fldCharType="begin"/>
        </w:r>
        <w:r>
          <w:rPr>
            <w:noProof/>
            <w:webHidden/>
          </w:rPr>
          <w:instrText xml:space="preserve"> PAGEREF _Toc3637203 \h </w:instrText>
        </w:r>
        <w:r>
          <w:rPr>
            <w:noProof/>
            <w:webHidden/>
          </w:rPr>
        </w:r>
        <w:r>
          <w:rPr>
            <w:noProof/>
            <w:webHidden/>
          </w:rPr>
          <w:fldChar w:fldCharType="separate"/>
        </w:r>
        <w:r>
          <w:rPr>
            <w:noProof/>
            <w:webHidden/>
          </w:rPr>
          <w:t>19</w:t>
        </w:r>
        <w:r>
          <w:rPr>
            <w:noProof/>
            <w:webHidden/>
          </w:rPr>
          <w:fldChar w:fldCharType="end"/>
        </w:r>
      </w:hyperlink>
    </w:p>
    <w:p w14:paraId="38369E5B" w14:textId="4905F906"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04" w:history="1">
        <w:r w:rsidRPr="00D838E9">
          <w:rPr>
            <w:rStyle w:val="Hypertextovodkaz"/>
            <w:noProof/>
          </w:rPr>
          <w:t>2.3.2</w:t>
        </w:r>
        <w:r>
          <w:rPr>
            <w:rFonts w:asciiTheme="minorHAnsi" w:eastAsiaTheme="minorEastAsia" w:hAnsiTheme="minorHAnsi" w:cstheme="minorBidi"/>
            <w:noProof/>
            <w:sz w:val="22"/>
            <w:szCs w:val="22"/>
          </w:rPr>
          <w:tab/>
        </w:r>
        <w:r w:rsidRPr="00D838E9">
          <w:rPr>
            <w:rStyle w:val="Hypertextovodkaz"/>
            <w:noProof/>
          </w:rPr>
          <w:t>Případy užití pro aktéra v roli Správa</w:t>
        </w:r>
        <w:r>
          <w:rPr>
            <w:noProof/>
            <w:webHidden/>
          </w:rPr>
          <w:tab/>
        </w:r>
        <w:r>
          <w:rPr>
            <w:noProof/>
            <w:webHidden/>
          </w:rPr>
          <w:fldChar w:fldCharType="begin"/>
        </w:r>
        <w:r>
          <w:rPr>
            <w:noProof/>
            <w:webHidden/>
          </w:rPr>
          <w:instrText xml:space="preserve"> PAGEREF _Toc3637204 \h </w:instrText>
        </w:r>
        <w:r>
          <w:rPr>
            <w:noProof/>
            <w:webHidden/>
          </w:rPr>
        </w:r>
        <w:r>
          <w:rPr>
            <w:noProof/>
            <w:webHidden/>
          </w:rPr>
          <w:fldChar w:fldCharType="separate"/>
        </w:r>
        <w:r>
          <w:rPr>
            <w:noProof/>
            <w:webHidden/>
          </w:rPr>
          <w:t>21</w:t>
        </w:r>
        <w:r>
          <w:rPr>
            <w:noProof/>
            <w:webHidden/>
          </w:rPr>
          <w:fldChar w:fldCharType="end"/>
        </w:r>
      </w:hyperlink>
    </w:p>
    <w:p w14:paraId="2265EC57" w14:textId="0565CF3E"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205" w:history="1">
        <w:r w:rsidRPr="00D838E9">
          <w:rPr>
            <w:rStyle w:val="Hypertextovodkaz"/>
            <w:noProof/>
          </w:rPr>
          <w:t>2.4</w:t>
        </w:r>
        <w:r>
          <w:rPr>
            <w:rFonts w:asciiTheme="minorHAnsi" w:eastAsiaTheme="minorEastAsia" w:hAnsiTheme="minorHAnsi" w:cstheme="minorBidi"/>
            <w:noProof/>
            <w:sz w:val="22"/>
            <w:szCs w:val="22"/>
          </w:rPr>
          <w:tab/>
        </w:r>
        <w:r w:rsidRPr="00D838E9">
          <w:rPr>
            <w:rStyle w:val="Hypertextovodkaz"/>
            <w:noProof/>
          </w:rPr>
          <w:t>Scénáře případů užití aktéra v roli Správa</w:t>
        </w:r>
        <w:r>
          <w:rPr>
            <w:noProof/>
            <w:webHidden/>
          </w:rPr>
          <w:tab/>
        </w:r>
        <w:r>
          <w:rPr>
            <w:noProof/>
            <w:webHidden/>
          </w:rPr>
          <w:fldChar w:fldCharType="begin"/>
        </w:r>
        <w:r>
          <w:rPr>
            <w:noProof/>
            <w:webHidden/>
          </w:rPr>
          <w:instrText xml:space="preserve"> PAGEREF _Toc3637205 \h </w:instrText>
        </w:r>
        <w:r>
          <w:rPr>
            <w:noProof/>
            <w:webHidden/>
          </w:rPr>
        </w:r>
        <w:r>
          <w:rPr>
            <w:noProof/>
            <w:webHidden/>
          </w:rPr>
          <w:fldChar w:fldCharType="separate"/>
        </w:r>
        <w:r>
          <w:rPr>
            <w:noProof/>
            <w:webHidden/>
          </w:rPr>
          <w:t>21</w:t>
        </w:r>
        <w:r>
          <w:rPr>
            <w:noProof/>
            <w:webHidden/>
          </w:rPr>
          <w:fldChar w:fldCharType="end"/>
        </w:r>
      </w:hyperlink>
    </w:p>
    <w:p w14:paraId="3B2892EF" w14:textId="3ECA7758"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06" w:history="1">
        <w:r w:rsidRPr="00D838E9">
          <w:rPr>
            <w:rStyle w:val="Hypertextovodkaz"/>
            <w:noProof/>
          </w:rPr>
          <w:t>2.4.1</w:t>
        </w:r>
        <w:r>
          <w:rPr>
            <w:rFonts w:asciiTheme="minorHAnsi" w:eastAsiaTheme="minorEastAsia" w:hAnsiTheme="minorHAnsi" w:cstheme="minorBidi"/>
            <w:noProof/>
            <w:sz w:val="22"/>
            <w:szCs w:val="22"/>
          </w:rPr>
          <w:tab/>
        </w:r>
        <w:r w:rsidRPr="00D838E9">
          <w:rPr>
            <w:rStyle w:val="Hypertextovodkaz"/>
            <w:noProof/>
          </w:rPr>
          <w:t>Správa garantů správcem:</w:t>
        </w:r>
        <w:r>
          <w:rPr>
            <w:noProof/>
            <w:webHidden/>
          </w:rPr>
          <w:tab/>
        </w:r>
        <w:r>
          <w:rPr>
            <w:noProof/>
            <w:webHidden/>
          </w:rPr>
          <w:fldChar w:fldCharType="begin"/>
        </w:r>
        <w:r>
          <w:rPr>
            <w:noProof/>
            <w:webHidden/>
          </w:rPr>
          <w:instrText xml:space="preserve"> PAGEREF _Toc3637206 \h </w:instrText>
        </w:r>
        <w:r>
          <w:rPr>
            <w:noProof/>
            <w:webHidden/>
          </w:rPr>
        </w:r>
        <w:r>
          <w:rPr>
            <w:noProof/>
            <w:webHidden/>
          </w:rPr>
          <w:fldChar w:fldCharType="separate"/>
        </w:r>
        <w:r>
          <w:rPr>
            <w:noProof/>
            <w:webHidden/>
          </w:rPr>
          <w:t>22</w:t>
        </w:r>
        <w:r>
          <w:rPr>
            <w:noProof/>
            <w:webHidden/>
          </w:rPr>
          <w:fldChar w:fldCharType="end"/>
        </w:r>
      </w:hyperlink>
    </w:p>
    <w:p w14:paraId="1E999FB0" w14:textId="32B12D8C"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07" w:history="1">
        <w:r w:rsidRPr="00D838E9">
          <w:rPr>
            <w:rStyle w:val="Hypertextovodkaz"/>
            <w:noProof/>
          </w:rPr>
          <w:t>2.4.2</w:t>
        </w:r>
        <w:r>
          <w:rPr>
            <w:rFonts w:asciiTheme="minorHAnsi" w:eastAsiaTheme="minorEastAsia" w:hAnsiTheme="minorHAnsi" w:cstheme="minorBidi"/>
            <w:noProof/>
            <w:sz w:val="22"/>
            <w:szCs w:val="22"/>
          </w:rPr>
          <w:tab/>
        </w:r>
        <w:r w:rsidRPr="00D838E9">
          <w:rPr>
            <w:rStyle w:val="Hypertextovodkaz"/>
            <w:noProof/>
          </w:rPr>
          <w:t>Model správy garanta:</w:t>
        </w:r>
        <w:r>
          <w:rPr>
            <w:noProof/>
            <w:webHidden/>
          </w:rPr>
          <w:tab/>
        </w:r>
        <w:r>
          <w:rPr>
            <w:noProof/>
            <w:webHidden/>
          </w:rPr>
          <w:fldChar w:fldCharType="begin"/>
        </w:r>
        <w:r>
          <w:rPr>
            <w:noProof/>
            <w:webHidden/>
          </w:rPr>
          <w:instrText xml:space="preserve"> PAGEREF _Toc3637207 \h </w:instrText>
        </w:r>
        <w:r>
          <w:rPr>
            <w:noProof/>
            <w:webHidden/>
          </w:rPr>
        </w:r>
        <w:r>
          <w:rPr>
            <w:noProof/>
            <w:webHidden/>
          </w:rPr>
          <w:fldChar w:fldCharType="separate"/>
        </w:r>
        <w:r>
          <w:rPr>
            <w:noProof/>
            <w:webHidden/>
          </w:rPr>
          <w:t>23</w:t>
        </w:r>
        <w:r>
          <w:rPr>
            <w:noProof/>
            <w:webHidden/>
          </w:rPr>
          <w:fldChar w:fldCharType="end"/>
        </w:r>
      </w:hyperlink>
    </w:p>
    <w:p w14:paraId="068FD3A5" w14:textId="0772E7E3"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08" w:history="1">
        <w:r w:rsidRPr="00D838E9">
          <w:rPr>
            <w:rStyle w:val="Hypertextovodkaz"/>
            <w:noProof/>
          </w:rPr>
          <w:t>2.4.3</w:t>
        </w:r>
        <w:r>
          <w:rPr>
            <w:rFonts w:asciiTheme="minorHAnsi" w:eastAsiaTheme="minorEastAsia" w:hAnsiTheme="minorHAnsi" w:cstheme="minorBidi"/>
            <w:noProof/>
            <w:sz w:val="22"/>
            <w:szCs w:val="22"/>
          </w:rPr>
          <w:tab/>
        </w:r>
        <w:r w:rsidRPr="00D838E9">
          <w:rPr>
            <w:rStyle w:val="Hypertextovodkaz"/>
            <w:noProof/>
          </w:rPr>
          <w:t>Model správy oborů:</w:t>
        </w:r>
        <w:r>
          <w:rPr>
            <w:noProof/>
            <w:webHidden/>
          </w:rPr>
          <w:tab/>
        </w:r>
        <w:r>
          <w:rPr>
            <w:noProof/>
            <w:webHidden/>
          </w:rPr>
          <w:fldChar w:fldCharType="begin"/>
        </w:r>
        <w:r>
          <w:rPr>
            <w:noProof/>
            <w:webHidden/>
          </w:rPr>
          <w:instrText xml:space="preserve"> PAGEREF _Toc3637208 \h </w:instrText>
        </w:r>
        <w:r>
          <w:rPr>
            <w:noProof/>
            <w:webHidden/>
          </w:rPr>
        </w:r>
        <w:r>
          <w:rPr>
            <w:noProof/>
            <w:webHidden/>
          </w:rPr>
          <w:fldChar w:fldCharType="separate"/>
        </w:r>
        <w:r>
          <w:rPr>
            <w:noProof/>
            <w:webHidden/>
          </w:rPr>
          <w:t>24</w:t>
        </w:r>
        <w:r>
          <w:rPr>
            <w:noProof/>
            <w:webHidden/>
          </w:rPr>
          <w:fldChar w:fldCharType="end"/>
        </w:r>
      </w:hyperlink>
    </w:p>
    <w:p w14:paraId="56B716F7" w14:textId="1A628947" w:rsidR="003173C2" w:rsidRDefault="003173C2">
      <w:pPr>
        <w:pStyle w:val="Obsah1"/>
        <w:tabs>
          <w:tab w:val="left" w:pos="480"/>
          <w:tab w:val="right" w:leader="dot" w:pos="8493"/>
        </w:tabs>
        <w:rPr>
          <w:rFonts w:asciiTheme="minorHAnsi" w:eastAsiaTheme="minorEastAsia" w:hAnsiTheme="minorHAnsi" w:cstheme="minorBidi"/>
          <w:noProof/>
          <w:sz w:val="22"/>
          <w:szCs w:val="22"/>
        </w:rPr>
      </w:pPr>
      <w:hyperlink w:anchor="_Toc3637209" w:history="1">
        <w:r w:rsidRPr="00D838E9">
          <w:rPr>
            <w:rStyle w:val="Hypertextovodkaz"/>
            <w:noProof/>
          </w:rPr>
          <w:t>3</w:t>
        </w:r>
        <w:r>
          <w:rPr>
            <w:rFonts w:asciiTheme="minorHAnsi" w:eastAsiaTheme="minorEastAsia" w:hAnsiTheme="minorHAnsi" w:cstheme="minorBidi"/>
            <w:noProof/>
            <w:sz w:val="22"/>
            <w:szCs w:val="22"/>
          </w:rPr>
          <w:tab/>
        </w:r>
        <w:r w:rsidRPr="00D838E9">
          <w:rPr>
            <w:rStyle w:val="Hypertextovodkaz"/>
            <w:noProof/>
          </w:rPr>
          <w:t>Popis implementace</w:t>
        </w:r>
        <w:r>
          <w:rPr>
            <w:noProof/>
            <w:webHidden/>
          </w:rPr>
          <w:tab/>
        </w:r>
        <w:r>
          <w:rPr>
            <w:noProof/>
            <w:webHidden/>
          </w:rPr>
          <w:fldChar w:fldCharType="begin"/>
        </w:r>
        <w:r>
          <w:rPr>
            <w:noProof/>
            <w:webHidden/>
          </w:rPr>
          <w:instrText xml:space="preserve"> PAGEREF _Toc3637209 \h </w:instrText>
        </w:r>
        <w:r>
          <w:rPr>
            <w:noProof/>
            <w:webHidden/>
          </w:rPr>
        </w:r>
        <w:r>
          <w:rPr>
            <w:noProof/>
            <w:webHidden/>
          </w:rPr>
          <w:fldChar w:fldCharType="separate"/>
        </w:r>
        <w:r>
          <w:rPr>
            <w:noProof/>
            <w:webHidden/>
          </w:rPr>
          <w:t>26</w:t>
        </w:r>
        <w:r>
          <w:rPr>
            <w:noProof/>
            <w:webHidden/>
          </w:rPr>
          <w:fldChar w:fldCharType="end"/>
        </w:r>
      </w:hyperlink>
    </w:p>
    <w:p w14:paraId="48F8DA25" w14:textId="5E50A0A9"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210" w:history="1">
        <w:r w:rsidRPr="00D838E9">
          <w:rPr>
            <w:rStyle w:val="Hypertextovodkaz"/>
            <w:noProof/>
          </w:rPr>
          <w:t>3.1</w:t>
        </w:r>
        <w:r>
          <w:rPr>
            <w:rFonts w:asciiTheme="minorHAnsi" w:eastAsiaTheme="minorEastAsia" w:hAnsiTheme="minorHAnsi" w:cstheme="minorBidi"/>
            <w:noProof/>
            <w:sz w:val="22"/>
            <w:szCs w:val="22"/>
          </w:rPr>
          <w:tab/>
        </w:r>
        <w:r w:rsidRPr="00D838E9">
          <w:rPr>
            <w:rStyle w:val="Hypertextovodkaz"/>
            <w:noProof/>
          </w:rPr>
          <w:t>Výběr prostředí ASP.Net vs .Net</w:t>
        </w:r>
        <w:r>
          <w:rPr>
            <w:noProof/>
            <w:webHidden/>
          </w:rPr>
          <w:tab/>
        </w:r>
        <w:r>
          <w:rPr>
            <w:noProof/>
            <w:webHidden/>
          </w:rPr>
          <w:fldChar w:fldCharType="begin"/>
        </w:r>
        <w:r>
          <w:rPr>
            <w:noProof/>
            <w:webHidden/>
          </w:rPr>
          <w:instrText xml:space="preserve"> PAGEREF _Toc3637210 \h </w:instrText>
        </w:r>
        <w:r>
          <w:rPr>
            <w:noProof/>
            <w:webHidden/>
          </w:rPr>
        </w:r>
        <w:r>
          <w:rPr>
            <w:noProof/>
            <w:webHidden/>
          </w:rPr>
          <w:fldChar w:fldCharType="separate"/>
        </w:r>
        <w:r>
          <w:rPr>
            <w:noProof/>
            <w:webHidden/>
          </w:rPr>
          <w:t>26</w:t>
        </w:r>
        <w:r>
          <w:rPr>
            <w:noProof/>
            <w:webHidden/>
          </w:rPr>
          <w:fldChar w:fldCharType="end"/>
        </w:r>
      </w:hyperlink>
    </w:p>
    <w:p w14:paraId="0DD5A42C" w14:textId="1BD4822A"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211" w:history="1">
        <w:r w:rsidRPr="00D838E9">
          <w:rPr>
            <w:rStyle w:val="Hypertextovodkaz"/>
            <w:noProof/>
          </w:rPr>
          <w:t>3.2</w:t>
        </w:r>
        <w:r>
          <w:rPr>
            <w:rFonts w:asciiTheme="minorHAnsi" w:eastAsiaTheme="minorEastAsia" w:hAnsiTheme="minorHAnsi" w:cstheme="minorBidi"/>
            <w:noProof/>
            <w:sz w:val="22"/>
            <w:szCs w:val="22"/>
          </w:rPr>
          <w:tab/>
        </w:r>
        <w:r w:rsidRPr="00D838E9">
          <w:rPr>
            <w:rStyle w:val="Hypertextovodkaz"/>
            <w:noProof/>
          </w:rPr>
          <w:t>NuGet</w:t>
        </w:r>
        <w:r>
          <w:rPr>
            <w:noProof/>
            <w:webHidden/>
          </w:rPr>
          <w:tab/>
        </w:r>
        <w:r>
          <w:rPr>
            <w:noProof/>
            <w:webHidden/>
          </w:rPr>
          <w:fldChar w:fldCharType="begin"/>
        </w:r>
        <w:r>
          <w:rPr>
            <w:noProof/>
            <w:webHidden/>
          </w:rPr>
          <w:instrText xml:space="preserve"> PAGEREF _Toc3637211 \h </w:instrText>
        </w:r>
        <w:r>
          <w:rPr>
            <w:noProof/>
            <w:webHidden/>
          </w:rPr>
        </w:r>
        <w:r>
          <w:rPr>
            <w:noProof/>
            <w:webHidden/>
          </w:rPr>
          <w:fldChar w:fldCharType="separate"/>
        </w:r>
        <w:r>
          <w:rPr>
            <w:noProof/>
            <w:webHidden/>
          </w:rPr>
          <w:t>26</w:t>
        </w:r>
        <w:r>
          <w:rPr>
            <w:noProof/>
            <w:webHidden/>
          </w:rPr>
          <w:fldChar w:fldCharType="end"/>
        </w:r>
      </w:hyperlink>
    </w:p>
    <w:p w14:paraId="5807E095" w14:textId="7EAFADAD" w:rsidR="003173C2" w:rsidRDefault="003173C2">
      <w:pPr>
        <w:pStyle w:val="Obsah3"/>
        <w:tabs>
          <w:tab w:val="left" w:pos="1320"/>
          <w:tab w:val="right" w:leader="dot" w:pos="8493"/>
        </w:tabs>
        <w:rPr>
          <w:rFonts w:asciiTheme="minorHAnsi" w:eastAsiaTheme="minorEastAsia" w:hAnsiTheme="minorHAnsi" w:cstheme="minorBidi"/>
          <w:noProof/>
          <w:sz w:val="22"/>
          <w:szCs w:val="22"/>
        </w:rPr>
      </w:pPr>
      <w:hyperlink w:anchor="_Toc3637212" w:history="1">
        <w:r w:rsidRPr="00D838E9">
          <w:rPr>
            <w:rStyle w:val="Hypertextovodkaz"/>
            <w:noProof/>
          </w:rPr>
          <w:t>3.2.1</w:t>
        </w:r>
        <w:r>
          <w:rPr>
            <w:rFonts w:asciiTheme="minorHAnsi" w:eastAsiaTheme="minorEastAsia" w:hAnsiTheme="minorHAnsi" w:cstheme="minorBidi"/>
            <w:noProof/>
            <w:sz w:val="22"/>
            <w:szCs w:val="22"/>
          </w:rPr>
          <w:tab/>
        </w:r>
        <w:r w:rsidRPr="00D838E9">
          <w:rPr>
            <w:rStyle w:val="Hypertextovodkaz"/>
            <w:noProof/>
          </w:rPr>
          <w:t>Dapper</w:t>
        </w:r>
        <w:r>
          <w:rPr>
            <w:noProof/>
            <w:webHidden/>
          </w:rPr>
          <w:tab/>
        </w:r>
        <w:r>
          <w:rPr>
            <w:noProof/>
            <w:webHidden/>
          </w:rPr>
          <w:fldChar w:fldCharType="begin"/>
        </w:r>
        <w:r>
          <w:rPr>
            <w:noProof/>
            <w:webHidden/>
          </w:rPr>
          <w:instrText xml:space="preserve"> PAGEREF _Toc3637212 \h </w:instrText>
        </w:r>
        <w:r>
          <w:rPr>
            <w:noProof/>
            <w:webHidden/>
          </w:rPr>
        </w:r>
        <w:r>
          <w:rPr>
            <w:noProof/>
            <w:webHidden/>
          </w:rPr>
          <w:fldChar w:fldCharType="separate"/>
        </w:r>
        <w:r>
          <w:rPr>
            <w:noProof/>
            <w:webHidden/>
          </w:rPr>
          <w:t>26</w:t>
        </w:r>
        <w:r>
          <w:rPr>
            <w:noProof/>
            <w:webHidden/>
          </w:rPr>
          <w:fldChar w:fldCharType="end"/>
        </w:r>
      </w:hyperlink>
    </w:p>
    <w:p w14:paraId="413FA199" w14:textId="0E99CCDF"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213" w:history="1">
        <w:r w:rsidRPr="00D838E9">
          <w:rPr>
            <w:rStyle w:val="Hypertextovodkaz"/>
            <w:noProof/>
          </w:rPr>
          <w:t>3.3</w:t>
        </w:r>
        <w:r>
          <w:rPr>
            <w:rFonts w:asciiTheme="minorHAnsi" w:eastAsiaTheme="minorEastAsia" w:hAnsiTheme="minorHAnsi" w:cstheme="minorBidi"/>
            <w:noProof/>
            <w:sz w:val="22"/>
            <w:szCs w:val="22"/>
          </w:rPr>
          <w:tab/>
        </w:r>
        <w:r w:rsidRPr="00D838E9">
          <w:rPr>
            <w:rStyle w:val="Hypertextovodkaz"/>
            <w:noProof/>
          </w:rPr>
          <w:t>Hromadné plnění dat do databáze</w:t>
        </w:r>
        <w:r>
          <w:rPr>
            <w:noProof/>
            <w:webHidden/>
          </w:rPr>
          <w:tab/>
        </w:r>
        <w:r>
          <w:rPr>
            <w:noProof/>
            <w:webHidden/>
          </w:rPr>
          <w:fldChar w:fldCharType="begin"/>
        </w:r>
        <w:r>
          <w:rPr>
            <w:noProof/>
            <w:webHidden/>
          </w:rPr>
          <w:instrText xml:space="preserve"> PAGEREF _Toc3637213 \h </w:instrText>
        </w:r>
        <w:r>
          <w:rPr>
            <w:noProof/>
            <w:webHidden/>
          </w:rPr>
        </w:r>
        <w:r>
          <w:rPr>
            <w:noProof/>
            <w:webHidden/>
          </w:rPr>
          <w:fldChar w:fldCharType="separate"/>
        </w:r>
        <w:r>
          <w:rPr>
            <w:noProof/>
            <w:webHidden/>
          </w:rPr>
          <w:t>27</w:t>
        </w:r>
        <w:r>
          <w:rPr>
            <w:noProof/>
            <w:webHidden/>
          </w:rPr>
          <w:fldChar w:fldCharType="end"/>
        </w:r>
      </w:hyperlink>
    </w:p>
    <w:p w14:paraId="412752E2" w14:textId="240C5D7E" w:rsidR="003173C2" w:rsidRDefault="003173C2">
      <w:pPr>
        <w:pStyle w:val="Obsah2"/>
        <w:tabs>
          <w:tab w:val="left" w:pos="880"/>
          <w:tab w:val="right" w:leader="dot" w:pos="8493"/>
        </w:tabs>
        <w:rPr>
          <w:rFonts w:asciiTheme="minorHAnsi" w:eastAsiaTheme="minorEastAsia" w:hAnsiTheme="minorHAnsi" w:cstheme="minorBidi"/>
          <w:noProof/>
          <w:sz w:val="22"/>
          <w:szCs w:val="22"/>
        </w:rPr>
      </w:pPr>
      <w:hyperlink w:anchor="_Toc3637214" w:history="1">
        <w:r w:rsidRPr="00D838E9">
          <w:rPr>
            <w:rStyle w:val="Hypertextovodkaz"/>
            <w:noProof/>
          </w:rPr>
          <w:t>3.4</w:t>
        </w:r>
        <w:r>
          <w:rPr>
            <w:rFonts w:asciiTheme="minorHAnsi" w:eastAsiaTheme="minorEastAsia" w:hAnsiTheme="minorHAnsi" w:cstheme="minorBidi"/>
            <w:noProof/>
            <w:sz w:val="22"/>
            <w:szCs w:val="22"/>
          </w:rPr>
          <w:tab/>
        </w:r>
        <w:r w:rsidRPr="00D838E9">
          <w:rPr>
            <w:rStyle w:val="Hypertextovodkaz"/>
            <w:noProof/>
          </w:rPr>
          <w:t>Načtení popisů k předmětům do databáze</w:t>
        </w:r>
        <w:r>
          <w:rPr>
            <w:noProof/>
            <w:webHidden/>
          </w:rPr>
          <w:tab/>
        </w:r>
        <w:r>
          <w:rPr>
            <w:noProof/>
            <w:webHidden/>
          </w:rPr>
          <w:fldChar w:fldCharType="begin"/>
        </w:r>
        <w:r>
          <w:rPr>
            <w:noProof/>
            <w:webHidden/>
          </w:rPr>
          <w:instrText xml:space="preserve"> PAGEREF _Toc3637214 \h </w:instrText>
        </w:r>
        <w:r>
          <w:rPr>
            <w:noProof/>
            <w:webHidden/>
          </w:rPr>
        </w:r>
        <w:r>
          <w:rPr>
            <w:noProof/>
            <w:webHidden/>
          </w:rPr>
          <w:fldChar w:fldCharType="separate"/>
        </w:r>
        <w:r>
          <w:rPr>
            <w:noProof/>
            <w:webHidden/>
          </w:rPr>
          <w:t>31</w:t>
        </w:r>
        <w:r>
          <w:rPr>
            <w:noProof/>
            <w:webHidden/>
          </w:rPr>
          <w:fldChar w:fldCharType="end"/>
        </w:r>
      </w:hyperlink>
    </w:p>
    <w:p w14:paraId="1CA37BF3" w14:textId="75335C77" w:rsidR="003173C2" w:rsidRDefault="003173C2">
      <w:pPr>
        <w:pStyle w:val="Obsah1"/>
        <w:tabs>
          <w:tab w:val="left" w:pos="480"/>
          <w:tab w:val="right" w:leader="dot" w:pos="8493"/>
        </w:tabs>
        <w:rPr>
          <w:rFonts w:asciiTheme="minorHAnsi" w:eastAsiaTheme="minorEastAsia" w:hAnsiTheme="minorHAnsi" w:cstheme="minorBidi"/>
          <w:noProof/>
          <w:sz w:val="22"/>
          <w:szCs w:val="22"/>
        </w:rPr>
      </w:pPr>
      <w:hyperlink w:anchor="_Toc3637215" w:history="1">
        <w:r w:rsidRPr="00D838E9">
          <w:rPr>
            <w:rStyle w:val="Hypertextovodkaz"/>
            <w:noProof/>
          </w:rPr>
          <w:t>4</w:t>
        </w:r>
        <w:r>
          <w:rPr>
            <w:rFonts w:asciiTheme="minorHAnsi" w:eastAsiaTheme="minorEastAsia" w:hAnsiTheme="minorHAnsi" w:cstheme="minorBidi"/>
            <w:noProof/>
            <w:sz w:val="22"/>
            <w:szCs w:val="22"/>
          </w:rPr>
          <w:tab/>
        </w:r>
        <w:r w:rsidRPr="00D838E9">
          <w:rPr>
            <w:rStyle w:val="Hypertextovodkaz"/>
            <w:noProof/>
          </w:rPr>
          <w:t>Diskuze</w:t>
        </w:r>
        <w:r>
          <w:rPr>
            <w:noProof/>
            <w:webHidden/>
          </w:rPr>
          <w:tab/>
        </w:r>
        <w:r>
          <w:rPr>
            <w:noProof/>
            <w:webHidden/>
          </w:rPr>
          <w:fldChar w:fldCharType="begin"/>
        </w:r>
        <w:r>
          <w:rPr>
            <w:noProof/>
            <w:webHidden/>
          </w:rPr>
          <w:instrText xml:space="preserve"> PAGEREF _Toc3637215 \h </w:instrText>
        </w:r>
        <w:r>
          <w:rPr>
            <w:noProof/>
            <w:webHidden/>
          </w:rPr>
        </w:r>
        <w:r>
          <w:rPr>
            <w:noProof/>
            <w:webHidden/>
          </w:rPr>
          <w:fldChar w:fldCharType="separate"/>
        </w:r>
        <w:r>
          <w:rPr>
            <w:noProof/>
            <w:webHidden/>
          </w:rPr>
          <w:t>33</w:t>
        </w:r>
        <w:r>
          <w:rPr>
            <w:noProof/>
            <w:webHidden/>
          </w:rPr>
          <w:fldChar w:fldCharType="end"/>
        </w:r>
      </w:hyperlink>
    </w:p>
    <w:p w14:paraId="46D6D692" w14:textId="605CEC5B" w:rsidR="003173C2" w:rsidRDefault="003173C2">
      <w:pPr>
        <w:pStyle w:val="Obsah1"/>
        <w:tabs>
          <w:tab w:val="left" w:pos="480"/>
          <w:tab w:val="right" w:leader="dot" w:pos="8493"/>
        </w:tabs>
        <w:rPr>
          <w:rFonts w:asciiTheme="minorHAnsi" w:eastAsiaTheme="minorEastAsia" w:hAnsiTheme="minorHAnsi" w:cstheme="minorBidi"/>
          <w:noProof/>
          <w:sz w:val="22"/>
          <w:szCs w:val="22"/>
        </w:rPr>
      </w:pPr>
      <w:hyperlink w:anchor="_Toc3637216" w:history="1">
        <w:r w:rsidRPr="00D838E9">
          <w:rPr>
            <w:rStyle w:val="Hypertextovodkaz"/>
            <w:noProof/>
          </w:rPr>
          <w:t>5</w:t>
        </w:r>
        <w:r>
          <w:rPr>
            <w:rFonts w:asciiTheme="minorHAnsi" w:eastAsiaTheme="minorEastAsia" w:hAnsiTheme="minorHAnsi" w:cstheme="minorBidi"/>
            <w:noProof/>
            <w:sz w:val="22"/>
            <w:szCs w:val="22"/>
          </w:rPr>
          <w:tab/>
        </w:r>
        <w:r w:rsidRPr="00D838E9">
          <w:rPr>
            <w:rStyle w:val="Hypertextovodkaz"/>
            <w:noProof/>
          </w:rPr>
          <w:t>Návrh řešení a doporučení pro praxi</w:t>
        </w:r>
        <w:r>
          <w:rPr>
            <w:noProof/>
            <w:webHidden/>
          </w:rPr>
          <w:tab/>
        </w:r>
        <w:r>
          <w:rPr>
            <w:noProof/>
            <w:webHidden/>
          </w:rPr>
          <w:fldChar w:fldCharType="begin"/>
        </w:r>
        <w:r>
          <w:rPr>
            <w:noProof/>
            <w:webHidden/>
          </w:rPr>
          <w:instrText xml:space="preserve"> PAGEREF _Toc3637216 \h </w:instrText>
        </w:r>
        <w:r>
          <w:rPr>
            <w:noProof/>
            <w:webHidden/>
          </w:rPr>
        </w:r>
        <w:r>
          <w:rPr>
            <w:noProof/>
            <w:webHidden/>
          </w:rPr>
          <w:fldChar w:fldCharType="separate"/>
        </w:r>
        <w:r>
          <w:rPr>
            <w:noProof/>
            <w:webHidden/>
          </w:rPr>
          <w:t>34</w:t>
        </w:r>
        <w:r>
          <w:rPr>
            <w:noProof/>
            <w:webHidden/>
          </w:rPr>
          <w:fldChar w:fldCharType="end"/>
        </w:r>
      </w:hyperlink>
    </w:p>
    <w:p w14:paraId="3AF268D8" w14:textId="45A7E72B" w:rsidR="003173C2" w:rsidRDefault="003173C2">
      <w:pPr>
        <w:pStyle w:val="Obsah1"/>
        <w:tabs>
          <w:tab w:val="right" w:leader="dot" w:pos="8493"/>
        </w:tabs>
        <w:rPr>
          <w:rFonts w:asciiTheme="minorHAnsi" w:eastAsiaTheme="minorEastAsia" w:hAnsiTheme="minorHAnsi" w:cstheme="minorBidi"/>
          <w:noProof/>
          <w:sz w:val="22"/>
          <w:szCs w:val="22"/>
        </w:rPr>
      </w:pPr>
      <w:hyperlink w:anchor="_Toc3637217" w:history="1">
        <w:r w:rsidRPr="00D838E9">
          <w:rPr>
            <w:rStyle w:val="Hypertextovodkaz"/>
            <w:noProof/>
          </w:rPr>
          <w:t>Závěr</w:t>
        </w:r>
        <w:r>
          <w:rPr>
            <w:noProof/>
            <w:webHidden/>
          </w:rPr>
          <w:tab/>
        </w:r>
        <w:r>
          <w:rPr>
            <w:noProof/>
            <w:webHidden/>
          </w:rPr>
          <w:fldChar w:fldCharType="begin"/>
        </w:r>
        <w:r>
          <w:rPr>
            <w:noProof/>
            <w:webHidden/>
          </w:rPr>
          <w:instrText xml:space="preserve"> PAGEREF _Toc3637217 \h </w:instrText>
        </w:r>
        <w:r>
          <w:rPr>
            <w:noProof/>
            <w:webHidden/>
          </w:rPr>
        </w:r>
        <w:r>
          <w:rPr>
            <w:noProof/>
            <w:webHidden/>
          </w:rPr>
          <w:fldChar w:fldCharType="separate"/>
        </w:r>
        <w:r>
          <w:rPr>
            <w:noProof/>
            <w:webHidden/>
          </w:rPr>
          <w:t>35</w:t>
        </w:r>
        <w:r>
          <w:rPr>
            <w:noProof/>
            <w:webHidden/>
          </w:rPr>
          <w:fldChar w:fldCharType="end"/>
        </w:r>
      </w:hyperlink>
    </w:p>
    <w:p w14:paraId="00ACFD17" w14:textId="12B65AF6" w:rsidR="003173C2" w:rsidRDefault="003173C2">
      <w:pPr>
        <w:pStyle w:val="Obsah1"/>
        <w:tabs>
          <w:tab w:val="right" w:leader="dot" w:pos="8493"/>
        </w:tabs>
        <w:rPr>
          <w:rFonts w:asciiTheme="minorHAnsi" w:eastAsiaTheme="minorEastAsia" w:hAnsiTheme="minorHAnsi" w:cstheme="minorBidi"/>
          <w:noProof/>
          <w:sz w:val="22"/>
          <w:szCs w:val="22"/>
        </w:rPr>
      </w:pPr>
      <w:hyperlink w:anchor="_Toc3637218" w:history="1">
        <w:r w:rsidRPr="00D838E9">
          <w:rPr>
            <w:rStyle w:val="Hypertextovodkaz"/>
            <w:noProof/>
          </w:rPr>
          <w:t>Seznam použité literatury</w:t>
        </w:r>
        <w:r>
          <w:rPr>
            <w:noProof/>
            <w:webHidden/>
          </w:rPr>
          <w:tab/>
        </w:r>
        <w:r>
          <w:rPr>
            <w:noProof/>
            <w:webHidden/>
          </w:rPr>
          <w:fldChar w:fldCharType="begin"/>
        </w:r>
        <w:r>
          <w:rPr>
            <w:noProof/>
            <w:webHidden/>
          </w:rPr>
          <w:instrText xml:space="preserve"> PAGEREF _Toc3637218 \h </w:instrText>
        </w:r>
        <w:r>
          <w:rPr>
            <w:noProof/>
            <w:webHidden/>
          </w:rPr>
        </w:r>
        <w:r>
          <w:rPr>
            <w:noProof/>
            <w:webHidden/>
          </w:rPr>
          <w:fldChar w:fldCharType="separate"/>
        </w:r>
        <w:r>
          <w:rPr>
            <w:noProof/>
            <w:webHidden/>
          </w:rPr>
          <w:t>36</w:t>
        </w:r>
        <w:r>
          <w:rPr>
            <w:noProof/>
            <w:webHidden/>
          </w:rPr>
          <w:fldChar w:fldCharType="end"/>
        </w:r>
      </w:hyperlink>
    </w:p>
    <w:p w14:paraId="07760DF0" w14:textId="70DBC136" w:rsidR="003173C2" w:rsidRDefault="003173C2">
      <w:pPr>
        <w:pStyle w:val="Obsah1"/>
        <w:tabs>
          <w:tab w:val="right" w:leader="dot" w:pos="8493"/>
        </w:tabs>
        <w:rPr>
          <w:rFonts w:asciiTheme="minorHAnsi" w:eastAsiaTheme="minorEastAsia" w:hAnsiTheme="minorHAnsi" w:cstheme="minorBidi"/>
          <w:noProof/>
          <w:sz w:val="22"/>
          <w:szCs w:val="22"/>
        </w:rPr>
      </w:pPr>
      <w:hyperlink w:anchor="_Toc3637219" w:history="1">
        <w:r w:rsidRPr="00D838E9">
          <w:rPr>
            <w:rStyle w:val="Hypertextovodkaz"/>
            <w:noProof/>
          </w:rPr>
          <w:t>Přílohy</w:t>
        </w:r>
        <w:r>
          <w:rPr>
            <w:noProof/>
            <w:webHidden/>
          </w:rPr>
          <w:tab/>
        </w:r>
        <w:r>
          <w:rPr>
            <w:noProof/>
            <w:webHidden/>
          </w:rPr>
          <w:fldChar w:fldCharType="begin"/>
        </w:r>
        <w:r>
          <w:rPr>
            <w:noProof/>
            <w:webHidden/>
          </w:rPr>
          <w:instrText xml:space="preserve"> PAGEREF _Toc3637219 \h </w:instrText>
        </w:r>
        <w:r>
          <w:rPr>
            <w:noProof/>
            <w:webHidden/>
          </w:rPr>
        </w:r>
        <w:r>
          <w:rPr>
            <w:noProof/>
            <w:webHidden/>
          </w:rPr>
          <w:fldChar w:fldCharType="separate"/>
        </w:r>
        <w:r>
          <w:rPr>
            <w:noProof/>
            <w:webHidden/>
          </w:rPr>
          <w:t>37</w:t>
        </w:r>
        <w:r>
          <w:rPr>
            <w:noProof/>
            <w:webHidden/>
          </w:rPr>
          <w:fldChar w:fldCharType="end"/>
        </w:r>
      </w:hyperlink>
    </w:p>
    <w:p w14:paraId="69D1ACA9" w14:textId="1BAF3C07" w:rsidR="0029203D" w:rsidRDefault="006576AB" w:rsidP="0029203D">
      <w:pPr>
        <w:pStyle w:val="Nadpis1"/>
        <w:numPr>
          <w:ilvl w:val="0"/>
          <w:numId w:val="0"/>
        </w:numPr>
        <w:ind w:left="432"/>
      </w:pPr>
      <w:r>
        <w:fldChar w:fldCharType="end"/>
      </w:r>
      <w:r w:rsidR="0029203D">
        <w:br w:type="page"/>
      </w:r>
    </w:p>
    <w:p w14:paraId="2BD9B1B4" w14:textId="77777777" w:rsidR="00975A56" w:rsidRDefault="00975A56" w:rsidP="00975A56">
      <w:pPr>
        <w:pStyle w:val="Nzev"/>
      </w:pPr>
      <w:bookmarkStart w:id="1" w:name="_Toc342837153"/>
      <w:r w:rsidRPr="00BF4A0B">
        <w:lastRenderedPageBreak/>
        <w:t xml:space="preserve">Seznam </w:t>
      </w:r>
      <w:r>
        <w:t>obrázků</w:t>
      </w:r>
      <w:bookmarkEnd w:id="1"/>
    </w:p>
    <w:p w14:paraId="7317B7EB" w14:textId="2E7288B3" w:rsidR="003173C2" w:rsidRDefault="001D2CF3">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w:anchor="_Toc3637220" w:history="1">
        <w:r w:rsidR="003173C2" w:rsidRPr="0087409D">
          <w:rPr>
            <w:rStyle w:val="Hypertextovodkaz"/>
            <w:noProof/>
          </w:rPr>
          <w:t>Obrázek 1 - ER Diagram aplikace SPPSP</w:t>
        </w:r>
        <w:r w:rsidR="003173C2">
          <w:rPr>
            <w:noProof/>
            <w:webHidden/>
          </w:rPr>
          <w:tab/>
        </w:r>
        <w:r w:rsidR="003173C2">
          <w:rPr>
            <w:noProof/>
            <w:webHidden/>
          </w:rPr>
          <w:fldChar w:fldCharType="begin"/>
        </w:r>
        <w:r w:rsidR="003173C2">
          <w:rPr>
            <w:noProof/>
            <w:webHidden/>
          </w:rPr>
          <w:instrText xml:space="preserve"> PAGEREF _Toc3637220 \h </w:instrText>
        </w:r>
        <w:r w:rsidR="003173C2">
          <w:rPr>
            <w:noProof/>
            <w:webHidden/>
          </w:rPr>
        </w:r>
        <w:r w:rsidR="003173C2">
          <w:rPr>
            <w:noProof/>
            <w:webHidden/>
          </w:rPr>
          <w:fldChar w:fldCharType="separate"/>
        </w:r>
        <w:r w:rsidR="003173C2">
          <w:rPr>
            <w:noProof/>
            <w:webHidden/>
          </w:rPr>
          <w:t>13</w:t>
        </w:r>
        <w:r w:rsidR="003173C2">
          <w:rPr>
            <w:noProof/>
            <w:webHidden/>
          </w:rPr>
          <w:fldChar w:fldCharType="end"/>
        </w:r>
      </w:hyperlink>
    </w:p>
    <w:p w14:paraId="6FF7A8FB" w14:textId="7E83D950"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1" w:history="1">
        <w:r w:rsidRPr="0087409D">
          <w:rPr>
            <w:rStyle w:val="Hypertextovodkaz"/>
            <w:noProof/>
          </w:rPr>
          <w:t>Obrázek 2 - Use Case model aplikace SPPSP</w:t>
        </w:r>
        <w:r>
          <w:rPr>
            <w:noProof/>
            <w:webHidden/>
          </w:rPr>
          <w:tab/>
        </w:r>
        <w:r>
          <w:rPr>
            <w:noProof/>
            <w:webHidden/>
          </w:rPr>
          <w:fldChar w:fldCharType="begin"/>
        </w:r>
        <w:r>
          <w:rPr>
            <w:noProof/>
            <w:webHidden/>
          </w:rPr>
          <w:instrText xml:space="preserve"> PAGEREF _Toc3637221 \h </w:instrText>
        </w:r>
        <w:r>
          <w:rPr>
            <w:noProof/>
            <w:webHidden/>
          </w:rPr>
        </w:r>
        <w:r>
          <w:rPr>
            <w:noProof/>
            <w:webHidden/>
          </w:rPr>
          <w:fldChar w:fldCharType="separate"/>
        </w:r>
        <w:r>
          <w:rPr>
            <w:noProof/>
            <w:webHidden/>
          </w:rPr>
          <w:t>19</w:t>
        </w:r>
        <w:r>
          <w:rPr>
            <w:noProof/>
            <w:webHidden/>
          </w:rPr>
          <w:fldChar w:fldCharType="end"/>
        </w:r>
      </w:hyperlink>
    </w:p>
    <w:p w14:paraId="0B1A93B5" w14:textId="6F4C94C7"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2" w:history="1">
        <w:r w:rsidRPr="0087409D">
          <w:rPr>
            <w:rStyle w:val="Hypertextovodkaz"/>
            <w:noProof/>
          </w:rPr>
          <w:t>Obrázek 3 - Scénář – správa garantů</w:t>
        </w:r>
        <w:r>
          <w:rPr>
            <w:noProof/>
            <w:webHidden/>
          </w:rPr>
          <w:tab/>
        </w:r>
        <w:r>
          <w:rPr>
            <w:noProof/>
            <w:webHidden/>
          </w:rPr>
          <w:fldChar w:fldCharType="begin"/>
        </w:r>
        <w:r>
          <w:rPr>
            <w:noProof/>
            <w:webHidden/>
          </w:rPr>
          <w:instrText xml:space="preserve"> PAGEREF _Toc3637222 \h </w:instrText>
        </w:r>
        <w:r>
          <w:rPr>
            <w:noProof/>
            <w:webHidden/>
          </w:rPr>
        </w:r>
        <w:r>
          <w:rPr>
            <w:noProof/>
            <w:webHidden/>
          </w:rPr>
          <w:fldChar w:fldCharType="separate"/>
        </w:r>
        <w:r>
          <w:rPr>
            <w:noProof/>
            <w:webHidden/>
          </w:rPr>
          <w:t>23</w:t>
        </w:r>
        <w:r>
          <w:rPr>
            <w:noProof/>
            <w:webHidden/>
          </w:rPr>
          <w:fldChar w:fldCharType="end"/>
        </w:r>
      </w:hyperlink>
    </w:p>
    <w:p w14:paraId="15A1373C" w14:textId="033CD56A"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3" w:history="1">
        <w:r w:rsidRPr="0087409D">
          <w:rPr>
            <w:rStyle w:val="Hypertextovodkaz"/>
            <w:noProof/>
          </w:rPr>
          <w:t>Obrázek 4 - Scénář – správa oborů</w:t>
        </w:r>
        <w:r>
          <w:rPr>
            <w:noProof/>
            <w:webHidden/>
          </w:rPr>
          <w:tab/>
        </w:r>
        <w:r>
          <w:rPr>
            <w:noProof/>
            <w:webHidden/>
          </w:rPr>
          <w:fldChar w:fldCharType="begin"/>
        </w:r>
        <w:r>
          <w:rPr>
            <w:noProof/>
            <w:webHidden/>
          </w:rPr>
          <w:instrText xml:space="preserve"> PAGEREF _Toc3637223 \h </w:instrText>
        </w:r>
        <w:r>
          <w:rPr>
            <w:noProof/>
            <w:webHidden/>
          </w:rPr>
        </w:r>
        <w:r>
          <w:rPr>
            <w:noProof/>
            <w:webHidden/>
          </w:rPr>
          <w:fldChar w:fldCharType="separate"/>
        </w:r>
        <w:r>
          <w:rPr>
            <w:noProof/>
            <w:webHidden/>
          </w:rPr>
          <w:t>24</w:t>
        </w:r>
        <w:r>
          <w:rPr>
            <w:noProof/>
            <w:webHidden/>
          </w:rPr>
          <w:fldChar w:fldCharType="end"/>
        </w:r>
      </w:hyperlink>
    </w:p>
    <w:p w14:paraId="64D0C047" w14:textId="09674A66"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4" w:history="1">
        <w:r w:rsidRPr="0087409D">
          <w:rPr>
            <w:rStyle w:val="Hypertextovodkaz"/>
            <w:noProof/>
          </w:rPr>
          <w:t>Obrázek 5 - Scénář – správa předmětů</w:t>
        </w:r>
        <w:r>
          <w:rPr>
            <w:noProof/>
            <w:webHidden/>
          </w:rPr>
          <w:tab/>
        </w:r>
        <w:r>
          <w:rPr>
            <w:noProof/>
            <w:webHidden/>
          </w:rPr>
          <w:fldChar w:fldCharType="begin"/>
        </w:r>
        <w:r>
          <w:rPr>
            <w:noProof/>
            <w:webHidden/>
          </w:rPr>
          <w:instrText xml:space="preserve"> PAGEREF _Toc3637224 \h </w:instrText>
        </w:r>
        <w:r>
          <w:rPr>
            <w:noProof/>
            <w:webHidden/>
          </w:rPr>
        </w:r>
        <w:r>
          <w:rPr>
            <w:noProof/>
            <w:webHidden/>
          </w:rPr>
          <w:fldChar w:fldCharType="separate"/>
        </w:r>
        <w:r>
          <w:rPr>
            <w:noProof/>
            <w:webHidden/>
          </w:rPr>
          <w:t>25</w:t>
        </w:r>
        <w:r>
          <w:rPr>
            <w:noProof/>
            <w:webHidden/>
          </w:rPr>
          <w:fldChar w:fldCharType="end"/>
        </w:r>
      </w:hyperlink>
    </w:p>
    <w:p w14:paraId="376D4893" w14:textId="29588327"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5" w:history="1">
        <w:r w:rsidRPr="0087409D">
          <w:rPr>
            <w:rStyle w:val="Hypertextovodkaz"/>
            <w:noProof/>
          </w:rPr>
          <w:t>Obrázek 6 - Třída načítání dat funkce Proveď</w:t>
        </w:r>
        <w:r>
          <w:rPr>
            <w:noProof/>
            <w:webHidden/>
          </w:rPr>
          <w:tab/>
        </w:r>
        <w:r>
          <w:rPr>
            <w:noProof/>
            <w:webHidden/>
          </w:rPr>
          <w:fldChar w:fldCharType="begin"/>
        </w:r>
        <w:r>
          <w:rPr>
            <w:noProof/>
            <w:webHidden/>
          </w:rPr>
          <w:instrText xml:space="preserve"> PAGEREF _Toc3637225 \h </w:instrText>
        </w:r>
        <w:r>
          <w:rPr>
            <w:noProof/>
            <w:webHidden/>
          </w:rPr>
        </w:r>
        <w:r>
          <w:rPr>
            <w:noProof/>
            <w:webHidden/>
          </w:rPr>
          <w:fldChar w:fldCharType="separate"/>
        </w:r>
        <w:r>
          <w:rPr>
            <w:noProof/>
            <w:webHidden/>
          </w:rPr>
          <w:t>29</w:t>
        </w:r>
        <w:r>
          <w:rPr>
            <w:noProof/>
            <w:webHidden/>
          </w:rPr>
          <w:fldChar w:fldCharType="end"/>
        </w:r>
      </w:hyperlink>
    </w:p>
    <w:p w14:paraId="7685EEA4" w14:textId="61538D77"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6" w:history="1">
        <w:r w:rsidRPr="0087409D">
          <w:rPr>
            <w:rStyle w:val="Hypertextovodkaz"/>
            <w:noProof/>
          </w:rPr>
          <w:t>Obrázek 7 - Funkce vložení Katedry a Oboru do databáze</w:t>
        </w:r>
        <w:r>
          <w:rPr>
            <w:noProof/>
            <w:webHidden/>
          </w:rPr>
          <w:tab/>
        </w:r>
        <w:r>
          <w:rPr>
            <w:noProof/>
            <w:webHidden/>
          </w:rPr>
          <w:fldChar w:fldCharType="begin"/>
        </w:r>
        <w:r>
          <w:rPr>
            <w:noProof/>
            <w:webHidden/>
          </w:rPr>
          <w:instrText xml:space="preserve"> PAGEREF _Toc3637226 \h </w:instrText>
        </w:r>
        <w:r>
          <w:rPr>
            <w:noProof/>
            <w:webHidden/>
          </w:rPr>
        </w:r>
        <w:r>
          <w:rPr>
            <w:noProof/>
            <w:webHidden/>
          </w:rPr>
          <w:fldChar w:fldCharType="separate"/>
        </w:r>
        <w:r>
          <w:rPr>
            <w:noProof/>
            <w:webHidden/>
          </w:rPr>
          <w:t>30</w:t>
        </w:r>
        <w:r>
          <w:rPr>
            <w:noProof/>
            <w:webHidden/>
          </w:rPr>
          <w:fldChar w:fldCharType="end"/>
        </w:r>
      </w:hyperlink>
    </w:p>
    <w:p w14:paraId="0B20EF1C" w14:textId="663534BE"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7" w:history="1">
        <w:r w:rsidRPr="0087409D">
          <w:rPr>
            <w:rStyle w:val="Hypertextovodkaz"/>
            <w:noProof/>
          </w:rPr>
          <w:t>Obrázek 8 - Vložení Garanta a Předmětu do databáze</w:t>
        </w:r>
        <w:r>
          <w:rPr>
            <w:noProof/>
            <w:webHidden/>
          </w:rPr>
          <w:tab/>
        </w:r>
        <w:r>
          <w:rPr>
            <w:noProof/>
            <w:webHidden/>
          </w:rPr>
          <w:fldChar w:fldCharType="begin"/>
        </w:r>
        <w:r>
          <w:rPr>
            <w:noProof/>
            <w:webHidden/>
          </w:rPr>
          <w:instrText xml:space="preserve"> PAGEREF _Toc3637227 \h </w:instrText>
        </w:r>
        <w:r>
          <w:rPr>
            <w:noProof/>
            <w:webHidden/>
          </w:rPr>
        </w:r>
        <w:r>
          <w:rPr>
            <w:noProof/>
            <w:webHidden/>
          </w:rPr>
          <w:fldChar w:fldCharType="separate"/>
        </w:r>
        <w:r>
          <w:rPr>
            <w:noProof/>
            <w:webHidden/>
          </w:rPr>
          <w:t>31</w:t>
        </w:r>
        <w:r>
          <w:rPr>
            <w:noProof/>
            <w:webHidden/>
          </w:rPr>
          <w:fldChar w:fldCharType="end"/>
        </w:r>
      </w:hyperlink>
    </w:p>
    <w:p w14:paraId="0981BD72" w14:textId="6E3DE484"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28" w:history="1">
        <w:r w:rsidRPr="0087409D">
          <w:rPr>
            <w:rStyle w:val="Hypertextovodkaz"/>
            <w:noProof/>
          </w:rPr>
          <w:t>Obrázek 9 - Třída načítání dat funkce ProveďPopis</w:t>
        </w:r>
        <w:r>
          <w:rPr>
            <w:noProof/>
            <w:webHidden/>
          </w:rPr>
          <w:tab/>
        </w:r>
        <w:r>
          <w:rPr>
            <w:noProof/>
            <w:webHidden/>
          </w:rPr>
          <w:fldChar w:fldCharType="begin"/>
        </w:r>
        <w:r>
          <w:rPr>
            <w:noProof/>
            <w:webHidden/>
          </w:rPr>
          <w:instrText xml:space="preserve"> PAGEREF _Toc3637228 \h </w:instrText>
        </w:r>
        <w:r>
          <w:rPr>
            <w:noProof/>
            <w:webHidden/>
          </w:rPr>
        </w:r>
        <w:r>
          <w:rPr>
            <w:noProof/>
            <w:webHidden/>
          </w:rPr>
          <w:fldChar w:fldCharType="separate"/>
        </w:r>
        <w:r>
          <w:rPr>
            <w:noProof/>
            <w:webHidden/>
          </w:rPr>
          <w:t>32</w:t>
        </w:r>
        <w:r>
          <w:rPr>
            <w:noProof/>
            <w:webHidden/>
          </w:rPr>
          <w:fldChar w:fldCharType="end"/>
        </w:r>
      </w:hyperlink>
    </w:p>
    <w:p w14:paraId="128476A2" w14:textId="0776C95D" w:rsidR="00975A56" w:rsidRDefault="001D2CF3" w:rsidP="00975A56">
      <w:pPr>
        <w:pStyle w:val="Zkladntext"/>
      </w:pPr>
      <w:r>
        <w:rPr>
          <w:b/>
          <w:bCs/>
          <w:noProof/>
        </w:rPr>
        <w:fldChar w:fldCharType="end"/>
      </w:r>
    </w:p>
    <w:p w14:paraId="529DAD61" w14:textId="42E1F22F" w:rsidR="00145F30" w:rsidRPr="00435AA2" w:rsidRDefault="00145F30" w:rsidP="00145F30">
      <w:pPr>
        <w:spacing w:after="180" w:line="360" w:lineRule="auto"/>
        <w:jc w:val="both"/>
        <w:rPr>
          <w:color w:val="0070C0"/>
        </w:rPr>
      </w:pPr>
      <w:r w:rsidRPr="00435AA2">
        <w:rPr>
          <w:color w:val="0070C0"/>
        </w:rPr>
        <w:t>.</w:t>
      </w:r>
    </w:p>
    <w:p w14:paraId="061139FC" w14:textId="77777777" w:rsidR="00145F30" w:rsidRDefault="00145F30" w:rsidP="00975A56">
      <w:pPr>
        <w:pStyle w:val="Zkladntext"/>
      </w:pPr>
    </w:p>
    <w:p w14:paraId="5DEA208F" w14:textId="77777777" w:rsidR="00975A56" w:rsidRPr="00BF4A0B" w:rsidRDefault="00975A56" w:rsidP="00975A56">
      <w:pPr>
        <w:pStyle w:val="Nzev"/>
      </w:pPr>
      <w:r w:rsidRPr="00BF4A0B">
        <w:t xml:space="preserve">Seznam </w:t>
      </w:r>
      <w:r>
        <w:t>tabulek</w:t>
      </w:r>
    </w:p>
    <w:bookmarkStart w:id="2" w:name="_GoBack"/>
    <w:bookmarkEnd w:id="2"/>
    <w:p w14:paraId="1125A751" w14:textId="3E11830B" w:rsidR="003173C2" w:rsidRDefault="00487AC6">
      <w:pPr>
        <w:pStyle w:val="Seznamobrzk"/>
        <w:tabs>
          <w:tab w:val="right" w:leader="dot" w:pos="8493"/>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3637229" w:history="1">
        <w:r w:rsidR="003173C2" w:rsidRPr="00433221">
          <w:rPr>
            <w:rStyle w:val="Hypertextovodkaz"/>
            <w:noProof/>
          </w:rPr>
          <w:t>Tabulka 1 - Datový slovník pro Obor</w:t>
        </w:r>
        <w:r w:rsidR="003173C2">
          <w:rPr>
            <w:noProof/>
            <w:webHidden/>
          </w:rPr>
          <w:tab/>
        </w:r>
        <w:r w:rsidR="003173C2">
          <w:rPr>
            <w:noProof/>
            <w:webHidden/>
          </w:rPr>
          <w:fldChar w:fldCharType="begin"/>
        </w:r>
        <w:r w:rsidR="003173C2">
          <w:rPr>
            <w:noProof/>
            <w:webHidden/>
          </w:rPr>
          <w:instrText xml:space="preserve"> PAGEREF _Toc3637229 \h </w:instrText>
        </w:r>
        <w:r w:rsidR="003173C2">
          <w:rPr>
            <w:noProof/>
            <w:webHidden/>
          </w:rPr>
        </w:r>
        <w:r w:rsidR="003173C2">
          <w:rPr>
            <w:noProof/>
            <w:webHidden/>
          </w:rPr>
          <w:fldChar w:fldCharType="separate"/>
        </w:r>
        <w:r w:rsidR="003173C2">
          <w:rPr>
            <w:noProof/>
            <w:webHidden/>
          </w:rPr>
          <w:t>14</w:t>
        </w:r>
        <w:r w:rsidR="003173C2">
          <w:rPr>
            <w:noProof/>
            <w:webHidden/>
          </w:rPr>
          <w:fldChar w:fldCharType="end"/>
        </w:r>
      </w:hyperlink>
    </w:p>
    <w:p w14:paraId="6C907CBB" w14:textId="55347B31"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30" w:history="1">
        <w:r w:rsidRPr="00433221">
          <w:rPr>
            <w:rStyle w:val="Hypertextovodkaz"/>
            <w:noProof/>
          </w:rPr>
          <w:t>Tabulka 2 - Datový slovník pro Předmět</w:t>
        </w:r>
        <w:r>
          <w:rPr>
            <w:noProof/>
            <w:webHidden/>
          </w:rPr>
          <w:tab/>
        </w:r>
        <w:r>
          <w:rPr>
            <w:noProof/>
            <w:webHidden/>
          </w:rPr>
          <w:fldChar w:fldCharType="begin"/>
        </w:r>
        <w:r>
          <w:rPr>
            <w:noProof/>
            <w:webHidden/>
          </w:rPr>
          <w:instrText xml:space="preserve"> PAGEREF _Toc3637230 \h </w:instrText>
        </w:r>
        <w:r>
          <w:rPr>
            <w:noProof/>
            <w:webHidden/>
          </w:rPr>
        </w:r>
        <w:r>
          <w:rPr>
            <w:noProof/>
            <w:webHidden/>
          </w:rPr>
          <w:fldChar w:fldCharType="separate"/>
        </w:r>
        <w:r>
          <w:rPr>
            <w:noProof/>
            <w:webHidden/>
          </w:rPr>
          <w:t>15</w:t>
        </w:r>
        <w:r>
          <w:rPr>
            <w:noProof/>
            <w:webHidden/>
          </w:rPr>
          <w:fldChar w:fldCharType="end"/>
        </w:r>
      </w:hyperlink>
    </w:p>
    <w:p w14:paraId="7E0DF583" w14:textId="714B1F01"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31" w:history="1">
        <w:r w:rsidRPr="00433221">
          <w:rPr>
            <w:rStyle w:val="Hypertextovodkaz"/>
            <w:noProof/>
          </w:rPr>
          <w:t>Tabulka 3 - Datový slovník pro Katedru</w:t>
        </w:r>
        <w:r>
          <w:rPr>
            <w:noProof/>
            <w:webHidden/>
          </w:rPr>
          <w:tab/>
        </w:r>
        <w:r>
          <w:rPr>
            <w:noProof/>
            <w:webHidden/>
          </w:rPr>
          <w:fldChar w:fldCharType="begin"/>
        </w:r>
        <w:r>
          <w:rPr>
            <w:noProof/>
            <w:webHidden/>
          </w:rPr>
          <w:instrText xml:space="preserve"> PAGEREF _Toc3637231 \h </w:instrText>
        </w:r>
        <w:r>
          <w:rPr>
            <w:noProof/>
            <w:webHidden/>
          </w:rPr>
        </w:r>
        <w:r>
          <w:rPr>
            <w:noProof/>
            <w:webHidden/>
          </w:rPr>
          <w:fldChar w:fldCharType="separate"/>
        </w:r>
        <w:r>
          <w:rPr>
            <w:noProof/>
            <w:webHidden/>
          </w:rPr>
          <w:t>16</w:t>
        </w:r>
        <w:r>
          <w:rPr>
            <w:noProof/>
            <w:webHidden/>
          </w:rPr>
          <w:fldChar w:fldCharType="end"/>
        </w:r>
      </w:hyperlink>
    </w:p>
    <w:p w14:paraId="78908BDC" w14:textId="4DF18A79"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32" w:history="1">
        <w:r w:rsidRPr="00433221">
          <w:rPr>
            <w:rStyle w:val="Hypertextovodkaz"/>
            <w:noProof/>
          </w:rPr>
          <w:t>Tabulka 4 - Datový slovník pro Vyučující</w:t>
        </w:r>
        <w:r>
          <w:rPr>
            <w:noProof/>
            <w:webHidden/>
          </w:rPr>
          <w:tab/>
        </w:r>
        <w:r>
          <w:rPr>
            <w:noProof/>
            <w:webHidden/>
          </w:rPr>
          <w:fldChar w:fldCharType="begin"/>
        </w:r>
        <w:r>
          <w:rPr>
            <w:noProof/>
            <w:webHidden/>
          </w:rPr>
          <w:instrText xml:space="preserve"> PAGEREF _Toc3637232 \h </w:instrText>
        </w:r>
        <w:r>
          <w:rPr>
            <w:noProof/>
            <w:webHidden/>
          </w:rPr>
        </w:r>
        <w:r>
          <w:rPr>
            <w:noProof/>
            <w:webHidden/>
          </w:rPr>
          <w:fldChar w:fldCharType="separate"/>
        </w:r>
        <w:r>
          <w:rPr>
            <w:noProof/>
            <w:webHidden/>
          </w:rPr>
          <w:t>17</w:t>
        </w:r>
        <w:r>
          <w:rPr>
            <w:noProof/>
            <w:webHidden/>
          </w:rPr>
          <w:fldChar w:fldCharType="end"/>
        </w:r>
      </w:hyperlink>
    </w:p>
    <w:p w14:paraId="5C527F11" w14:textId="74837E65"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33" w:history="1">
        <w:r w:rsidRPr="00433221">
          <w:rPr>
            <w:rStyle w:val="Hypertextovodkaz"/>
            <w:noProof/>
          </w:rPr>
          <w:t>Tabulka 5 - Datový slovník pro Záznam</w:t>
        </w:r>
        <w:r>
          <w:rPr>
            <w:noProof/>
            <w:webHidden/>
          </w:rPr>
          <w:tab/>
        </w:r>
        <w:r>
          <w:rPr>
            <w:noProof/>
            <w:webHidden/>
          </w:rPr>
          <w:fldChar w:fldCharType="begin"/>
        </w:r>
        <w:r>
          <w:rPr>
            <w:noProof/>
            <w:webHidden/>
          </w:rPr>
          <w:instrText xml:space="preserve"> PAGEREF _Toc3637233 \h </w:instrText>
        </w:r>
        <w:r>
          <w:rPr>
            <w:noProof/>
            <w:webHidden/>
          </w:rPr>
        </w:r>
        <w:r>
          <w:rPr>
            <w:noProof/>
            <w:webHidden/>
          </w:rPr>
          <w:fldChar w:fldCharType="separate"/>
        </w:r>
        <w:r>
          <w:rPr>
            <w:noProof/>
            <w:webHidden/>
          </w:rPr>
          <w:t>17</w:t>
        </w:r>
        <w:r>
          <w:rPr>
            <w:noProof/>
            <w:webHidden/>
          </w:rPr>
          <w:fldChar w:fldCharType="end"/>
        </w:r>
      </w:hyperlink>
    </w:p>
    <w:p w14:paraId="63E18AA9" w14:textId="473CE1C9"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34" w:history="1">
        <w:r w:rsidRPr="00433221">
          <w:rPr>
            <w:rStyle w:val="Hypertextovodkaz"/>
            <w:noProof/>
          </w:rPr>
          <w:t>Tabulka 6 - Datový slovník pro Plán semestru</w:t>
        </w:r>
        <w:r>
          <w:rPr>
            <w:noProof/>
            <w:webHidden/>
          </w:rPr>
          <w:tab/>
        </w:r>
        <w:r>
          <w:rPr>
            <w:noProof/>
            <w:webHidden/>
          </w:rPr>
          <w:fldChar w:fldCharType="begin"/>
        </w:r>
        <w:r>
          <w:rPr>
            <w:noProof/>
            <w:webHidden/>
          </w:rPr>
          <w:instrText xml:space="preserve"> PAGEREF _Toc3637234 \h </w:instrText>
        </w:r>
        <w:r>
          <w:rPr>
            <w:noProof/>
            <w:webHidden/>
          </w:rPr>
        </w:r>
        <w:r>
          <w:rPr>
            <w:noProof/>
            <w:webHidden/>
          </w:rPr>
          <w:fldChar w:fldCharType="separate"/>
        </w:r>
        <w:r>
          <w:rPr>
            <w:noProof/>
            <w:webHidden/>
          </w:rPr>
          <w:t>18</w:t>
        </w:r>
        <w:r>
          <w:rPr>
            <w:noProof/>
            <w:webHidden/>
          </w:rPr>
          <w:fldChar w:fldCharType="end"/>
        </w:r>
      </w:hyperlink>
    </w:p>
    <w:p w14:paraId="5E916D47" w14:textId="63632AA7"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35" w:history="1">
        <w:r w:rsidRPr="00433221">
          <w:rPr>
            <w:rStyle w:val="Hypertextovodkaz"/>
            <w:noProof/>
          </w:rPr>
          <w:t>Tabulka 7 - Datový slovník pro Výběr</w:t>
        </w:r>
        <w:r>
          <w:rPr>
            <w:noProof/>
            <w:webHidden/>
          </w:rPr>
          <w:tab/>
        </w:r>
        <w:r>
          <w:rPr>
            <w:noProof/>
            <w:webHidden/>
          </w:rPr>
          <w:fldChar w:fldCharType="begin"/>
        </w:r>
        <w:r>
          <w:rPr>
            <w:noProof/>
            <w:webHidden/>
          </w:rPr>
          <w:instrText xml:space="preserve"> PAGEREF _Toc3637235 \h </w:instrText>
        </w:r>
        <w:r>
          <w:rPr>
            <w:noProof/>
            <w:webHidden/>
          </w:rPr>
        </w:r>
        <w:r>
          <w:rPr>
            <w:noProof/>
            <w:webHidden/>
          </w:rPr>
          <w:fldChar w:fldCharType="separate"/>
        </w:r>
        <w:r>
          <w:rPr>
            <w:noProof/>
            <w:webHidden/>
          </w:rPr>
          <w:t>18</w:t>
        </w:r>
        <w:r>
          <w:rPr>
            <w:noProof/>
            <w:webHidden/>
          </w:rPr>
          <w:fldChar w:fldCharType="end"/>
        </w:r>
      </w:hyperlink>
    </w:p>
    <w:p w14:paraId="0C1A2E9D" w14:textId="33173382" w:rsidR="003173C2" w:rsidRDefault="003173C2">
      <w:pPr>
        <w:pStyle w:val="Seznamobrzk"/>
        <w:tabs>
          <w:tab w:val="right" w:leader="dot" w:pos="8493"/>
        </w:tabs>
        <w:rPr>
          <w:rFonts w:asciiTheme="minorHAnsi" w:eastAsiaTheme="minorEastAsia" w:hAnsiTheme="minorHAnsi" w:cstheme="minorBidi"/>
          <w:noProof/>
          <w:sz w:val="22"/>
          <w:szCs w:val="22"/>
        </w:rPr>
      </w:pPr>
      <w:hyperlink w:anchor="_Toc3637236" w:history="1">
        <w:r w:rsidRPr="00433221">
          <w:rPr>
            <w:rStyle w:val="Hypertextovodkaz"/>
            <w:noProof/>
          </w:rPr>
          <w:t>Tabulka 8 - Scénář – správa garantů</w:t>
        </w:r>
        <w:r>
          <w:rPr>
            <w:noProof/>
            <w:webHidden/>
          </w:rPr>
          <w:tab/>
        </w:r>
        <w:r>
          <w:rPr>
            <w:noProof/>
            <w:webHidden/>
          </w:rPr>
          <w:fldChar w:fldCharType="begin"/>
        </w:r>
        <w:r>
          <w:rPr>
            <w:noProof/>
            <w:webHidden/>
          </w:rPr>
          <w:instrText xml:space="preserve"> PAGEREF _Toc3637236 \h </w:instrText>
        </w:r>
        <w:r>
          <w:rPr>
            <w:noProof/>
            <w:webHidden/>
          </w:rPr>
        </w:r>
        <w:r>
          <w:rPr>
            <w:noProof/>
            <w:webHidden/>
          </w:rPr>
          <w:fldChar w:fldCharType="separate"/>
        </w:r>
        <w:r>
          <w:rPr>
            <w:noProof/>
            <w:webHidden/>
          </w:rPr>
          <w:t>22</w:t>
        </w:r>
        <w:r>
          <w:rPr>
            <w:noProof/>
            <w:webHidden/>
          </w:rPr>
          <w:fldChar w:fldCharType="end"/>
        </w:r>
      </w:hyperlink>
    </w:p>
    <w:p w14:paraId="03964251" w14:textId="4004BF24" w:rsidR="00975A56" w:rsidRDefault="00487AC6" w:rsidP="00975A56">
      <w:pPr>
        <w:pStyle w:val="Zkladntext"/>
        <w:rPr>
          <w:b/>
          <w:bCs/>
          <w:noProof/>
        </w:rPr>
      </w:pPr>
      <w:r>
        <w:rPr>
          <w:b/>
          <w:bCs/>
          <w:noProof/>
        </w:rPr>
        <w:fldChar w:fldCharType="end"/>
      </w:r>
    </w:p>
    <w:p w14:paraId="747121DF" w14:textId="77777777" w:rsidR="00145F30" w:rsidRDefault="00145F30" w:rsidP="00975A56">
      <w:pPr>
        <w:pStyle w:val="Zkladntext"/>
      </w:pPr>
    </w:p>
    <w:p w14:paraId="332D5D33" w14:textId="77777777" w:rsidR="00975A56" w:rsidRDefault="00975A56" w:rsidP="00975A56">
      <w:r>
        <w:br w:type="page"/>
      </w:r>
    </w:p>
    <w:p w14:paraId="6E5D4AA9" w14:textId="77777777" w:rsidR="00975A56" w:rsidRPr="00B47088" w:rsidRDefault="00975A56" w:rsidP="00975A56">
      <w:pPr>
        <w:pStyle w:val="Nzev"/>
      </w:pPr>
      <w:bookmarkStart w:id="3" w:name="_Toc342837154"/>
      <w:r w:rsidRPr="00BF4A0B">
        <w:lastRenderedPageBreak/>
        <w:t xml:space="preserve">Seznam </w:t>
      </w:r>
      <w:r>
        <w:t>použitých zkratek</w:t>
      </w:r>
      <w:bookmarkEnd w:id="3"/>
    </w:p>
    <w:p w14:paraId="1B38F3D3" w14:textId="47A04B36" w:rsidR="00435CEA" w:rsidRDefault="00435CEA" w:rsidP="00435CEA">
      <w:pPr>
        <w:pStyle w:val="Zkladntext"/>
        <w:rPr>
          <w:color w:val="0070C0"/>
        </w:rPr>
      </w:pPr>
      <w:r>
        <w:t>CRUD</w:t>
      </w:r>
      <w:r>
        <w:tab/>
      </w:r>
      <w:proofErr w:type="spellStart"/>
      <w:r>
        <w:t>Create</w:t>
      </w:r>
      <w:proofErr w:type="spellEnd"/>
      <w:r>
        <w:t xml:space="preserve">, </w:t>
      </w:r>
      <w:proofErr w:type="spellStart"/>
      <w:r>
        <w:t>Read</w:t>
      </w:r>
      <w:proofErr w:type="spellEnd"/>
      <w:r>
        <w:t xml:space="preserve">, Update, </w:t>
      </w:r>
      <w:proofErr w:type="spellStart"/>
      <w:r>
        <w:t>Delete</w:t>
      </w:r>
      <w:proofErr w:type="spellEnd"/>
      <w:r>
        <w:rPr>
          <w:color w:val="0070C0"/>
        </w:rPr>
        <w:t xml:space="preserve"> </w:t>
      </w:r>
    </w:p>
    <w:p w14:paraId="15B15614" w14:textId="77777777" w:rsidR="00435CEA" w:rsidRDefault="00435CEA" w:rsidP="00435CEA">
      <w:pPr>
        <w:pStyle w:val="Zkladntext"/>
      </w:pPr>
      <w:r>
        <w:t xml:space="preserve">ER </w:t>
      </w:r>
      <w:r>
        <w:tab/>
        <w:t xml:space="preserve">Entity </w:t>
      </w:r>
      <w:r w:rsidRPr="00506C77">
        <w:rPr>
          <w:lang w:val="en-US"/>
        </w:rPr>
        <w:t>relation</w:t>
      </w:r>
      <w:r>
        <w:t xml:space="preserve"> </w:t>
      </w:r>
    </w:p>
    <w:p w14:paraId="624B82F8" w14:textId="77777777" w:rsidR="00435CEA" w:rsidRPr="00DE799B" w:rsidRDefault="00435CEA" w:rsidP="00435CEA">
      <w:pPr>
        <w:pStyle w:val="Zkladntext"/>
      </w:pPr>
      <w:r w:rsidRPr="00DE799B">
        <w:t>IIS</w:t>
      </w:r>
      <w:r>
        <w:tab/>
      </w:r>
      <w:r w:rsidRPr="00506C77">
        <w:rPr>
          <w:lang w:val="en-US"/>
        </w:rPr>
        <w:t>internet information service</w:t>
      </w:r>
      <w:r w:rsidRPr="00DE799B">
        <w:t xml:space="preserve"> </w:t>
      </w:r>
    </w:p>
    <w:p w14:paraId="38349DFE" w14:textId="1AA7DF02" w:rsidR="00EB0AB9" w:rsidRPr="00DE799B" w:rsidRDefault="00EB0AB9" w:rsidP="00EB0AB9">
      <w:pPr>
        <w:pStyle w:val="Zkladntext"/>
      </w:pPr>
      <w:r w:rsidRPr="00DE799B">
        <w:t>IS</w:t>
      </w:r>
      <w:r>
        <w:tab/>
      </w:r>
      <w:r w:rsidRPr="00DE799B">
        <w:t>Informační systém</w:t>
      </w:r>
    </w:p>
    <w:p w14:paraId="1E8E53FE" w14:textId="77777777" w:rsidR="00435CEA" w:rsidRPr="00DE799B" w:rsidRDefault="00435CEA" w:rsidP="00435CEA">
      <w:pPr>
        <w:pStyle w:val="Zkladntext"/>
      </w:pPr>
      <w:r>
        <w:t>SPPSP</w:t>
      </w:r>
      <w:r>
        <w:tab/>
        <w:t>Systém pro podporu tvorby studijních plánů</w:t>
      </w:r>
    </w:p>
    <w:p w14:paraId="5538E8BA" w14:textId="77777777" w:rsidR="00435CEA" w:rsidRDefault="00435CEA" w:rsidP="00435CEA">
      <w:pPr>
        <w:pStyle w:val="Zkladntext"/>
        <w:rPr>
          <w:lang w:val="en-US"/>
        </w:rPr>
      </w:pPr>
      <w:r w:rsidRPr="00DE799B">
        <w:t>SQL</w:t>
      </w:r>
      <w:r>
        <w:tab/>
      </w:r>
      <w:r w:rsidRPr="00506C77">
        <w:rPr>
          <w:lang w:val="en-US"/>
        </w:rPr>
        <w:t>Structured Query Language</w:t>
      </w:r>
    </w:p>
    <w:p w14:paraId="0344FCEB" w14:textId="77777777" w:rsidR="00435CEA" w:rsidRDefault="00435CEA" w:rsidP="00435CEA">
      <w:pPr>
        <w:pStyle w:val="Zkladntext"/>
      </w:pPr>
      <w:r w:rsidRPr="00835EEB">
        <w:t>UML</w:t>
      </w:r>
      <w:r>
        <w:tab/>
      </w:r>
      <w:proofErr w:type="spellStart"/>
      <w:r w:rsidRPr="00835EEB">
        <w:t>Unified</w:t>
      </w:r>
      <w:proofErr w:type="spellEnd"/>
      <w:r w:rsidRPr="00835EEB">
        <w:t xml:space="preserve"> Modeling </w:t>
      </w:r>
      <w:proofErr w:type="spellStart"/>
      <w:r w:rsidRPr="00835EEB">
        <w:t>Language</w:t>
      </w:r>
      <w:proofErr w:type="spellEnd"/>
    </w:p>
    <w:p w14:paraId="27C23E77" w14:textId="75ECA2E3" w:rsidR="00EB0AB9" w:rsidRPr="00DE799B" w:rsidRDefault="00EB0AB9" w:rsidP="00EB0AB9">
      <w:pPr>
        <w:pStyle w:val="Zkladntext"/>
      </w:pPr>
      <w:r w:rsidRPr="00DE799B">
        <w:t xml:space="preserve">VS </w:t>
      </w:r>
      <w:r>
        <w:tab/>
      </w:r>
      <w:r w:rsidRPr="00506C77">
        <w:rPr>
          <w:lang w:val="en-US"/>
        </w:rPr>
        <w:t>visual studio</w:t>
      </w:r>
    </w:p>
    <w:p w14:paraId="61E32C3A" w14:textId="159650EA" w:rsidR="00EB0AB9" w:rsidRDefault="00EB0AB9" w:rsidP="00EB0AB9">
      <w:pPr>
        <w:pStyle w:val="Zkladntext"/>
      </w:pPr>
      <w:r w:rsidRPr="00DE799B">
        <w:t xml:space="preserve">VŠPJ </w:t>
      </w:r>
      <w:r>
        <w:tab/>
      </w:r>
      <w:r w:rsidRPr="00DE799B">
        <w:t>Vysoká škola polytechnická Jihlava</w:t>
      </w:r>
    </w:p>
    <w:p w14:paraId="651B488B" w14:textId="77777777" w:rsidR="000C684D" w:rsidRDefault="000C684D" w:rsidP="00435AA2">
      <w:pPr>
        <w:pStyle w:val="Zkladntext"/>
        <w:spacing w:after="0"/>
        <w:rPr>
          <w:color w:val="0070C0"/>
        </w:rPr>
      </w:pPr>
    </w:p>
    <w:p w14:paraId="62BAF61A" w14:textId="77777777" w:rsidR="00A50D3A" w:rsidRDefault="00A50D3A" w:rsidP="00A50D3A">
      <w:pPr>
        <w:rPr>
          <w:color w:val="0070C0"/>
        </w:rPr>
        <w:sectPr w:rsidR="00A50D3A" w:rsidSect="00A2040F">
          <w:headerReference w:type="even" r:id="rId9"/>
          <w:headerReference w:type="default" r:id="rId10"/>
          <w:footerReference w:type="even" r:id="rId11"/>
          <w:footerReference w:type="default" r:id="rId12"/>
          <w:pgSz w:w="11906" w:h="16838" w:code="9"/>
          <w:pgMar w:top="1418" w:right="1418" w:bottom="1418" w:left="1985" w:header="708" w:footer="708" w:gutter="0"/>
          <w:cols w:space="708"/>
          <w:docGrid w:linePitch="360"/>
        </w:sectPr>
      </w:pPr>
    </w:p>
    <w:p w14:paraId="39803C15" w14:textId="77777777" w:rsidR="006576AB" w:rsidRPr="00A50D3A" w:rsidRDefault="006576AB" w:rsidP="00A50D3A">
      <w:pPr>
        <w:pStyle w:val="Nadpis1"/>
        <w:numPr>
          <w:ilvl w:val="0"/>
          <w:numId w:val="0"/>
        </w:numPr>
      </w:pPr>
      <w:bookmarkStart w:id="4" w:name="_Toc3637187"/>
      <w:r w:rsidRPr="00A50D3A">
        <w:lastRenderedPageBreak/>
        <w:t>Úvod</w:t>
      </w:r>
      <w:bookmarkEnd w:id="4"/>
    </w:p>
    <w:p w14:paraId="38F757D6" w14:textId="77777777" w:rsidR="007B080C" w:rsidRDefault="00767149" w:rsidP="00767149">
      <w:pPr>
        <w:pStyle w:val="Zkladntext"/>
      </w:pPr>
      <w:bookmarkStart w:id="5" w:name="_Hlk528563465"/>
      <w:r>
        <w:t xml:space="preserve">Hlavním </w:t>
      </w:r>
      <w:r w:rsidR="007B080C">
        <w:t>cílem</w:t>
      </w:r>
      <w:r>
        <w:t xml:space="preserve"> této práce je navrhnout a </w:t>
      </w:r>
      <w:r w:rsidR="007B080C">
        <w:t>realizovat</w:t>
      </w:r>
      <w:r w:rsidR="00B817F7">
        <w:t xml:space="preserve"> </w:t>
      </w:r>
      <w:r>
        <w:t>aplikaci, jenž</w:t>
      </w:r>
      <w:r w:rsidR="007B080C">
        <w:t xml:space="preserve"> </w:t>
      </w:r>
      <w:r>
        <w:t>by</w:t>
      </w:r>
      <w:r w:rsidR="00B817F7">
        <w:t xml:space="preserve"> </w:t>
      </w:r>
      <w:r>
        <w:t xml:space="preserve">implementovala systém pro podporu tvorby studentských plánu. </w:t>
      </w:r>
      <w:r w:rsidRPr="00B97A2E">
        <w:t>Účelem této aplikace je vytvořit prostředí, ve které</w:t>
      </w:r>
      <w:r w:rsidR="007B080C">
        <w:t>m si</w:t>
      </w:r>
      <w:r w:rsidRPr="00B97A2E">
        <w:t xml:space="preserve"> mohou studenti naplánovat celé jejich studium a mít přehled a plán na celou dobu studia. Aplikace umožní nastavení počtu semestrů od dvou semestrů pro studenty s dostatkem uznaných předmětů až po jedenáct semestrů</w:t>
      </w:r>
      <w:r w:rsidR="007B080C">
        <w:t>. M</w:t>
      </w:r>
      <w:r>
        <w:t>ůže být užitečná pro studenty studující kratší, standartní nebo delší délku studia</w:t>
      </w:r>
      <w:r w:rsidRPr="00B97A2E">
        <w:t xml:space="preserve">. </w:t>
      </w:r>
      <w:r w:rsidR="007B080C">
        <w:t xml:space="preserve">Zvolené maximum </w:t>
      </w:r>
      <w:r w:rsidR="007B080C">
        <w:br/>
      </w:r>
      <w:r w:rsidRPr="00B97A2E">
        <w:t>je</w:t>
      </w:r>
      <w:r w:rsidR="007B080C">
        <w:t xml:space="preserve"> </w:t>
      </w:r>
      <w:r w:rsidRPr="00B97A2E">
        <w:t>nejpravděpodobnější podle počtů semestrů potřebných ke splnění studia, kde další semestr by prakticky znamenal celé další studium</w:t>
      </w:r>
      <w:r>
        <w:t>. J</w:t>
      </w:r>
      <w:r w:rsidRPr="00B97A2E">
        <w:t>elikož plán</w:t>
      </w:r>
      <w:r>
        <w:t>ování bude navrženo</w:t>
      </w:r>
      <w:r w:rsidRPr="00B97A2E">
        <w:t xml:space="preserve"> flexibiln</w:t>
      </w:r>
      <w:r>
        <w:t>ě,</w:t>
      </w:r>
      <w:r w:rsidRPr="00B97A2E">
        <w:t xml:space="preserve"> lze</w:t>
      </w:r>
      <w:r>
        <w:t xml:space="preserve"> tak</w:t>
      </w:r>
      <w:r w:rsidRPr="00B97A2E">
        <w:t xml:space="preserve"> přidávat a odebírat semestry podle potřeby</w:t>
      </w:r>
      <w:r>
        <w:t xml:space="preserve"> </w:t>
      </w:r>
      <w:r w:rsidRPr="00B97A2E">
        <w:t xml:space="preserve">nastalých změn při studiu </w:t>
      </w:r>
      <w:r>
        <w:br/>
      </w:r>
      <w:r w:rsidRPr="00B97A2E">
        <w:t>a mít tak</w:t>
      </w:r>
      <w:r>
        <w:t xml:space="preserve"> vždy svůj </w:t>
      </w:r>
      <w:r w:rsidRPr="00B97A2E">
        <w:t>aktuální</w:t>
      </w:r>
      <w:r>
        <w:t xml:space="preserve"> studentský</w:t>
      </w:r>
      <w:r w:rsidRPr="00B97A2E">
        <w:t xml:space="preserve"> plán kdykoliv k</w:t>
      </w:r>
      <w:r>
        <w:t>e kontrole a k</w:t>
      </w:r>
      <w:r w:rsidRPr="00B97A2E">
        <w:t xml:space="preserve"> dispozici. </w:t>
      </w:r>
    </w:p>
    <w:p w14:paraId="14974108" w14:textId="0E607100" w:rsidR="00767149" w:rsidRDefault="00767149" w:rsidP="00767149">
      <w:pPr>
        <w:pStyle w:val="Zkladntext"/>
      </w:pPr>
      <w:r w:rsidRPr="00B97A2E">
        <w:t>Student bude mít možnost zobrazit všechny předměty a filtrovat předměty podle toho, zda má tyto předměty již zapsané nebo</w:t>
      </w:r>
      <w:r w:rsidR="007B080C">
        <w:t xml:space="preserve"> zda</w:t>
      </w:r>
      <w:r w:rsidRPr="00B97A2E">
        <w:t xml:space="preserve"> </w:t>
      </w:r>
      <w:r w:rsidR="007B080C">
        <w:t>b</w:t>
      </w:r>
      <w:r w:rsidRPr="00B97A2E">
        <w:t>udou dostupn</w:t>
      </w:r>
      <w:r w:rsidR="007B080C">
        <w:t>é</w:t>
      </w:r>
      <w:r w:rsidRPr="00B97A2E">
        <w:t xml:space="preserve"> v letních nebo zimních semestrech. </w:t>
      </w:r>
      <w:r w:rsidR="007B080C">
        <w:t xml:space="preserve">Vybrané </w:t>
      </w:r>
      <w:r w:rsidRPr="00B97A2E">
        <w:t>předměty bude následně možné přiřadit do zvolených semestrů.</w:t>
      </w:r>
    </w:p>
    <w:p w14:paraId="09A696DE" w14:textId="6F075744" w:rsidR="00767149" w:rsidRPr="00B97A2E" w:rsidRDefault="00767149" w:rsidP="00767149">
      <w:pPr>
        <w:pStyle w:val="Zkladntext"/>
      </w:pPr>
      <w:r w:rsidRPr="00B97A2E">
        <w:t>Při zařazení předmětu</w:t>
      </w:r>
      <w:r w:rsidR="007B080C">
        <w:t xml:space="preserve"> do plánu</w:t>
      </w:r>
      <w:r w:rsidRPr="00B97A2E">
        <w:t xml:space="preserve"> bud</w:t>
      </w:r>
      <w:r w:rsidR="007B080C">
        <w:t>ou</w:t>
      </w:r>
      <w:r w:rsidRPr="00B97A2E">
        <w:t xml:space="preserve"> přepočítávány kredity, jak semestru, tak celkového studia a budou kontrolovány prerekvizity, jako potřebnost nějakého předmětu, který musí být dokončen před vybráním daného předmětu. Dále budou kontrolován</w:t>
      </w:r>
      <w:r w:rsidR="007B080C">
        <w:t>a</w:t>
      </w:r>
      <w:r w:rsidRPr="00B97A2E">
        <w:t xml:space="preserve"> zapsání všech povinných předmětů a také povinně volitelných, volitelných předmětů a v neposlední řadě jazyků a sportů. Kromě těchto kontrol se bude zobrazovat upozornění na další důležité milníky jako výběr praxe, navolení závěrečných prax</w:t>
      </w:r>
      <w:r w:rsidR="007B080C">
        <w:t>í</w:t>
      </w:r>
      <w:r w:rsidRPr="00B97A2E">
        <w:t xml:space="preserve"> a další. Jelikož není nic závazné navolené předměty lze kdykoliv odebírat nebo přidávat anebo vytvářet několik verzí </w:t>
      </w:r>
      <w:r w:rsidR="00B817F7">
        <w:t xml:space="preserve">plánu mezi kterými půjde jednoduše přepínat a tím míti připraveno několik možností, jenž pokryjí všechny potřebné body a rizikové předměty, které budou muset býti přesunuté nebo nahrazené jako většinou bývají vyměňovány povinně volitelné </w:t>
      </w:r>
      <w:r w:rsidR="00F60917">
        <w:br/>
      </w:r>
      <w:r w:rsidR="00B817F7">
        <w:t xml:space="preserve">a volitelné předměty po zjištění obtížnosti nebo nezajímavosti těchto </w:t>
      </w:r>
      <w:r w:rsidR="00F60917">
        <w:t>předmětů.</w:t>
      </w:r>
    </w:p>
    <w:p w14:paraId="56F676A6" w14:textId="21ED6F93" w:rsidR="00767149" w:rsidRPr="00B97A2E" w:rsidRDefault="00767149" w:rsidP="00767149">
      <w:pPr>
        <w:pStyle w:val="Zkladntext"/>
      </w:pPr>
      <w:r w:rsidRPr="00B97A2E">
        <w:t>Kromě plánů bude možné v aplikaci dohledat všechny informac</w:t>
      </w:r>
      <w:r w:rsidR="007B080C">
        <w:t>e</w:t>
      </w:r>
      <w:r w:rsidRPr="00B97A2E">
        <w:t xml:space="preserve"> o předmětech </w:t>
      </w:r>
      <w:r w:rsidR="0022528B">
        <w:br/>
      </w:r>
      <w:r w:rsidRPr="00B97A2E">
        <w:t xml:space="preserve">a oborech. U každého </w:t>
      </w:r>
      <w:r w:rsidR="007B080C">
        <w:t>oboru</w:t>
      </w:r>
      <w:r w:rsidRPr="00B97A2E">
        <w:t xml:space="preserve"> budou vedeny informace o předmětech,</w:t>
      </w:r>
      <w:r>
        <w:t xml:space="preserve"> </w:t>
      </w:r>
      <w:r w:rsidRPr="00B97A2E">
        <w:t>kde</w:t>
      </w:r>
      <w:r>
        <w:t xml:space="preserve"> </w:t>
      </w:r>
      <w:r w:rsidRPr="00B97A2E">
        <w:t>ve většině případ</w:t>
      </w:r>
      <w:r w:rsidR="007B080C">
        <w:t>ů</w:t>
      </w:r>
      <w:r w:rsidRPr="00B97A2E">
        <w:t xml:space="preserve"> se bud</w:t>
      </w:r>
      <w:r w:rsidR="007B080C">
        <w:t>ou</w:t>
      </w:r>
      <w:r w:rsidRPr="00B97A2E">
        <w:t xml:space="preserve"> nacházet cíle předmětu, získané znalosti, dovednosti, sylabus</w:t>
      </w:r>
      <w:r>
        <w:t xml:space="preserve"> </w:t>
      </w:r>
      <w:r w:rsidRPr="00B97A2E">
        <w:t xml:space="preserve">předmětu </w:t>
      </w:r>
      <w:r>
        <w:br/>
      </w:r>
      <w:r w:rsidRPr="00B97A2E">
        <w:t>a doporučená literatura. Dále budou vedeny údaje o garantech předmětu a kateder,</w:t>
      </w:r>
      <w:r>
        <w:br/>
      </w:r>
      <w:r w:rsidRPr="00B97A2E">
        <w:t xml:space="preserve">pod které předmět spadá. U každého z garantů budou vedeny kontaktní informace garantů jako email, telefon a také informace o tom, kdy jsou dostupní na konzultace </w:t>
      </w:r>
      <w:r w:rsidRPr="00B97A2E">
        <w:lastRenderedPageBreak/>
        <w:t xml:space="preserve">v konzultačních hodinách. Z každého oboru bude </w:t>
      </w:r>
      <w:r w:rsidR="007B080C">
        <w:t>možné</w:t>
      </w:r>
      <w:r w:rsidRPr="00B97A2E">
        <w:t xml:space="preserve"> zobrazit celkový seznam předmětů, takže uživatel bude moci porovnat obory a vybrat si obor ještě před podáním přihlášek, což ušetří čas z hledání všech informací na obsáhlých stránkách všech oborů.</w:t>
      </w:r>
    </w:p>
    <w:p w14:paraId="48329A64" w14:textId="5A765B07" w:rsidR="00767149" w:rsidRDefault="00767149" w:rsidP="00767149">
      <w:pPr>
        <w:pStyle w:val="Zkladntext"/>
      </w:pPr>
      <w:r w:rsidRPr="00B97A2E">
        <w:t>Celkově by aplikace měla ulehčit dlouhodobou přípravu na studium, jelikož školy umožňují většinou pouze počítání kreditů</w:t>
      </w:r>
      <w:r w:rsidR="00B817F7">
        <w:t xml:space="preserve"> absolvovaných předmětů již ukončených semestrů</w:t>
      </w:r>
      <w:r w:rsidRPr="00B97A2E">
        <w:t xml:space="preserve"> a přidávaní předmětů</w:t>
      </w:r>
      <w:r>
        <w:t xml:space="preserve"> </w:t>
      </w:r>
      <w:r w:rsidRPr="00B97A2E">
        <w:t xml:space="preserve">do </w:t>
      </w:r>
      <w:r w:rsidR="00B817F7">
        <w:t>dalšího ročníku, do kterého se zapisujete v určité době na začátku</w:t>
      </w:r>
      <w:r w:rsidRPr="00B97A2E">
        <w:t xml:space="preserve"> semestru.</w:t>
      </w:r>
      <w:r w:rsidR="00B817F7">
        <w:t xml:space="preserve"> </w:t>
      </w:r>
      <w:r>
        <w:t>T</w:t>
      </w:r>
      <w:r w:rsidRPr="00B97A2E">
        <w:t>ato možnost je dostačující pro studenty, kteří studují podle doporučeného</w:t>
      </w:r>
      <w:r>
        <w:t xml:space="preserve"> </w:t>
      </w:r>
      <w:r w:rsidRPr="00B97A2E">
        <w:t>studijního</w:t>
      </w:r>
      <w:r>
        <w:t xml:space="preserve"> </w:t>
      </w:r>
      <w:r w:rsidRPr="00B97A2E">
        <w:t>plánu a nepotřebují přetvářet plán</w:t>
      </w:r>
      <w:r w:rsidR="00B817F7">
        <w:t>, přesunovat předměty, kontrolovat prerekvizity a</w:t>
      </w:r>
      <w:r w:rsidRPr="00B97A2E">
        <w:t xml:space="preserve"> počítat kredity,</w:t>
      </w:r>
      <w:bookmarkEnd w:id="5"/>
      <w:r w:rsidR="00B817F7">
        <w:t xml:space="preserve"> aby se nedostali do situace, že nějaký z následujících semestrů nebude dostatečný počet předmětů k umožnění pokračování studia do dalších ročníků</w:t>
      </w:r>
      <w:r w:rsidRPr="00B97A2E">
        <w:t xml:space="preserve">. </w:t>
      </w:r>
    </w:p>
    <w:p w14:paraId="40A13D69" w14:textId="7ED31470" w:rsidR="00B817F7" w:rsidRPr="00B97A2E" w:rsidRDefault="00B817F7" w:rsidP="00767149">
      <w:pPr>
        <w:pStyle w:val="Zkladntext"/>
      </w:pPr>
      <w:r>
        <w:t xml:space="preserve">Díky možnosti zapnout práva správce lze tuto aplikaci využívat i na jiných školách </w:t>
      </w:r>
      <w:r w:rsidR="00F60917">
        <w:br/>
      </w:r>
      <w:r>
        <w:t xml:space="preserve">a oborech, </w:t>
      </w:r>
      <w:r w:rsidR="007B080C">
        <w:t>které</w:t>
      </w:r>
      <w:r>
        <w:t xml:space="preserve"> nejsou zahrnuty do</w:t>
      </w:r>
      <w:r w:rsidR="007B080C">
        <w:t xml:space="preserve"> současné</w:t>
      </w:r>
      <w:r>
        <w:t xml:space="preserve"> databáze. Správce bude moci</w:t>
      </w:r>
      <w:r w:rsidR="00992224">
        <w:t xml:space="preserve"> hromadně načítat data do databáze podle předepsané</w:t>
      </w:r>
      <w:r w:rsidR="007B080C">
        <w:t>ho formátu</w:t>
      </w:r>
      <w:r w:rsidR="00992224">
        <w:t>, což ulehčí zpracování velkého množství předmětů, jež by zabralo hodiny přepisovat do aplikace</w:t>
      </w:r>
      <w:r w:rsidR="007B080C">
        <w:t xml:space="preserve"> ručně</w:t>
      </w:r>
      <w:r w:rsidR="00992224">
        <w:t>. Kromě hromadného načítání bude k možné i jednotlivé</w:t>
      </w:r>
      <w:r>
        <w:t xml:space="preserve"> přidáva</w:t>
      </w:r>
      <w:r w:rsidR="00992224">
        <w:t>ní</w:t>
      </w:r>
      <w:r>
        <w:t>, upravova</w:t>
      </w:r>
      <w:r w:rsidR="00992224">
        <w:t xml:space="preserve">ní </w:t>
      </w:r>
      <w:r>
        <w:t>a maza</w:t>
      </w:r>
      <w:r w:rsidR="00992224">
        <w:t>ní</w:t>
      </w:r>
      <w:r>
        <w:t xml:space="preserve"> předmět</w:t>
      </w:r>
      <w:r w:rsidR="00992224">
        <w:t>u</w:t>
      </w:r>
      <w:r>
        <w:t>, obor</w:t>
      </w:r>
      <w:r w:rsidR="00992224">
        <w:t>u</w:t>
      </w:r>
      <w:r>
        <w:t>, kated</w:t>
      </w:r>
      <w:r w:rsidR="00992224">
        <w:t>er</w:t>
      </w:r>
      <w:r>
        <w:t xml:space="preserve"> i garant</w:t>
      </w:r>
      <w:r w:rsidR="00992224">
        <w:t>a</w:t>
      </w:r>
      <w:r>
        <w:t xml:space="preserve"> podle potřeby, a tak využít </w:t>
      </w:r>
      <w:r w:rsidR="00992224">
        <w:t xml:space="preserve">tuto aplikaci </w:t>
      </w:r>
      <w:r>
        <w:t>i pro ostatní, jenž chtějí mít předem naplánováno svoje studium.</w:t>
      </w:r>
    </w:p>
    <w:p w14:paraId="0C2779E3" w14:textId="77777777" w:rsidR="00011ADC" w:rsidRDefault="00011ADC" w:rsidP="00376BDA"/>
    <w:p w14:paraId="52D8B63E" w14:textId="77777777" w:rsidR="00395FE2" w:rsidRDefault="00376BDA" w:rsidP="00011ADC">
      <w:pPr>
        <w:pStyle w:val="Nadpis2"/>
        <w:numPr>
          <w:ilvl w:val="0"/>
          <w:numId w:val="0"/>
        </w:numPr>
      </w:pPr>
      <w:bookmarkStart w:id="6" w:name="_Toc3637188"/>
      <w:r>
        <w:t>Motivace</w:t>
      </w:r>
      <w:bookmarkEnd w:id="6"/>
    </w:p>
    <w:p w14:paraId="0FC93E0C" w14:textId="3CE06A1E" w:rsidR="00376BDA" w:rsidRPr="00C635D4" w:rsidRDefault="00C635D4" w:rsidP="00C635D4">
      <w:pPr>
        <w:pStyle w:val="Zkladntext"/>
      </w:pPr>
      <w:r w:rsidRPr="00C635D4">
        <w:t xml:space="preserve">Toto téma bylo vybráno kvůli častým problémům studentů, kteří z různých důvodů prodlužují studium, jenž má za důsledek často nedostatek kreditů ke konci studia </w:t>
      </w:r>
      <w:r>
        <w:br/>
      </w:r>
      <w:r w:rsidRPr="00C635D4">
        <w:t xml:space="preserve">a za důsledek ukončení studia nebo žádání o výjimku. Celkově by tato aplikace měla napomoci studentům s bezpečnějším volením předmětů bez strachování při registraci nového semestru, zda budou kredity stačit k pokračování. Vytvoření této aplikace také prověří moje schopnosti a zkušenosti nabyté z předmětů databázové systémy na práci </w:t>
      </w:r>
      <w:r>
        <w:br/>
      </w:r>
      <w:r w:rsidRPr="00C635D4">
        <w:t xml:space="preserve">s daty v databázi, programování a programování desktopových aplikací využité </w:t>
      </w:r>
      <w:r>
        <w:br/>
      </w:r>
      <w:r w:rsidRPr="00C635D4">
        <w:t>pro implementaci této aplikace a umožnění přehledného zobrazení díky formulářovým oknům technologie .NET.</w:t>
      </w:r>
    </w:p>
    <w:p w14:paraId="365E0B15" w14:textId="7297D2BD" w:rsidR="006576AB" w:rsidRDefault="00376BDA" w:rsidP="00A50D3A">
      <w:pPr>
        <w:pStyle w:val="Nadpis2"/>
        <w:numPr>
          <w:ilvl w:val="0"/>
          <w:numId w:val="0"/>
        </w:numPr>
      </w:pPr>
      <w:bookmarkStart w:id="7" w:name="_Toc3637189"/>
      <w:r>
        <w:lastRenderedPageBreak/>
        <w:t>Cíl práce</w:t>
      </w:r>
      <w:bookmarkEnd w:id="7"/>
    </w:p>
    <w:p w14:paraId="1FE1143F" w14:textId="56E236A6" w:rsidR="006576AB" w:rsidRPr="0086653A" w:rsidRDefault="00594A05" w:rsidP="0086653A">
      <w:pPr>
        <w:pStyle w:val="Zkladntext"/>
      </w:pPr>
      <w:r>
        <w:t xml:space="preserve">Hlavním </w:t>
      </w:r>
      <w:r w:rsidR="007B080C">
        <w:t>cílem práce</w:t>
      </w:r>
      <w:r>
        <w:t xml:space="preserve"> je implementace tohoto systém</w:t>
      </w:r>
      <w:r w:rsidR="007B080C">
        <w:t>u</w:t>
      </w:r>
      <w:r>
        <w:t xml:space="preserve">, </w:t>
      </w:r>
      <w:r w:rsidR="007B080C">
        <w:t>který</w:t>
      </w:r>
      <w:r w:rsidR="00EB0AB9" w:rsidRPr="0086653A">
        <w:t xml:space="preserve"> </w:t>
      </w:r>
      <w:r>
        <w:t>umožní studentům ulehčit jejich</w:t>
      </w:r>
      <w:r w:rsidR="00EB0AB9" w:rsidRPr="0086653A">
        <w:t xml:space="preserve"> volb</w:t>
      </w:r>
      <w:r>
        <w:t>u</w:t>
      </w:r>
      <w:r w:rsidR="00EB0AB9" w:rsidRPr="0086653A">
        <w:t xml:space="preserve"> předmětů pro</w:t>
      </w:r>
      <w:r>
        <w:t xml:space="preserve"> celé nebo</w:t>
      </w:r>
      <w:r w:rsidR="00EB0AB9" w:rsidRPr="0086653A">
        <w:t xml:space="preserve"> následující období studia. Studenti by měli </w:t>
      </w:r>
      <w:r w:rsidR="007B080C">
        <w:br/>
      </w:r>
      <w:r w:rsidR="00EB0AB9" w:rsidRPr="0086653A">
        <w:t xml:space="preserve">k dispozici kompletní seznam předmětů pro toto období a mohli by si vybrat předměty, které by chtěli studovat. Aplikace by jim pomáhala při výběru v tom, že by jim kontrolovala </w:t>
      </w:r>
      <w:r w:rsidRPr="0086653A">
        <w:t>výb</w:t>
      </w:r>
      <w:r>
        <w:t>ěr</w:t>
      </w:r>
      <w:r w:rsidR="00EB0AB9" w:rsidRPr="0086653A">
        <w:t xml:space="preserve"> předmětů, počítala jejich kredity a kontrolovala důležité požadavky, jako jsou</w:t>
      </w:r>
      <w:r>
        <w:t xml:space="preserve"> počty</w:t>
      </w:r>
      <w:r w:rsidR="00EB0AB9" w:rsidRPr="0086653A">
        <w:t xml:space="preserve"> povinn</w:t>
      </w:r>
      <w:r>
        <w:t xml:space="preserve">ých, </w:t>
      </w:r>
      <w:r w:rsidR="00EB0AB9" w:rsidRPr="0086653A">
        <w:t>povinně-volitelných</w:t>
      </w:r>
      <w:r>
        <w:t>,</w:t>
      </w:r>
      <w:r w:rsidR="00EB0AB9" w:rsidRPr="0086653A">
        <w:t xml:space="preserve"> volitelných předmětů</w:t>
      </w:r>
      <w:r>
        <w:t xml:space="preserve"> a sportů</w:t>
      </w:r>
      <w:r w:rsidR="00EB0AB9" w:rsidRPr="0086653A">
        <w:t>.</w:t>
      </w:r>
      <w:r w:rsidR="007B080C">
        <w:br/>
      </w:r>
      <w:r>
        <w:t>U</w:t>
      </w:r>
      <w:r w:rsidR="007B080C">
        <w:t xml:space="preserve"> </w:t>
      </w:r>
      <w:r>
        <w:t>předmětů budou také uvedeny prerekvizity u předmětů, aby se zajistila dostatečná znalost, která může být vyžadována před studiem určitého předmětu</w:t>
      </w:r>
      <w:r w:rsidR="00EB0AB9" w:rsidRPr="0086653A">
        <w:t xml:space="preserve">. </w:t>
      </w:r>
      <w:r>
        <w:t>V neposlední řadě bude uchovávat</w:t>
      </w:r>
      <w:r w:rsidR="007B080C">
        <w:t xml:space="preserve"> </w:t>
      </w:r>
      <w:r>
        <w:t>i</w:t>
      </w:r>
      <w:r w:rsidR="00EB0AB9" w:rsidRPr="0086653A">
        <w:t xml:space="preserve"> všechny důležité informační milníky jako sehnání praxe, závěrečné práce, počítání </w:t>
      </w:r>
      <w:r>
        <w:t xml:space="preserve">minimálních </w:t>
      </w:r>
      <w:r w:rsidR="00EB0AB9" w:rsidRPr="0086653A">
        <w:t>kreditů</w:t>
      </w:r>
      <w:r>
        <w:t xml:space="preserve"> v semestru</w:t>
      </w:r>
      <w:r w:rsidR="00EB0AB9" w:rsidRPr="0086653A">
        <w:t xml:space="preserve"> </w:t>
      </w:r>
      <w:r>
        <w:t>podle studentského řádu</w:t>
      </w:r>
      <w:r w:rsidR="00EB0AB9" w:rsidRPr="0086653A">
        <w:t>. Celkově by měla aplikace ulehčit dlouhodobou přípravu na studium, zejména pro studenty, kteří z nějakého důvodu nevyužijí doporučený studijní plán</w:t>
      </w:r>
      <w:r>
        <w:t xml:space="preserve">. Díky </w:t>
      </w:r>
      <w:r w:rsidR="007B080C">
        <w:t>této aplikaci si mohou zjistit</w:t>
      </w:r>
      <w:r>
        <w:t>, zda mají dostatečný počet kreditů k dalšímu pokračování ve studiu na škole</w:t>
      </w:r>
      <w:r w:rsidR="00EB0AB9" w:rsidRPr="0086653A">
        <w:t xml:space="preserve">. V aplikaci bude </w:t>
      </w:r>
      <w:r w:rsidR="007B080C">
        <w:t>možné vytvářet</w:t>
      </w:r>
      <w:r w:rsidR="00EB0AB9" w:rsidRPr="0086653A">
        <w:t xml:space="preserve"> plány </w:t>
      </w:r>
      <w:r>
        <w:t xml:space="preserve">s délkou studia </w:t>
      </w:r>
      <w:r w:rsidR="00EB0AB9" w:rsidRPr="0086653A">
        <w:t>od dvou do jedenácti semestrů.</w:t>
      </w:r>
      <w:r w:rsidR="006576AB" w:rsidRPr="0086653A">
        <w:br w:type="page"/>
      </w:r>
    </w:p>
    <w:p w14:paraId="10775176" w14:textId="3EED44DE" w:rsidR="006F7DFF" w:rsidRDefault="006F7DFF" w:rsidP="006F7DFF">
      <w:pPr>
        <w:pStyle w:val="Nadpis1"/>
        <w:numPr>
          <w:ilvl w:val="0"/>
          <w:numId w:val="1"/>
        </w:numPr>
      </w:pPr>
      <w:bookmarkStart w:id="8" w:name="_Toc505071555"/>
      <w:bookmarkStart w:id="9" w:name="_Hlk3298883"/>
      <w:bookmarkStart w:id="10" w:name="_Hlk3321348"/>
      <w:bookmarkStart w:id="11" w:name="_Toc3637190"/>
      <w:r>
        <w:lastRenderedPageBreak/>
        <w:t>Současný stav problematiky</w:t>
      </w:r>
      <w:bookmarkEnd w:id="8"/>
      <w:bookmarkEnd w:id="11"/>
    </w:p>
    <w:bookmarkEnd w:id="9"/>
    <w:p w14:paraId="73012097" w14:textId="77777777" w:rsidR="00792DD2" w:rsidRDefault="00792DD2" w:rsidP="00792DD2">
      <w:pPr>
        <w:pStyle w:val="Zkladntext"/>
      </w:pPr>
      <w:r>
        <w:t xml:space="preserve">V této části jsou popsány podobné systémy k tomuto tématu. Jsou zde rozebrány systémy, které implementují plánování studia v nějaké podobě. Mezi tyto systémy patří IS VŠPJ, UIS, IS/STAG a Plánovač studia. </w:t>
      </w:r>
    </w:p>
    <w:p w14:paraId="0D4C22F1" w14:textId="781683E8" w:rsidR="00792DD2" w:rsidRDefault="00792DD2" w:rsidP="00792DD2">
      <w:pPr>
        <w:pStyle w:val="Zkladntext"/>
      </w:pPr>
      <w:r>
        <w:t xml:space="preserve">IS VŠPJ je Informační systém Vysoké škole polytechnické Jihlava. Pro plánování předmětů se využívá několik kroků. Před registrace, která kontroluje, kolik studentů </w:t>
      </w:r>
      <w:r>
        <w:br/>
        <w:t xml:space="preserve">má zájem o určitý předmět a podle zájmu se tento předmět přidá do registrací. Převážně pro povinně volitelné a volitelné předměty. V období registrací podle harmonogramu student si zaregistruje předměty, které by studoval v nadcházejícím semestru. </w:t>
      </w:r>
      <w:r>
        <w:br/>
        <w:t xml:space="preserve">U splněných předmětů se počítají kredity celkové a povinnostní. Zásadní rozdíl mezi SPPSP a tímto IS je to, že předměty lze přiřadit pouze do následujícího semestru a nikde není zřetelně vidět, zda budou navolené kredity stačit pro další pokračování po dokončení tohoto semestru. Dále nelze naplánovat celé studium a pak pouze potvrzovat navrhnutý plán. </w:t>
      </w:r>
    </w:p>
    <w:p w14:paraId="3CE5222F" w14:textId="2E905245" w:rsidR="00792DD2" w:rsidRDefault="00792DD2" w:rsidP="00792DD2">
      <w:pPr>
        <w:pStyle w:val="Zkladntext"/>
      </w:pPr>
      <w:r>
        <w:t>UIS je Univerzitní informační systém společnosti IS4U (UIS,</w:t>
      </w:r>
      <w:r w:rsidR="00435CEA">
        <w:t xml:space="preserve"> </w:t>
      </w:r>
      <w:r>
        <w:t xml:space="preserve">2019) využívaný na čtrnácti vysokých školách v Česku a na Slovensku. Tento systém má integrovaný portál studenta k organizaci studia. Obsahuje základní funkce, jaké sledování rozvrhu, přihlašování </w:t>
      </w:r>
      <w:r>
        <w:br/>
        <w:t xml:space="preserve">na zkoušky a mimo jiné i jejich předdefinovaný studijní plán. </w:t>
      </w:r>
    </w:p>
    <w:p w14:paraId="3D5D4C7A" w14:textId="71B0FB34" w:rsidR="00792DD2" w:rsidRDefault="00792DD2" w:rsidP="00792DD2">
      <w:pPr>
        <w:pStyle w:val="Zkladntext"/>
      </w:pPr>
      <w:r>
        <w:t>IS/STAG je i</w:t>
      </w:r>
      <w:r w:rsidRPr="00126B67">
        <w:t>nformační systém pro univer</w:t>
      </w:r>
      <w:r>
        <w:t>z</w:t>
      </w:r>
      <w:r w:rsidRPr="00126B67">
        <w:t>ity, vysoké a vyšší odborné školy</w:t>
      </w:r>
      <w:r>
        <w:t xml:space="preserve"> (</w:t>
      </w:r>
      <w:r w:rsidRPr="008D3C06">
        <w:rPr>
          <w:rStyle w:val="ZkladntextChar"/>
        </w:rPr>
        <w:t>IS/STAG</w:t>
      </w:r>
      <w:r>
        <w:rPr>
          <w:rStyle w:val="ZkladntextChar"/>
        </w:rPr>
        <w:t>,</w:t>
      </w:r>
      <w:r w:rsidR="00435CEA">
        <w:rPr>
          <w:rStyle w:val="ZkladntextChar"/>
        </w:rPr>
        <w:t xml:space="preserve"> </w:t>
      </w:r>
      <w:r>
        <w:rPr>
          <w:rStyle w:val="ZkladntextChar"/>
        </w:rPr>
        <w:t>2017)</w:t>
      </w:r>
      <w:r w:rsidRPr="00126B67">
        <w:t>.</w:t>
      </w:r>
      <w:r>
        <w:t xml:space="preserve"> Tento sytém byl vyvinut Centrem informatizace a výpočetní techniky. Tento systém je momentálně nasazen na patnácti školách v České republice umožňující si zvolit volitelný modul Editor studijních plánů. Tato aplikace je využívaná spíše správci plánu a administrátory. Finální verze v grafické podobě se posléze zobrazuje studentům. Obsahuje funkci na srovnávání a kopírování plánu a vyhledávání určitých částí.</w:t>
      </w:r>
    </w:p>
    <w:p w14:paraId="1D39E84C" w14:textId="6C5167D4" w:rsidR="00FF4B08" w:rsidRPr="00FF4B08" w:rsidRDefault="00792DD2" w:rsidP="00FF4B08">
      <w:pPr>
        <w:pStyle w:val="Zkladntext"/>
      </w:pPr>
      <w:r w:rsidRPr="00FF4B08">
        <w:t>Plánovač</w:t>
      </w:r>
      <w:r>
        <w:t xml:space="preserve"> studia je</w:t>
      </w:r>
      <w:r w:rsidRPr="00FF4B08">
        <w:t xml:space="preserve"> nástroj</w:t>
      </w:r>
      <w:r>
        <w:t>, který</w:t>
      </w:r>
      <w:r w:rsidRPr="00FF4B08">
        <w:t xml:space="preserve"> byl vytvořen jako </w:t>
      </w:r>
      <w:r>
        <w:t>výstup</w:t>
      </w:r>
      <w:r w:rsidRPr="00FF4B08">
        <w:t xml:space="preserve"> z bakalářské práce</w:t>
      </w:r>
      <w:r>
        <w:t xml:space="preserve"> </w:t>
      </w:r>
      <w:r w:rsidRPr="00FF4B08">
        <w:t>(Trnkova,</w:t>
      </w:r>
      <w:r w:rsidR="00435CEA">
        <w:t xml:space="preserve"> </w:t>
      </w:r>
      <w:r w:rsidRPr="00FF4B08">
        <w:t>2017).</w:t>
      </w:r>
      <w:r>
        <w:t xml:space="preserve"> Aplikace zjednodušuje </w:t>
      </w:r>
      <w:r w:rsidRPr="00D07F56">
        <w:t>kontrolu nad studiem v Informační</w:t>
      </w:r>
      <w:r>
        <w:t>m</w:t>
      </w:r>
      <w:r w:rsidRPr="00D07F56">
        <w:t> systém</w:t>
      </w:r>
      <w:r>
        <w:t>u</w:t>
      </w:r>
      <w:r w:rsidRPr="00D07F56">
        <w:t xml:space="preserve"> Masarykovy univerzity.</w:t>
      </w:r>
      <w:r>
        <w:t xml:space="preserve"> Studenům je umožněno využívat tuto aplikaci prostřednictvím</w:t>
      </w:r>
      <w:r w:rsidR="00435CEA">
        <w:t xml:space="preserve"> </w:t>
      </w:r>
      <w:r>
        <w:t>IS</w:t>
      </w:r>
      <w:r w:rsidR="00435CEA">
        <w:t xml:space="preserve"> </w:t>
      </w:r>
      <w:r w:rsidRPr="00CD3734">
        <w:t>(Plánovač Studia,</w:t>
      </w:r>
      <w:r w:rsidR="00435CEA">
        <w:t xml:space="preserve"> </w:t>
      </w:r>
      <w:r w:rsidRPr="00CD3734">
        <w:t>2017)</w:t>
      </w:r>
      <w:r>
        <w:t xml:space="preserve"> a dovoluje naplánování absorbovaných předmětů </w:t>
      </w:r>
      <w:r>
        <w:br/>
        <w:t xml:space="preserve">do jednotlivých semestrů a tento plán posléze uložit a použít k samotné registraci. </w:t>
      </w:r>
    </w:p>
    <w:p w14:paraId="40016784" w14:textId="3B2C3AE4" w:rsidR="00EB0AB9" w:rsidRDefault="007B080C" w:rsidP="00EB0AB9">
      <w:pPr>
        <w:pStyle w:val="Nadpis1"/>
        <w:numPr>
          <w:ilvl w:val="0"/>
          <w:numId w:val="1"/>
        </w:numPr>
        <w:spacing w:after="240"/>
        <w:ind w:left="431" w:hanging="431"/>
      </w:pPr>
      <w:bookmarkStart w:id="12" w:name="_Toc3637191"/>
      <w:bookmarkEnd w:id="10"/>
      <w:r>
        <w:lastRenderedPageBreak/>
        <w:t>Analýza problému</w:t>
      </w:r>
      <w:bookmarkEnd w:id="12"/>
    </w:p>
    <w:p w14:paraId="10ECFC03" w14:textId="3E6FCBFE" w:rsidR="00EB0AB9" w:rsidRPr="00E717AF" w:rsidRDefault="00EB0AB9" w:rsidP="00EB0AB9">
      <w:pPr>
        <w:pStyle w:val="Zkladntext"/>
      </w:pPr>
      <w:r>
        <w:t xml:space="preserve">Tato kapitola se bude věnovat analýze problému. Podíváme se zde na funkční a datovou část projektu a postupně si rozebereme všechny důležité části a popíšeme funkčnost. </w:t>
      </w:r>
      <w:r>
        <w:br/>
        <w:t xml:space="preserve">Pro </w:t>
      </w:r>
      <w:r w:rsidR="00A41B0A">
        <w:t>uváděné</w:t>
      </w:r>
      <w:r>
        <w:t xml:space="preserve"> modely byl zvolen </w:t>
      </w:r>
      <w:r w:rsidR="007B080C">
        <w:t>modelovací</w:t>
      </w:r>
      <w:r>
        <w:t xml:space="preserve"> jazyk UML</w:t>
      </w:r>
      <w:r w:rsidR="00A41B0A">
        <w:t>, navržený</w:t>
      </w:r>
      <w:r>
        <w:t xml:space="preserve"> pro vizualizaci</w:t>
      </w:r>
      <w:r w:rsidR="00A41B0A">
        <w:t xml:space="preserve"> analýzy </w:t>
      </w:r>
      <w:r>
        <w:t>a návrh</w:t>
      </w:r>
      <w:r w:rsidR="00A41B0A">
        <w:t>u</w:t>
      </w:r>
      <w:r>
        <w:t xml:space="preserve"> programových systémů. </w:t>
      </w:r>
      <w:r w:rsidR="00A41B0A">
        <w:t>Protože pro UML existuje řada nástrojů, které umí dokumentaci zpracovat, je v</w:t>
      </w:r>
      <w:r>
        <w:t xml:space="preserve">ýhodou </w:t>
      </w:r>
      <w:r w:rsidR="00A41B0A">
        <w:t xml:space="preserve">použití </w:t>
      </w:r>
      <w:r>
        <w:t>tohoto jazyk</w:t>
      </w:r>
      <w:r w:rsidR="00A41B0A">
        <w:t xml:space="preserve">a </w:t>
      </w:r>
      <w:r>
        <w:t>možnost generace vytvořených modelů do kódů, takže</w:t>
      </w:r>
      <w:r w:rsidR="00A41B0A">
        <w:t xml:space="preserve"> např.</w:t>
      </w:r>
      <w:r>
        <w:t xml:space="preserve"> tabulky</w:t>
      </w:r>
      <w:r w:rsidR="00A41B0A">
        <w:t xml:space="preserve"> se</w:t>
      </w:r>
      <w:r>
        <w:t xml:space="preserve"> nemusí vytvářet ručně.</w:t>
      </w:r>
    </w:p>
    <w:p w14:paraId="6E8CB662" w14:textId="68E054C5" w:rsidR="00EB0AB9" w:rsidRDefault="00A41B0A" w:rsidP="00EB0AB9">
      <w:pPr>
        <w:pStyle w:val="Nadpis2"/>
        <w:numPr>
          <w:ilvl w:val="1"/>
          <w:numId w:val="1"/>
        </w:numPr>
      </w:pPr>
      <w:bookmarkStart w:id="13" w:name="_Toc3637192"/>
      <w:r>
        <w:t>Datový model aplikace</w:t>
      </w:r>
      <w:bookmarkEnd w:id="13"/>
    </w:p>
    <w:p w14:paraId="498F27AC" w14:textId="20C1EEE1" w:rsidR="00A41B0A" w:rsidRDefault="00A41B0A" w:rsidP="00EB0AB9">
      <w:pPr>
        <w:pStyle w:val="Zkladntext"/>
      </w:pPr>
      <w:bookmarkStart w:id="14" w:name="_Toc534978756"/>
      <w:r w:rsidRPr="00A41B0A">
        <w:t>Datový model definuje veškerá data, která jsou nutná pro zajištění požadované funkčnosti aplikace. Podrobný popis potřebných dat je uveden v odstavci „Datový slovník“ (</w:t>
      </w:r>
      <w:r w:rsidR="006F7DFF">
        <w:t>2</w:t>
      </w:r>
      <w:r w:rsidRPr="00A41B0A">
        <w:t>.2). Protože se předpokládá, že data budou uložena a spravována v relační databázi, byl pro jejich popis zvolen relační ER-diagram, který slouží k popisu relačních tabulek databáze. Každá tabulka je podrobněji popsaná v následujících bodech této kapitoly.</w:t>
      </w:r>
    </w:p>
    <w:p w14:paraId="3F0655D5" w14:textId="0E9E627F" w:rsidR="00A41B0A" w:rsidRDefault="00A41B0A" w:rsidP="00A41B0A">
      <w:pPr>
        <w:pStyle w:val="Nadpis3"/>
      </w:pPr>
      <w:bookmarkStart w:id="15" w:name="_Toc3637193"/>
      <w:r>
        <w:t>Relační model dat</w:t>
      </w:r>
      <w:bookmarkEnd w:id="15"/>
    </w:p>
    <w:p w14:paraId="0957E639" w14:textId="1CE2F2F3" w:rsidR="00EB0AB9" w:rsidRDefault="00EB0AB9" w:rsidP="00EB0AB9">
      <w:pPr>
        <w:pStyle w:val="Zkladntext"/>
      </w:pPr>
      <w:r>
        <w:rPr>
          <w:noProof/>
        </w:rPr>
        <w:drawing>
          <wp:inline distT="0" distB="0" distL="0" distR="0" wp14:anchorId="607A35FE" wp14:editId="0A53EE6A">
            <wp:extent cx="5429402" cy="358140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2868" cy="3590283"/>
                    </a:xfrm>
                    <a:prstGeom prst="rect">
                      <a:avLst/>
                    </a:prstGeom>
                  </pic:spPr>
                </pic:pic>
              </a:graphicData>
            </a:graphic>
          </wp:inline>
        </w:drawing>
      </w:r>
      <w:bookmarkEnd w:id="14"/>
    </w:p>
    <w:p w14:paraId="0C27DAA6" w14:textId="2C7FEE90" w:rsidR="00B30D21" w:rsidRDefault="00EB0AB9" w:rsidP="00EB0AB9">
      <w:pPr>
        <w:pStyle w:val="Titulek"/>
      </w:pPr>
      <w:bookmarkStart w:id="16" w:name="_Toc165070"/>
      <w:bookmarkStart w:id="17" w:name="_Toc3637220"/>
      <w:r>
        <w:t xml:space="preserve">Obrázek </w:t>
      </w:r>
      <w:r>
        <w:rPr>
          <w:noProof/>
        </w:rPr>
        <w:fldChar w:fldCharType="begin"/>
      </w:r>
      <w:r>
        <w:rPr>
          <w:noProof/>
        </w:rPr>
        <w:instrText xml:space="preserve"> SEQ Obrázek \* ARABIC </w:instrText>
      </w:r>
      <w:r>
        <w:rPr>
          <w:noProof/>
        </w:rPr>
        <w:fldChar w:fldCharType="separate"/>
      </w:r>
      <w:r w:rsidR="003173C2">
        <w:rPr>
          <w:noProof/>
        </w:rPr>
        <w:t>1</w:t>
      </w:r>
      <w:r>
        <w:rPr>
          <w:noProof/>
        </w:rPr>
        <w:fldChar w:fldCharType="end"/>
      </w:r>
      <w:r>
        <w:t xml:space="preserve"> - ER Diagram</w:t>
      </w:r>
      <w:bookmarkEnd w:id="16"/>
      <w:r w:rsidR="00A41B0A">
        <w:t xml:space="preserve"> aplikace SPPSP</w:t>
      </w:r>
      <w:bookmarkEnd w:id="17"/>
    </w:p>
    <w:p w14:paraId="2C20DC2B" w14:textId="77777777" w:rsidR="00B30D21" w:rsidRDefault="00B30D21">
      <w:pPr>
        <w:rPr>
          <w:b/>
          <w:bCs/>
          <w:sz w:val="20"/>
          <w:szCs w:val="18"/>
        </w:rPr>
      </w:pPr>
      <w:r>
        <w:br w:type="page"/>
      </w:r>
    </w:p>
    <w:p w14:paraId="6FFBBFC9" w14:textId="77777777" w:rsidR="00EB0AB9" w:rsidRPr="00380DCC" w:rsidRDefault="00EB0AB9" w:rsidP="00C11E4D">
      <w:pPr>
        <w:pStyle w:val="Nadpis2"/>
      </w:pPr>
      <w:bookmarkStart w:id="18" w:name="_Toc165060"/>
      <w:bookmarkStart w:id="19" w:name="_Toc3637194"/>
      <w:r>
        <w:lastRenderedPageBreak/>
        <w:t>Datový slovník</w:t>
      </w:r>
      <w:bookmarkEnd w:id="18"/>
      <w:bookmarkEnd w:id="19"/>
    </w:p>
    <w:p w14:paraId="27F965AD" w14:textId="1E94EAB9" w:rsidR="00EB0AB9" w:rsidRDefault="00EB0AB9" w:rsidP="00EB0AB9">
      <w:pPr>
        <w:pStyle w:val="Zkladntext"/>
      </w:pPr>
      <w:r>
        <w:t>V této části je slovně popsána každá z tabulek databáze a její atribut</w:t>
      </w:r>
      <w:r w:rsidR="00A41B0A">
        <w:t>y</w:t>
      </w:r>
      <w:r>
        <w:t>. Každá z tabulk</w:t>
      </w:r>
      <w:r w:rsidR="00A41B0A">
        <w:t>a</w:t>
      </w:r>
      <w:r>
        <w:t xml:space="preserve"> </w:t>
      </w:r>
      <w:r w:rsidR="00A41B0A">
        <w:br/>
        <w:t>je</w:t>
      </w:r>
      <w:r>
        <w:t xml:space="preserve"> rozebrána v samostatném oddílu a atributy </w:t>
      </w:r>
      <w:r w:rsidR="00A41B0A">
        <w:t>jsou</w:t>
      </w:r>
      <w:r>
        <w:t xml:space="preserve"> popsány v</w:t>
      </w:r>
      <w:r w:rsidR="00A41B0A">
        <w:t>e stejném oddílu</w:t>
      </w:r>
      <w:r>
        <w:t>.</w:t>
      </w:r>
    </w:p>
    <w:p w14:paraId="25BE67CE" w14:textId="77777777" w:rsidR="00EB0AB9" w:rsidRPr="00E717AF" w:rsidRDefault="00EB0AB9" w:rsidP="00C11E4D">
      <w:pPr>
        <w:pStyle w:val="Nadpis3"/>
      </w:pPr>
      <w:bookmarkStart w:id="20" w:name="_Toc3637195"/>
      <w:r w:rsidRPr="00B30D21">
        <w:rPr>
          <w:rStyle w:val="Nadpis4Char"/>
          <w:b/>
          <w:bCs/>
        </w:rPr>
        <w:t>Obor</w:t>
      </w:r>
      <w:bookmarkEnd w:id="20"/>
    </w:p>
    <w:p w14:paraId="14A10808" w14:textId="116D6E3F" w:rsidR="00EB0AB9" w:rsidRPr="00F61140" w:rsidRDefault="00EB0AB9" w:rsidP="00EB0AB9">
      <w:pPr>
        <w:pStyle w:val="Zkladntext"/>
      </w:pPr>
      <w:r w:rsidRPr="00F61140">
        <w:t>Zvolený obor</w:t>
      </w:r>
      <w:r w:rsidR="00A41B0A">
        <w:t xml:space="preserve"> studia</w:t>
      </w:r>
      <w:r w:rsidRPr="00F61140">
        <w:t xml:space="preserve"> určuje požadavky, jenž musí být splněné k úspěšnému dokončení studia. Obsahuje všechny potřebné informace o oborech na škole. Tato tabulka obsahuje identifikační číslo, zkratku, celý název a počty kreditů potřebných k absolvování.</w:t>
      </w:r>
    </w:p>
    <w:p w14:paraId="00BDC53F" w14:textId="517F7B44" w:rsidR="00EB0AB9" w:rsidRDefault="00EB0AB9" w:rsidP="00EB0AB9">
      <w:pPr>
        <w:pStyle w:val="Titulek"/>
        <w:keepNext/>
      </w:pPr>
      <w:bookmarkStart w:id="21" w:name="_Toc165075"/>
      <w:bookmarkStart w:id="22" w:name="_Toc3637229"/>
      <w:r>
        <w:t xml:space="preserve">Tabulka </w:t>
      </w:r>
      <w:r>
        <w:rPr>
          <w:noProof/>
        </w:rPr>
        <w:fldChar w:fldCharType="begin"/>
      </w:r>
      <w:r>
        <w:rPr>
          <w:noProof/>
        </w:rPr>
        <w:instrText xml:space="preserve"> SEQ Tabulka \* ARABIC </w:instrText>
      </w:r>
      <w:r>
        <w:rPr>
          <w:noProof/>
        </w:rPr>
        <w:fldChar w:fldCharType="separate"/>
      </w:r>
      <w:r>
        <w:rPr>
          <w:noProof/>
        </w:rPr>
        <w:t>1</w:t>
      </w:r>
      <w:r>
        <w:rPr>
          <w:noProof/>
        </w:rPr>
        <w:fldChar w:fldCharType="end"/>
      </w:r>
      <w:r>
        <w:t xml:space="preserve"> - Datový slovník</w:t>
      </w:r>
      <w:r w:rsidR="00A41B0A">
        <w:t xml:space="preserve"> pro O</w:t>
      </w:r>
      <w:r>
        <w:rPr>
          <w:noProof/>
        </w:rPr>
        <w:t>bor</w:t>
      </w:r>
      <w:bookmarkEnd w:id="21"/>
      <w:bookmarkEnd w:id="22"/>
    </w:p>
    <w:tbl>
      <w:tblPr>
        <w:tblStyle w:val="Mkatabulky"/>
        <w:tblW w:w="0" w:type="auto"/>
        <w:tblInd w:w="18" w:type="dxa"/>
        <w:tblLook w:val="04A0" w:firstRow="1" w:lastRow="0" w:firstColumn="1" w:lastColumn="0" w:noHBand="0" w:noVBand="1"/>
      </w:tblPr>
      <w:tblGrid>
        <w:gridCol w:w="1885"/>
        <w:gridCol w:w="6190"/>
      </w:tblGrid>
      <w:tr w:rsidR="00EB0AB9" w14:paraId="4386A647" w14:textId="77777777" w:rsidTr="00EB0AB9">
        <w:tc>
          <w:tcPr>
            <w:tcW w:w="1885" w:type="dxa"/>
            <w:tcBorders>
              <w:top w:val="single" w:sz="4" w:space="0" w:color="auto"/>
            </w:tcBorders>
          </w:tcPr>
          <w:p w14:paraId="0B44A70E" w14:textId="77777777" w:rsidR="00EB0AB9" w:rsidRPr="00F26F3B" w:rsidRDefault="00EB0AB9" w:rsidP="00EB0AB9">
            <w:pPr>
              <w:pStyle w:val="Zkladntext"/>
            </w:pPr>
            <w:proofErr w:type="spellStart"/>
            <w:r w:rsidRPr="00F26F3B">
              <w:t>Id_obor</w:t>
            </w:r>
            <w:proofErr w:type="spellEnd"/>
          </w:p>
        </w:tc>
        <w:tc>
          <w:tcPr>
            <w:tcW w:w="6190" w:type="dxa"/>
            <w:tcBorders>
              <w:top w:val="single" w:sz="4" w:space="0" w:color="auto"/>
            </w:tcBorders>
          </w:tcPr>
          <w:p w14:paraId="63C97B28" w14:textId="016967E4" w:rsidR="00EB0AB9" w:rsidRPr="00F26F3B" w:rsidRDefault="00EB0AB9" w:rsidP="00EB0AB9">
            <w:pPr>
              <w:pStyle w:val="Zkladntext"/>
            </w:pPr>
            <w:r w:rsidRPr="00F26F3B">
              <w:t>Identifikační číslo oboru, které identifikuje každý obor.</w:t>
            </w:r>
            <w:r>
              <w:t xml:space="preserve"> Umělý klíč vytvořen</w:t>
            </w:r>
            <w:r w:rsidR="00A41B0A">
              <w:t>ý</w:t>
            </w:r>
            <w:r>
              <w:t xml:space="preserve"> pouze pro databázi</w:t>
            </w:r>
            <w:r w:rsidR="00A41B0A">
              <w:t>.</w:t>
            </w:r>
          </w:p>
        </w:tc>
      </w:tr>
      <w:tr w:rsidR="00EB0AB9" w14:paraId="22311F27" w14:textId="77777777" w:rsidTr="00EB0AB9">
        <w:tc>
          <w:tcPr>
            <w:tcW w:w="1885" w:type="dxa"/>
          </w:tcPr>
          <w:p w14:paraId="1FA5D3CD" w14:textId="77777777" w:rsidR="00EB0AB9" w:rsidRPr="00F26F3B" w:rsidRDefault="00EB0AB9" w:rsidP="00EB0AB9">
            <w:pPr>
              <w:pStyle w:val="Zkladntext"/>
            </w:pPr>
            <w:proofErr w:type="spellStart"/>
            <w:r w:rsidRPr="00F26F3B">
              <w:t>zkr_obor</w:t>
            </w:r>
            <w:proofErr w:type="spellEnd"/>
          </w:p>
        </w:tc>
        <w:tc>
          <w:tcPr>
            <w:tcW w:w="6190" w:type="dxa"/>
          </w:tcPr>
          <w:p w14:paraId="37BB296D" w14:textId="3CEA3E6B" w:rsidR="00EB0AB9" w:rsidRPr="00F26F3B" w:rsidRDefault="00EB0AB9" w:rsidP="00EB0AB9">
            <w:pPr>
              <w:pStyle w:val="Zkladntext"/>
            </w:pPr>
            <w:r w:rsidRPr="00F26F3B">
              <w:t>Zkratka názvu oboru</w:t>
            </w:r>
            <w:r>
              <w:t xml:space="preserve">. Každý </w:t>
            </w:r>
            <w:r w:rsidR="00A41B0A">
              <w:t>obor</w:t>
            </w:r>
            <w:r>
              <w:t xml:space="preserve"> má zkrácený název oboru. Například AI pro Aplikovanou Informatiku</w:t>
            </w:r>
            <w:r w:rsidR="00A41B0A">
              <w:t>.</w:t>
            </w:r>
          </w:p>
        </w:tc>
      </w:tr>
      <w:tr w:rsidR="00EB0AB9" w14:paraId="490AEEC8" w14:textId="77777777" w:rsidTr="00EB0AB9">
        <w:tc>
          <w:tcPr>
            <w:tcW w:w="1885" w:type="dxa"/>
          </w:tcPr>
          <w:p w14:paraId="5184EBDD" w14:textId="77777777" w:rsidR="00EB0AB9" w:rsidRPr="00F26F3B" w:rsidRDefault="00EB0AB9" w:rsidP="00EB0AB9">
            <w:pPr>
              <w:pStyle w:val="Zkladntext"/>
            </w:pPr>
            <w:proofErr w:type="spellStart"/>
            <w:r w:rsidRPr="00F26F3B">
              <w:t>name_obor</w:t>
            </w:r>
            <w:proofErr w:type="spellEnd"/>
          </w:p>
        </w:tc>
        <w:tc>
          <w:tcPr>
            <w:tcW w:w="6190" w:type="dxa"/>
          </w:tcPr>
          <w:p w14:paraId="73596F2C" w14:textId="60D7411F" w:rsidR="00EB0AB9" w:rsidRPr="00F26F3B" w:rsidRDefault="00EB0AB9" w:rsidP="00EB0AB9">
            <w:pPr>
              <w:pStyle w:val="Zkladntext"/>
            </w:pPr>
            <w:r w:rsidRPr="00F26F3B">
              <w:t>Název oboru</w:t>
            </w:r>
            <w:r>
              <w:t xml:space="preserve">. </w:t>
            </w:r>
            <w:r w:rsidR="00A41B0A">
              <w:t>C</w:t>
            </w:r>
            <w:r>
              <w:t>elý název oboru</w:t>
            </w:r>
            <w:r w:rsidR="00A41B0A">
              <w:t>,</w:t>
            </w:r>
            <w:r>
              <w:t xml:space="preserve"> například obor Aplikovaná informatika a další</w:t>
            </w:r>
            <w:r w:rsidR="00A41B0A">
              <w:t>.</w:t>
            </w:r>
          </w:p>
        </w:tc>
      </w:tr>
      <w:tr w:rsidR="00EB0AB9" w14:paraId="7046C729" w14:textId="77777777" w:rsidTr="00EB0AB9">
        <w:tc>
          <w:tcPr>
            <w:tcW w:w="1885" w:type="dxa"/>
          </w:tcPr>
          <w:p w14:paraId="43775BFA" w14:textId="77777777" w:rsidR="00EB0AB9" w:rsidRPr="00F26F3B" w:rsidRDefault="00EB0AB9" w:rsidP="00EB0AB9">
            <w:pPr>
              <w:pStyle w:val="Zkladntext"/>
            </w:pPr>
            <w:proofErr w:type="spellStart"/>
            <w:r w:rsidRPr="00F26F3B">
              <w:t>P_obor</w:t>
            </w:r>
            <w:proofErr w:type="spellEnd"/>
          </w:p>
        </w:tc>
        <w:tc>
          <w:tcPr>
            <w:tcW w:w="6190" w:type="dxa"/>
          </w:tcPr>
          <w:p w14:paraId="5510602F" w14:textId="5A0CB560" w:rsidR="00EB0AB9" w:rsidRPr="00F26F3B" w:rsidRDefault="00EB0AB9" w:rsidP="00EB0AB9">
            <w:pPr>
              <w:pStyle w:val="Zkladntext"/>
            </w:pPr>
            <w:r w:rsidRPr="00F26F3B">
              <w:t>Počet potřebných kreditů z povinných předmětů</w:t>
            </w:r>
            <w:r>
              <w:t>. Každý obor má daný počet kreditů z povinných předmětů, jež musí student během semestru nasbírat.</w:t>
            </w:r>
          </w:p>
        </w:tc>
      </w:tr>
      <w:tr w:rsidR="00EB0AB9" w14:paraId="79354A40" w14:textId="77777777" w:rsidTr="00EB0AB9">
        <w:tc>
          <w:tcPr>
            <w:tcW w:w="1885" w:type="dxa"/>
          </w:tcPr>
          <w:p w14:paraId="665352CC" w14:textId="77777777" w:rsidR="00EB0AB9" w:rsidRPr="00F26F3B" w:rsidRDefault="00EB0AB9" w:rsidP="00EB0AB9">
            <w:pPr>
              <w:pStyle w:val="Zkladntext"/>
            </w:pPr>
            <w:proofErr w:type="spellStart"/>
            <w:r w:rsidRPr="00F26F3B">
              <w:t>Pv_obor</w:t>
            </w:r>
            <w:proofErr w:type="spellEnd"/>
          </w:p>
        </w:tc>
        <w:tc>
          <w:tcPr>
            <w:tcW w:w="6190" w:type="dxa"/>
          </w:tcPr>
          <w:p w14:paraId="259C5352" w14:textId="77777777" w:rsidR="00EB0AB9" w:rsidRPr="00F26F3B" w:rsidRDefault="00EB0AB9" w:rsidP="00EB0AB9">
            <w:pPr>
              <w:pStyle w:val="Zkladntext"/>
            </w:pPr>
            <w:r w:rsidRPr="00F26F3B">
              <w:t>Počet potřebných kreditů z povinně-volitelných předmětů</w:t>
            </w:r>
            <w:r>
              <w:t>. Každý obor má daný počet kreditů z povinně-volitelných předmětů, jenž musí student během semestru nasbírat.</w:t>
            </w:r>
          </w:p>
        </w:tc>
      </w:tr>
      <w:tr w:rsidR="00EB0AB9" w14:paraId="54BDC79A" w14:textId="77777777" w:rsidTr="00EB0AB9">
        <w:tc>
          <w:tcPr>
            <w:tcW w:w="1885" w:type="dxa"/>
            <w:tcBorders>
              <w:bottom w:val="single" w:sz="4" w:space="0" w:color="auto"/>
            </w:tcBorders>
          </w:tcPr>
          <w:p w14:paraId="0C6E74CF" w14:textId="77777777" w:rsidR="00EB0AB9" w:rsidRPr="00F26F3B" w:rsidRDefault="00EB0AB9" w:rsidP="00EB0AB9">
            <w:pPr>
              <w:pStyle w:val="Zkladntext"/>
            </w:pPr>
            <w:proofErr w:type="spellStart"/>
            <w:r w:rsidRPr="00F26F3B">
              <w:t>v_obor</w:t>
            </w:r>
            <w:proofErr w:type="spellEnd"/>
          </w:p>
        </w:tc>
        <w:tc>
          <w:tcPr>
            <w:tcW w:w="6190" w:type="dxa"/>
            <w:tcBorders>
              <w:bottom w:val="single" w:sz="4" w:space="0" w:color="auto"/>
            </w:tcBorders>
          </w:tcPr>
          <w:p w14:paraId="0483F0E9" w14:textId="603901E5" w:rsidR="00EB0AB9" w:rsidRPr="00F26F3B" w:rsidRDefault="00EB0AB9" w:rsidP="00EB0AB9">
            <w:pPr>
              <w:pStyle w:val="Zkladntext"/>
            </w:pPr>
            <w:r w:rsidRPr="00F26F3B">
              <w:t>Počet potřebných kreditů volitelných předmětů</w:t>
            </w:r>
            <w:r>
              <w:t xml:space="preserve">. Každý obor má daný počet kreditů z volitelných předmětů, jež musí student během semestru nasbírat. Tato část může být sdílená </w:t>
            </w:r>
            <w:r>
              <w:br/>
              <w:t>a sčítána s kredity za sporty</w:t>
            </w:r>
            <w:r w:rsidR="00A41B0A">
              <w:t>.</w:t>
            </w:r>
          </w:p>
        </w:tc>
      </w:tr>
      <w:tr w:rsidR="00EB0AB9" w14:paraId="7F883890" w14:textId="77777777" w:rsidTr="00EB0AB9">
        <w:tc>
          <w:tcPr>
            <w:tcW w:w="1885" w:type="dxa"/>
          </w:tcPr>
          <w:p w14:paraId="0F9F3830" w14:textId="77777777" w:rsidR="00EB0AB9" w:rsidRPr="00F26F3B" w:rsidRDefault="00EB0AB9" w:rsidP="00EB0AB9">
            <w:pPr>
              <w:pStyle w:val="Zkladntext"/>
            </w:pPr>
            <w:proofErr w:type="spellStart"/>
            <w:r w:rsidRPr="00F26F3B">
              <w:t>vs_obor</w:t>
            </w:r>
            <w:proofErr w:type="spellEnd"/>
          </w:p>
        </w:tc>
        <w:tc>
          <w:tcPr>
            <w:tcW w:w="6190" w:type="dxa"/>
          </w:tcPr>
          <w:p w14:paraId="6A3B49B9" w14:textId="300C3AD0" w:rsidR="00EB0AB9" w:rsidRPr="00F26F3B" w:rsidRDefault="00EB0AB9" w:rsidP="00EB0AB9">
            <w:pPr>
              <w:pStyle w:val="Zkladntext"/>
            </w:pPr>
            <w:r w:rsidRPr="00F26F3B">
              <w:t>Počet potřebných kreditů volitelných</w:t>
            </w:r>
            <w:r w:rsidR="00A41B0A">
              <w:t xml:space="preserve"> </w:t>
            </w:r>
            <w:r w:rsidRPr="00F26F3B">
              <w:t>sportů</w:t>
            </w:r>
            <w:r w:rsidR="00A41B0A">
              <w:t>.</w:t>
            </w:r>
          </w:p>
        </w:tc>
      </w:tr>
      <w:tr w:rsidR="00EB0AB9" w14:paraId="1FE30BD6" w14:textId="77777777" w:rsidTr="00EB0AB9">
        <w:tc>
          <w:tcPr>
            <w:tcW w:w="1885" w:type="dxa"/>
            <w:tcBorders>
              <w:bottom w:val="single" w:sz="4" w:space="0" w:color="auto"/>
            </w:tcBorders>
          </w:tcPr>
          <w:p w14:paraId="27EEDDE8" w14:textId="77777777" w:rsidR="00EB0AB9" w:rsidRPr="00F26F3B" w:rsidRDefault="00EB0AB9" w:rsidP="00EB0AB9">
            <w:pPr>
              <w:pStyle w:val="Zkladntext"/>
            </w:pPr>
            <w:r>
              <w:t>Praxe</w:t>
            </w:r>
          </w:p>
        </w:tc>
        <w:tc>
          <w:tcPr>
            <w:tcW w:w="6190" w:type="dxa"/>
            <w:tcBorders>
              <w:bottom w:val="single" w:sz="4" w:space="0" w:color="auto"/>
            </w:tcBorders>
          </w:tcPr>
          <w:p w14:paraId="11C3CED9" w14:textId="060AA136" w:rsidR="00EB0AB9" w:rsidRPr="00F26F3B" w:rsidRDefault="00EB0AB9" w:rsidP="00EB0AB9">
            <w:pPr>
              <w:pStyle w:val="Zkladntext"/>
            </w:pPr>
            <w:r>
              <w:t>V atributu praxe se ukládají základní informace o praxi na daném oboru</w:t>
            </w:r>
            <w:r w:rsidR="00A41B0A">
              <w:t>.</w:t>
            </w:r>
          </w:p>
        </w:tc>
      </w:tr>
    </w:tbl>
    <w:p w14:paraId="6449E2A3" w14:textId="77777777" w:rsidR="00EB0AB9" w:rsidRDefault="00EB0AB9" w:rsidP="00C11E4D">
      <w:pPr>
        <w:pStyle w:val="Nadpis3"/>
      </w:pPr>
      <w:bookmarkStart w:id="23" w:name="_Toc3637196"/>
      <w:r>
        <w:lastRenderedPageBreak/>
        <w:t>Předmět</w:t>
      </w:r>
      <w:bookmarkEnd w:id="23"/>
    </w:p>
    <w:p w14:paraId="01887583" w14:textId="593C4120" w:rsidR="00EB0AB9" w:rsidRDefault="00A41B0A" w:rsidP="00EB0AB9">
      <w:pPr>
        <w:pStyle w:val="Zkladntext"/>
      </w:pPr>
      <w:r>
        <w:t xml:space="preserve">Entita </w:t>
      </w:r>
      <w:r w:rsidR="00EB0AB9" w:rsidRPr="00F26F3B">
        <w:t xml:space="preserve">Předmět uchovává informace </w:t>
      </w:r>
      <w:r>
        <w:t xml:space="preserve">o </w:t>
      </w:r>
      <w:r w:rsidR="00EB0AB9" w:rsidRPr="00F26F3B">
        <w:t>předmě</w:t>
      </w:r>
      <w:r>
        <w:t>tech</w:t>
      </w:r>
      <w:r w:rsidR="00EB0AB9">
        <w:t>. Každý předmět má povinné části jako počet kreditů, název, garant atd. Předměty též uchovávají id ze školní databáze pro možnost zpětné kompatibility dat. Tato tabulka obsahuje popisy atributů, které jsou identifikační číslo název a zkratka předmětu, kreditové ohodnocení, doporučený semestr, počty hodin v týdnu daných částí, jazyk, zakončení a originální identifikační číslo.</w:t>
      </w:r>
    </w:p>
    <w:p w14:paraId="6B10E473" w14:textId="2FA71EC2" w:rsidR="00EB0AB9" w:rsidRDefault="00EB0AB9" w:rsidP="00EB0AB9">
      <w:pPr>
        <w:pStyle w:val="Titulek"/>
        <w:keepNext/>
      </w:pPr>
      <w:bookmarkStart w:id="24" w:name="_Toc165076"/>
      <w:bookmarkStart w:id="25" w:name="_Toc3637230"/>
      <w:r>
        <w:t xml:space="preserve">Tabulka </w:t>
      </w:r>
      <w:r>
        <w:rPr>
          <w:noProof/>
        </w:rPr>
        <w:fldChar w:fldCharType="begin"/>
      </w:r>
      <w:r>
        <w:rPr>
          <w:noProof/>
        </w:rPr>
        <w:instrText xml:space="preserve"> SEQ Tabulka \* ARABIC </w:instrText>
      </w:r>
      <w:r>
        <w:rPr>
          <w:noProof/>
        </w:rPr>
        <w:fldChar w:fldCharType="separate"/>
      </w:r>
      <w:r>
        <w:rPr>
          <w:noProof/>
        </w:rPr>
        <w:t>2</w:t>
      </w:r>
      <w:r>
        <w:rPr>
          <w:noProof/>
        </w:rPr>
        <w:fldChar w:fldCharType="end"/>
      </w:r>
      <w:r>
        <w:t xml:space="preserve"> - Datový slovník p</w:t>
      </w:r>
      <w:bookmarkEnd w:id="24"/>
      <w:r w:rsidR="00A41B0A">
        <w:t>ro Předmět</w:t>
      </w:r>
      <w:bookmarkEnd w:id="25"/>
    </w:p>
    <w:tbl>
      <w:tblPr>
        <w:tblStyle w:val="Mkatabulky"/>
        <w:tblW w:w="0" w:type="auto"/>
        <w:tblInd w:w="18" w:type="dxa"/>
        <w:tblLook w:val="04A0" w:firstRow="1" w:lastRow="0" w:firstColumn="1" w:lastColumn="0" w:noHBand="0" w:noVBand="1"/>
      </w:tblPr>
      <w:tblGrid>
        <w:gridCol w:w="1885"/>
        <w:gridCol w:w="6190"/>
      </w:tblGrid>
      <w:tr w:rsidR="00EB0AB9" w:rsidRPr="00F26F3B" w14:paraId="4BB884F3" w14:textId="77777777" w:rsidTr="00EB0AB9">
        <w:tc>
          <w:tcPr>
            <w:tcW w:w="1885" w:type="dxa"/>
            <w:tcBorders>
              <w:top w:val="single" w:sz="4" w:space="0" w:color="auto"/>
            </w:tcBorders>
          </w:tcPr>
          <w:p w14:paraId="02190306" w14:textId="77777777" w:rsidR="00EB0AB9" w:rsidRPr="00F26F3B" w:rsidRDefault="00EB0AB9" w:rsidP="00EB0AB9">
            <w:pPr>
              <w:pStyle w:val="Zkladntext"/>
            </w:pPr>
            <w:proofErr w:type="spellStart"/>
            <w:r w:rsidRPr="00F26F3B">
              <w:t>Id_predmet</w:t>
            </w:r>
            <w:proofErr w:type="spellEnd"/>
          </w:p>
        </w:tc>
        <w:tc>
          <w:tcPr>
            <w:tcW w:w="6190" w:type="dxa"/>
            <w:tcBorders>
              <w:top w:val="single" w:sz="4" w:space="0" w:color="auto"/>
            </w:tcBorders>
          </w:tcPr>
          <w:p w14:paraId="1495A3C5" w14:textId="77777777" w:rsidR="00EB0AB9" w:rsidRPr="00F26F3B" w:rsidRDefault="00EB0AB9" w:rsidP="00EB0AB9">
            <w:pPr>
              <w:pStyle w:val="Zkladntext"/>
            </w:pPr>
            <w:r w:rsidRPr="00F26F3B">
              <w:t>Identifikační číslo předmětu, které identifikuje každý předmět.</w:t>
            </w:r>
          </w:p>
        </w:tc>
      </w:tr>
      <w:tr w:rsidR="00EB0AB9" w:rsidRPr="00F26F3B" w14:paraId="1BFD68D3" w14:textId="77777777" w:rsidTr="00EB0AB9">
        <w:tc>
          <w:tcPr>
            <w:tcW w:w="1885" w:type="dxa"/>
          </w:tcPr>
          <w:p w14:paraId="00D13A98" w14:textId="77777777" w:rsidR="00EB0AB9" w:rsidRPr="00F26F3B" w:rsidRDefault="00EB0AB9" w:rsidP="00EB0AB9">
            <w:pPr>
              <w:pStyle w:val="Zkladntext"/>
            </w:pPr>
            <w:proofErr w:type="spellStart"/>
            <w:r w:rsidRPr="00F26F3B">
              <w:t>Zkr_predmet</w:t>
            </w:r>
            <w:proofErr w:type="spellEnd"/>
          </w:p>
        </w:tc>
        <w:tc>
          <w:tcPr>
            <w:tcW w:w="6190" w:type="dxa"/>
          </w:tcPr>
          <w:p w14:paraId="75C1844D" w14:textId="547ABAA8" w:rsidR="00EB0AB9" w:rsidRPr="00F26F3B" w:rsidRDefault="00EB0AB9" w:rsidP="00EB0AB9">
            <w:pPr>
              <w:pStyle w:val="Zkladntext"/>
            </w:pPr>
            <w:r w:rsidRPr="00F26F3B">
              <w:t>Zkratka názvu předmětu</w:t>
            </w:r>
            <w:r>
              <w:t xml:space="preserve"> obsah</w:t>
            </w:r>
            <w:r w:rsidR="00A41B0A">
              <w:t>uje</w:t>
            </w:r>
            <w:r>
              <w:t xml:space="preserve"> zkrácený název předmětu. Povinný prvek. Každý předmět má nějaký zkrácený název.</w:t>
            </w:r>
          </w:p>
        </w:tc>
      </w:tr>
      <w:tr w:rsidR="00EB0AB9" w:rsidRPr="00F26F3B" w14:paraId="323143DB" w14:textId="77777777" w:rsidTr="00EB0AB9">
        <w:tc>
          <w:tcPr>
            <w:tcW w:w="1885" w:type="dxa"/>
          </w:tcPr>
          <w:p w14:paraId="63AB266A" w14:textId="77777777" w:rsidR="00EB0AB9" w:rsidRPr="00F26F3B" w:rsidRDefault="00EB0AB9" w:rsidP="00EB0AB9">
            <w:pPr>
              <w:pStyle w:val="Zkladntext"/>
            </w:pPr>
            <w:proofErr w:type="spellStart"/>
            <w:r w:rsidRPr="00F26F3B">
              <w:t>Name_predmet</w:t>
            </w:r>
            <w:proofErr w:type="spellEnd"/>
          </w:p>
        </w:tc>
        <w:tc>
          <w:tcPr>
            <w:tcW w:w="6190" w:type="dxa"/>
          </w:tcPr>
          <w:p w14:paraId="37EDA074" w14:textId="77777777" w:rsidR="00EB0AB9" w:rsidRPr="00F26F3B" w:rsidRDefault="00EB0AB9" w:rsidP="00EB0AB9">
            <w:pPr>
              <w:pStyle w:val="Zkladntext"/>
            </w:pPr>
            <w:r w:rsidRPr="00F26F3B">
              <w:t>Název předmětu</w:t>
            </w:r>
            <w:r>
              <w:t xml:space="preserve"> bude obsahovat celkový název předmětu. Povinný atribut předmětu.</w:t>
            </w:r>
          </w:p>
        </w:tc>
      </w:tr>
      <w:tr w:rsidR="00EB0AB9" w:rsidRPr="00F26F3B" w14:paraId="4EE43E36" w14:textId="77777777" w:rsidTr="00EB0AB9">
        <w:tc>
          <w:tcPr>
            <w:tcW w:w="1885" w:type="dxa"/>
            <w:tcBorders>
              <w:bottom w:val="single" w:sz="4" w:space="0" w:color="auto"/>
            </w:tcBorders>
          </w:tcPr>
          <w:p w14:paraId="2704E780" w14:textId="77777777" w:rsidR="00EB0AB9" w:rsidRPr="00F26F3B" w:rsidRDefault="00EB0AB9" w:rsidP="00EB0AB9">
            <w:pPr>
              <w:pStyle w:val="Zkladntext"/>
            </w:pPr>
            <w:proofErr w:type="spellStart"/>
            <w:r w:rsidRPr="00F26F3B">
              <w:t>Kredit_predmet</w:t>
            </w:r>
            <w:proofErr w:type="spellEnd"/>
          </w:p>
        </w:tc>
        <w:tc>
          <w:tcPr>
            <w:tcW w:w="6190" w:type="dxa"/>
            <w:tcBorders>
              <w:bottom w:val="single" w:sz="4" w:space="0" w:color="auto"/>
            </w:tcBorders>
          </w:tcPr>
          <w:p w14:paraId="0231E329" w14:textId="777C00FB" w:rsidR="00EB0AB9" w:rsidRPr="00F26F3B" w:rsidRDefault="00A41B0A" w:rsidP="00EB0AB9">
            <w:pPr>
              <w:pStyle w:val="Zkladntext"/>
            </w:pPr>
            <w:r>
              <w:t>K</w:t>
            </w:r>
            <w:r w:rsidR="00EB0AB9" w:rsidRPr="00F26F3B">
              <w:t>reditní</w:t>
            </w:r>
            <w:r>
              <w:t xml:space="preserve"> </w:t>
            </w:r>
            <w:r w:rsidR="00D86479" w:rsidRPr="00F26F3B">
              <w:t>ohodnocení</w:t>
            </w:r>
            <w:r w:rsidR="00D86479">
              <w:t xml:space="preserve"> – každý</w:t>
            </w:r>
            <w:r w:rsidR="00EB0AB9">
              <w:t xml:space="preserve"> předmět má nějaké kreditní ohodnocení, </w:t>
            </w:r>
            <w:r>
              <w:t>které</w:t>
            </w:r>
            <w:r w:rsidR="00EB0AB9">
              <w:t xml:space="preserve"> bude zaznamenáno číselně a bude kontrolován</w:t>
            </w:r>
            <w:r>
              <w:t>a</w:t>
            </w:r>
            <w:r w:rsidR="00EB0AB9">
              <w:t xml:space="preserve"> nezápornost kreditního ohodnocení.</w:t>
            </w:r>
          </w:p>
        </w:tc>
      </w:tr>
      <w:tr w:rsidR="00EB0AB9" w:rsidRPr="00F26F3B" w14:paraId="2E20BA52" w14:textId="77777777" w:rsidTr="00EB0AB9">
        <w:tc>
          <w:tcPr>
            <w:tcW w:w="1885" w:type="dxa"/>
            <w:tcBorders>
              <w:bottom w:val="single" w:sz="4" w:space="0" w:color="auto"/>
            </w:tcBorders>
          </w:tcPr>
          <w:p w14:paraId="25337ECE" w14:textId="77777777" w:rsidR="00EB0AB9" w:rsidRPr="00F26F3B" w:rsidRDefault="00EB0AB9" w:rsidP="00EB0AB9">
            <w:pPr>
              <w:pStyle w:val="Zkladntext"/>
            </w:pPr>
            <w:proofErr w:type="spellStart"/>
            <w:r>
              <w:t>Id_orig</w:t>
            </w:r>
            <w:proofErr w:type="spellEnd"/>
          </w:p>
        </w:tc>
        <w:tc>
          <w:tcPr>
            <w:tcW w:w="6190" w:type="dxa"/>
            <w:tcBorders>
              <w:bottom w:val="single" w:sz="4" w:space="0" w:color="auto"/>
            </w:tcBorders>
          </w:tcPr>
          <w:p w14:paraId="43945F81" w14:textId="64C91A3F" w:rsidR="00EB0AB9" w:rsidRPr="00F26F3B" w:rsidRDefault="00EB0AB9" w:rsidP="00EB0AB9">
            <w:pPr>
              <w:pStyle w:val="Zkladntext"/>
            </w:pPr>
            <w:r>
              <w:t>Originální id předmětu ze školních databází určující každý předmět ve škole. Převážně informativní</w:t>
            </w:r>
            <w:r w:rsidR="00D86479">
              <w:t xml:space="preserve"> atribut</w:t>
            </w:r>
            <w:r>
              <w:t>. Neslouží jako klíč pro daný předmět.</w:t>
            </w:r>
          </w:p>
        </w:tc>
      </w:tr>
      <w:tr w:rsidR="00EB0AB9" w:rsidRPr="00F26F3B" w14:paraId="2A495B70" w14:textId="77777777" w:rsidTr="00EB0AB9">
        <w:tc>
          <w:tcPr>
            <w:tcW w:w="1885" w:type="dxa"/>
            <w:tcBorders>
              <w:top w:val="single" w:sz="4" w:space="0" w:color="auto"/>
              <w:bottom w:val="single" w:sz="4" w:space="0" w:color="auto"/>
            </w:tcBorders>
          </w:tcPr>
          <w:p w14:paraId="3898A931" w14:textId="77777777" w:rsidR="00EB0AB9" w:rsidRPr="00F26F3B" w:rsidRDefault="00EB0AB9" w:rsidP="00EB0AB9">
            <w:pPr>
              <w:pStyle w:val="Zkladntext"/>
            </w:pPr>
            <w:r>
              <w:t>povinnost</w:t>
            </w:r>
          </w:p>
        </w:tc>
        <w:tc>
          <w:tcPr>
            <w:tcW w:w="6190" w:type="dxa"/>
            <w:tcBorders>
              <w:top w:val="single" w:sz="4" w:space="0" w:color="auto"/>
              <w:bottom w:val="single" w:sz="4" w:space="0" w:color="auto"/>
            </w:tcBorders>
          </w:tcPr>
          <w:p w14:paraId="539F88A1" w14:textId="77777777" w:rsidR="00EB0AB9" w:rsidRPr="00F26F3B" w:rsidRDefault="00EB0AB9" w:rsidP="00EB0AB9">
            <w:pPr>
              <w:pStyle w:val="Zkladntext"/>
            </w:pPr>
            <w:r>
              <w:t>Ukazuje, zda je předmět povinný, povinně-volitelný, volitelný anebo sport či speciální. Každý předmět by měl mít toto označení.</w:t>
            </w:r>
          </w:p>
        </w:tc>
      </w:tr>
      <w:tr w:rsidR="00EB0AB9" w:rsidRPr="00F26F3B" w14:paraId="4A3CF496" w14:textId="77777777" w:rsidTr="00EB0AB9">
        <w:tc>
          <w:tcPr>
            <w:tcW w:w="1885" w:type="dxa"/>
            <w:tcBorders>
              <w:bottom w:val="single" w:sz="4" w:space="0" w:color="auto"/>
            </w:tcBorders>
          </w:tcPr>
          <w:p w14:paraId="5B458E16" w14:textId="77777777" w:rsidR="00EB0AB9" w:rsidRPr="00F26F3B" w:rsidRDefault="00EB0AB9" w:rsidP="00EB0AB9">
            <w:pPr>
              <w:pStyle w:val="Zkladntext"/>
            </w:pPr>
            <w:r>
              <w:t>Přednáška</w:t>
            </w:r>
          </w:p>
        </w:tc>
        <w:tc>
          <w:tcPr>
            <w:tcW w:w="6190" w:type="dxa"/>
            <w:tcBorders>
              <w:bottom w:val="single" w:sz="4" w:space="0" w:color="auto"/>
            </w:tcBorders>
          </w:tcPr>
          <w:p w14:paraId="1668B6E4" w14:textId="77777777" w:rsidR="00EB0AB9" w:rsidRPr="00F26F3B" w:rsidRDefault="00EB0AB9" w:rsidP="00EB0AB9">
            <w:pPr>
              <w:pStyle w:val="Zkladntext"/>
            </w:pPr>
            <w:r>
              <w:t>Zaznamenává kolik hodin je vyhrazeno týdně na přednášky předmětu. Nemusí být vyplněno.</w:t>
            </w:r>
          </w:p>
        </w:tc>
      </w:tr>
      <w:tr w:rsidR="00EB0AB9" w:rsidRPr="00F26F3B" w14:paraId="3710D43D" w14:textId="77777777" w:rsidTr="00EB0AB9">
        <w:tc>
          <w:tcPr>
            <w:tcW w:w="1885" w:type="dxa"/>
            <w:tcBorders>
              <w:bottom w:val="single" w:sz="4" w:space="0" w:color="auto"/>
            </w:tcBorders>
          </w:tcPr>
          <w:p w14:paraId="1F7FFB55" w14:textId="0096B5FA" w:rsidR="00EB0AB9" w:rsidRPr="00F26F3B" w:rsidRDefault="00EB0AB9" w:rsidP="00EB0AB9">
            <w:pPr>
              <w:pStyle w:val="Zkladntext"/>
            </w:pPr>
            <w:r>
              <w:t>Cvi</w:t>
            </w:r>
            <w:r w:rsidR="00D86479">
              <w:t>č</w:t>
            </w:r>
            <w:r>
              <w:t>en</w:t>
            </w:r>
            <w:r w:rsidR="00D86479">
              <w:t>í</w:t>
            </w:r>
          </w:p>
        </w:tc>
        <w:tc>
          <w:tcPr>
            <w:tcW w:w="6190" w:type="dxa"/>
            <w:tcBorders>
              <w:bottom w:val="single" w:sz="4" w:space="0" w:color="auto"/>
            </w:tcBorders>
          </w:tcPr>
          <w:p w14:paraId="0BD9A162" w14:textId="77777777" w:rsidR="00EB0AB9" w:rsidRPr="00F26F3B" w:rsidRDefault="00EB0AB9" w:rsidP="00EB0AB9">
            <w:pPr>
              <w:pStyle w:val="Zkladntext"/>
            </w:pPr>
            <w:r>
              <w:t>Zaznamenává kolik hodin je vyhrazeno týdně na cvičení předmětu. Nemusí být vyplněno.</w:t>
            </w:r>
          </w:p>
        </w:tc>
      </w:tr>
      <w:tr w:rsidR="00EB0AB9" w:rsidRPr="00F26F3B" w14:paraId="2FF3BBF4" w14:textId="77777777" w:rsidTr="00EB0AB9">
        <w:tc>
          <w:tcPr>
            <w:tcW w:w="1885" w:type="dxa"/>
            <w:tcBorders>
              <w:bottom w:val="single" w:sz="4" w:space="0" w:color="auto"/>
            </w:tcBorders>
          </w:tcPr>
          <w:p w14:paraId="1BAB0560" w14:textId="77777777" w:rsidR="00EB0AB9" w:rsidRPr="00F26F3B" w:rsidRDefault="00EB0AB9" w:rsidP="00EB0AB9">
            <w:pPr>
              <w:pStyle w:val="Zkladntext"/>
            </w:pPr>
            <w:r>
              <w:t>Kombi</w:t>
            </w:r>
          </w:p>
        </w:tc>
        <w:tc>
          <w:tcPr>
            <w:tcW w:w="6190" w:type="dxa"/>
            <w:tcBorders>
              <w:bottom w:val="single" w:sz="4" w:space="0" w:color="auto"/>
            </w:tcBorders>
          </w:tcPr>
          <w:p w14:paraId="0AF9E5DB" w14:textId="77777777" w:rsidR="00EB0AB9" w:rsidRPr="00F26F3B" w:rsidRDefault="00EB0AB9" w:rsidP="00EB0AB9">
            <w:pPr>
              <w:pStyle w:val="Zkladntext"/>
            </w:pPr>
            <w:r>
              <w:t>Zaznamenává kolik hodin je vyhrazeno pro kombinovanou formu předmětu. Nemusí být vyplněno.</w:t>
            </w:r>
          </w:p>
        </w:tc>
      </w:tr>
      <w:tr w:rsidR="00EB0AB9" w:rsidRPr="00F26F3B" w14:paraId="261E91CC" w14:textId="77777777" w:rsidTr="00EB0AB9">
        <w:tc>
          <w:tcPr>
            <w:tcW w:w="1885" w:type="dxa"/>
            <w:tcBorders>
              <w:bottom w:val="single" w:sz="4" w:space="0" w:color="auto"/>
            </w:tcBorders>
          </w:tcPr>
          <w:p w14:paraId="347E5EBA" w14:textId="77777777" w:rsidR="00EB0AB9" w:rsidRPr="00F26F3B" w:rsidRDefault="00EB0AB9" w:rsidP="00EB0AB9">
            <w:pPr>
              <w:pStyle w:val="Zkladntext"/>
            </w:pPr>
            <w:proofErr w:type="spellStart"/>
            <w:r>
              <w:lastRenderedPageBreak/>
              <w:t>Lab</w:t>
            </w:r>
            <w:proofErr w:type="spellEnd"/>
          </w:p>
        </w:tc>
        <w:tc>
          <w:tcPr>
            <w:tcW w:w="6190" w:type="dxa"/>
            <w:tcBorders>
              <w:bottom w:val="single" w:sz="4" w:space="0" w:color="auto"/>
            </w:tcBorders>
          </w:tcPr>
          <w:p w14:paraId="6F04CC4D" w14:textId="77777777" w:rsidR="00EB0AB9" w:rsidRPr="00F26F3B" w:rsidRDefault="00EB0AB9" w:rsidP="00EB0AB9">
            <w:pPr>
              <w:pStyle w:val="Zkladntext"/>
            </w:pPr>
            <w:r>
              <w:t>Zaznamenává kolik hodin je vyhrazeno týdně na laboratoře předmětu. Nemusí být vyplněno.</w:t>
            </w:r>
          </w:p>
        </w:tc>
      </w:tr>
      <w:tr w:rsidR="00EB0AB9" w:rsidRPr="00F26F3B" w14:paraId="06E1D55F" w14:textId="77777777" w:rsidTr="00EB0AB9">
        <w:tc>
          <w:tcPr>
            <w:tcW w:w="1885" w:type="dxa"/>
            <w:tcBorders>
              <w:bottom w:val="single" w:sz="4" w:space="0" w:color="auto"/>
            </w:tcBorders>
          </w:tcPr>
          <w:p w14:paraId="7DCC0145" w14:textId="77777777" w:rsidR="00EB0AB9" w:rsidRDefault="00EB0AB9" w:rsidP="00EB0AB9">
            <w:pPr>
              <w:pStyle w:val="Zkladntext"/>
            </w:pPr>
            <w:r>
              <w:t>Jazyk</w:t>
            </w:r>
          </w:p>
        </w:tc>
        <w:tc>
          <w:tcPr>
            <w:tcW w:w="6190" w:type="dxa"/>
            <w:tcBorders>
              <w:bottom w:val="single" w:sz="4" w:space="0" w:color="auto"/>
            </w:tcBorders>
          </w:tcPr>
          <w:p w14:paraId="16599CD2" w14:textId="644CFFE6" w:rsidR="00EB0AB9" w:rsidRPr="00F26F3B" w:rsidRDefault="00EB0AB9" w:rsidP="00EB0AB9">
            <w:pPr>
              <w:pStyle w:val="Zkladntext"/>
            </w:pPr>
            <w:r>
              <w:t>Označuje, jaký jazyk se využívá k výuce předmětu.</w:t>
            </w:r>
            <w:r w:rsidR="00D86479">
              <w:t xml:space="preserve"> Implicitně b</w:t>
            </w:r>
            <w:r>
              <w:t xml:space="preserve">ude </w:t>
            </w:r>
            <w:r w:rsidR="00D86479">
              <w:t xml:space="preserve">vyučován </w:t>
            </w:r>
            <w:r>
              <w:t>v češtině.</w:t>
            </w:r>
          </w:p>
        </w:tc>
      </w:tr>
      <w:tr w:rsidR="00EB0AB9" w:rsidRPr="00F26F3B" w14:paraId="06298BF2" w14:textId="77777777" w:rsidTr="00EB0AB9">
        <w:tc>
          <w:tcPr>
            <w:tcW w:w="1885" w:type="dxa"/>
            <w:tcBorders>
              <w:bottom w:val="single" w:sz="4" w:space="0" w:color="auto"/>
            </w:tcBorders>
          </w:tcPr>
          <w:p w14:paraId="20C35004" w14:textId="77777777" w:rsidR="00EB0AB9" w:rsidRPr="00F26F3B" w:rsidRDefault="00EB0AB9" w:rsidP="00EB0AB9">
            <w:pPr>
              <w:pStyle w:val="Zkladntext"/>
            </w:pPr>
            <w:r>
              <w:t>Zakončení</w:t>
            </w:r>
          </w:p>
        </w:tc>
        <w:tc>
          <w:tcPr>
            <w:tcW w:w="6190" w:type="dxa"/>
            <w:tcBorders>
              <w:bottom w:val="single" w:sz="4" w:space="0" w:color="auto"/>
            </w:tcBorders>
          </w:tcPr>
          <w:p w14:paraId="7FE16D42" w14:textId="77777777" w:rsidR="00EB0AB9" w:rsidRPr="00F26F3B" w:rsidRDefault="00EB0AB9" w:rsidP="00EB0AB9">
            <w:pPr>
              <w:pStyle w:val="Zkladntext"/>
            </w:pPr>
            <w:r>
              <w:t>Udává, jakým stylem je ukončen předmět. Může být zápočet, zkouška nebo započet i zkouška.</w:t>
            </w:r>
          </w:p>
        </w:tc>
      </w:tr>
      <w:tr w:rsidR="00EB0AB9" w:rsidRPr="00F26F3B" w14:paraId="3D6C5572" w14:textId="77777777" w:rsidTr="00EB0AB9">
        <w:tc>
          <w:tcPr>
            <w:tcW w:w="1885" w:type="dxa"/>
            <w:tcBorders>
              <w:bottom w:val="single" w:sz="4" w:space="0" w:color="auto"/>
            </w:tcBorders>
          </w:tcPr>
          <w:p w14:paraId="02EA65E9" w14:textId="77777777" w:rsidR="00EB0AB9" w:rsidRPr="00F26F3B" w:rsidRDefault="00EB0AB9" w:rsidP="00EB0AB9">
            <w:pPr>
              <w:pStyle w:val="Zkladntext"/>
            </w:pPr>
            <w:proofErr w:type="spellStart"/>
            <w:r w:rsidRPr="00F26F3B">
              <w:t>Id_obor</w:t>
            </w:r>
            <w:proofErr w:type="spellEnd"/>
          </w:p>
        </w:tc>
        <w:tc>
          <w:tcPr>
            <w:tcW w:w="6190" w:type="dxa"/>
            <w:tcBorders>
              <w:bottom w:val="single" w:sz="4" w:space="0" w:color="auto"/>
            </w:tcBorders>
          </w:tcPr>
          <w:p w14:paraId="75544873" w14:textId="77777777" w:rsidR="00EB0AB9" w:rsidRPr="00F26F3B" w:rsidRDefault="00EB0AB9" w:rsidP="00EB0AB9">
            <w:pPr>
              <w:pStyle w:val="Zkladntext"/>
            </w:pPr>
            <w:r w:rsidRPr="00F26F3B">
              <w:t>Cizí klíč určující, pod jaký obor předmět spadá</w:t>
            </w:r>
            <w:r>
              <w:t xml:space="preserve">. Předmět </w:t>
            </w:r>
            <w:r>
              <w:br/>
              <w:t>má právě jeden obor a obor může mít více předmětů.</w:t>
            </w:r>
          </w:p>
        </w:tc>
      </w:tr>
      <w:tr w:rsidR="00EB0AB9" w:rsidRPr="00F26F3B" w14:paraId="21E47C9A" w14:textId="77777777" w:rsidTr="00EB0AB9">
        <w:tc>
          <w:tcPr>
            <w:tcW w:w="1885" w:type="dxa"/>
            <w:tcBorders>
              <w:bottom w:val="single" w:sz="4" w:space="0" w:color="auto"/>
            </w:tcBorders>
          </w:tcPr>
          <w:p w14:paraId="0016D5F4" w14:textId="77777777" w:rsidR="00EB0AB9" w:rsidRPr="00F26F3B" w:rsidRDefault="00EB0AB9" w:rsidP="00EB0AB9">
            <w:pPr>
              <w:pStyle w:val="Zkladntext"/>
            </w:pPr>
            <w:r>
              <w:t>popis</w:t>
            </w:r>
          </w:p>
        </w:tc>
        <w:tc>
          <w:tcPr>
            <w:tcW w:w="6190" w:type="dxa"/>
            <w:tcBorders>
              <w:bottom w:val="single" w:sz="4" w:space="0" w:color="auto"/>
            </w:tcBorders>
          </w:tcPr>
          <w:p w14:paraId="071A9576" w14:textId="77777777" w:rsidR="00EB0AB9" w:rsidRPr="00F26F3B" w:rsidRDefault="00EB0AB9" w:rsidP="00EB0AB9">
            <w:pPr>
              <w:pStyle w:val="Zkladntext"/>
            </w:pPr>
            <w:r>
              <w:t>Obsahuje celkový popis předmětu. Textová podoba.</w:t>
            </w:r>
          </w:p>
        </w:tc>
      </w:tr>
      <w:tr w:rsidR="00EB0AB9" w:rsidRPr="00F26F3B" w14:paraId="409484AD" w14:textId="77777777" w:rsidTr="00EB0AB9">
        <w:tc>
          <w:tcPr>
            <w:tcW w:w="1885" w:type="dxa"/>
          </w:tcPr>
          <w:p w14:paraId="558CF1EF" w14:textId="77777777" w:rsidR="00EB0AB9" w:rsidRPr="00F26F3B" w:rsidRDefault="00EB0AB9" w:rsidP="00EB0AB9">
            <w:pPr>
              <w:pStyle w:val="Zkladntext"/>
            </w:pPr>
            <w:proofErr w:type="spellStart"/>
            <w:r w:rsidRPr="00F26F3B">
              <w:t>Id_vyuc</w:t>
            </w:r>
            <w:proofErr w:type="spellEnd"/>
          </w:p>
        </w:tc>
        <w:tc>
          <w:tcPr>
            <w:tcW w:w="6190" w:type="dxa"/>
          </w:tcPr>
          <w:p w14:paraId="1B2A4B39" w14:textId="5EACEE76" w:rsidR="00EB0AB9" w:rsidRPr="00F26F3B" w:rsidRDefault="00EB0AB9" w:rsidP="00EB0AB9">
            <w:pPr>
              <w:pStyle w:val="Zkladntext"/>
            </w:pPr>
            <w:r w:rsidRPr="00F26F3B">
              <w:t xml:space="preserve">Identifikační číslo garanta, </w:t>
            </w:r>
            <w:r>
              <w:t>cizí klíč, který ukazuje na to, jaký vyučující tento předmět garantuje.</w:t>
            </w:r>
          </w:p>
        </w:tc>
      </w:tr>
    </w:tbl>
    <w:p w14:paraId="1CB2B8D1" w14:textId="77777777" w:rsidR="00EB0AB9" w:rsidRDefault="00EB0AB9" w:rsidP="00C11E4D">
      <w:pPr>
        <w:pStyle w:val="Nadpis3"/>
      </w:pPr>
      <w:bookmarkStart w:id="26" w:name="_Toc3637197"/>
      <w:r>
        <w:t>Katedra</w:t>
      </w:r>
      <w:bookmarkEnd w:id="26"/>
    </w:p>
    <w:p w14:paraId="0F68E6D9" w14:textId="12002B03" w:rsidR="00EB0AB9" w:rsidRDefault="00EB0AB9" w:rsidP="00EB0AB9">
      <w:pPr>
        <w:pStyle w:val="Zkladntext"/>
      </w:pPr>
      <w:r>
        <w:t xml:space="preserve">V tabulce </w:t>
      </w:r>
      <w:r w:rsidR="00D86479">
        <w:t>K</w:t>
      </w:r>
      <w:r>
        <w:t>atedra jsou uloženy základní informace o katedrách ve škole jako jsou názvy a zkratky kateder a umělý primární klíč sloužící k identifikaci.</w:t>
      </w:r>
      <w:r>
        <w:tab/>
      </w:r>
    </w:p>
    <w:p w14:paraId="466CB9CB" w14:textId="1A6600CA" w:rsidR="00EB0AB9" w:rsidRDefault="00EB0AB9" w:rsidP="00EB0AB9">
      <w:pPr>
        <w:pStyle w:val="Titulek"/>
        <w:keepNext/>
      </w:pPr>
      <w:bookmarkStart w:id="27" w:name="_Toc165077"/>
      <w:bookmarkStart w:id="28" w:name="_Toc3637231"/>
      <w:r>
        <w:t xml:space="preserve">Tabulka </w:t>
      </w:r>
      <w:r>
        <w:rPr>
          <w:noProof/>
        </w:rPr>
        <w:fldChar w:fldCharType="begin"/>
      </w:r>
      <w:r>
        <w:rPr>
          <w:noProof/>
        </w:rPr>
        <w:instrText xml:space="preserve"> SEQ Tabulka \* ARABIC </w:instrText>
      </w:r>
      <w:r>
        <w:rPr>
          <w:noProof/>
        </w:rPr>
        <w:fldChar w:fldCharType="separate"/>
      </w:r>
      <w:r>
        <w:rPr>
          <w:noProof/>
        </w:rPr>
        <w:t>3</w:t>
      </w:r>
      <w:r>
        <w:rPr>
          <w:noProof/>
        </w:rPr>
        <w:fldChar w:fldCharType="end"/>
      </w:r>
      <w:r w:rsidRPr="00F76DE5">
        <w:t xml:space="preserve"> - Datový slovník</w:t>
      </w:r>
      <w:r>
        <w:t xml:space="preserve"> </w:t>
      </w:r>
      <w:r w:rsidR="00D86479">
        <w:t>pro K</w:t>
      </w:r>
      <w:r>
        <w:t>atedr</w:t>
      </w:r>
      <w:bookmarkEnd w:id="27"/>
      <w:r w:rsidR="00D86479">
        <w:t>u</w:t>
      </w:r>
      <w:bookmarkEnd w:id="28"/>
    </w:p>
    <w:tbl>
      <w:tblPr>
        <w:tblStyle w:val="Mkatabulky"/>
        <w:tblW w:w="0" w:type="auto"/>
        <w:tblLook w:val="04A0" w:firstRow="1" w:lastRow="0" w:firstColumn="1" w:lastColumn="0" w:noHBand="0" w:noVBand="1"/>
      </w:tblPr>
      <w:tblGrid>
        <w:gridCol w:w="1885"/>
        <w:gridCol w:w="6190"/>
      </w:tblGrid>
      <w:tr w:rsidR="00EB0AB9" w:rsidRPr="00F26F3B" w14:paraId="318F8148" w14:textId="77777777" w:rsidTr="00EB0AB9">
        <w:tc>
          <w:tcPr>
            <w:tcW w:w="1885" w:type="dxa"/>
          </w:tcPr>
          <w:p w14:paraId="54208BF8" w14:textId="77777777" w:rsidR="00EB0AB9" w:rsidRPr="00F26F3B" w:rsidRDefault="00EB0AB9" w:rsidP="00EB0AB9">
            <w:pPr>
              <w:pStyle w:val="Zkladntext"/>
            </w:pPr>
            <w:proofErr w:type="spellStart"/>
            <w:r w:rsidRPr="00F26F3B">
              <w:t>Id_k</w:t>
            </w:r>
            <w:proofErr w:type="spellEnd"/>
          </w:p>
        </w:tc>
        <w:tc>
          <w:tcPr>
            <w:tcW w:w="6190" w:type="dxa"/>
          </w:tcPr>
          <w:p w14:paraId="7FA68028" w14:textId="77777777" w:rsidR="00EB0AB9" w:rsidRPr="00F26F3B" w:rsidRDefault="00EB0AB9" w:rsidP="00EB0AB9">
            <w:pPr>
              <w:pStyle w:val="Zkladntext"/>
            </w:pPr>
            <w:r w:rsidRPr="00F26F3B">
              <w:t>Identifikační číslo katedry, které identifikuje každou katedru.</w:t>
            </w:r>
          </w:p>
        </w:tc>
      </w:tr>
      <w:tr w:rsidR="00EB0AB9" w:rsidRPr="00F26F3B" w14:paraId="0C5AA60F" w14:textId="77777777" w:rsidTr="00EB0AB9">
        <w:tc>
          <w:tcPr>
            <w:tcW w:w="1885" w:type="dxa"/>
          </w:tcPr>
          <w:p w14:paraId="695F7FA5" w14:textId="77777777" w:rsidR="00EB0AB9" w:rsidRPr="00F26F3B" w:rsidRDefault="00EB0AB9" w:rsidP="00EB0AB9">
            <w:pPr>
              <w:pStyle w:val="Zkladntext"/>
            </w:pPr>
            <w:proofErr w:type="spellStart"/>
            <w:r>
              <w:t>Naz_k</w:t>
            </w:r>
            <w:proofErr w:type="spellEnd"/>
          </w:p>
        </w:tc>
        <w:tc>
          <w:tcPr>
            <w:tcW w:w="6190" w:type="dxa"/>
          </w:tcPr>
          <w:p w14:paraId="0FB0CAA4" w14:textId="77777777" w:rsidR="00EB0AB9" w:rsidRPr="00F26F3B" w:rsidRDefault="00EB0AB9" w:rsidP="00EB0AB9">
            <w:pPr>
              <w:pStyle w:val="Zkladntext"/>
            </w:pPr>
            <w:r>
              <w:t>Zde je uchováváno celé znění názvu katedry.</w:t>
            </w:r>
          </w:p>
        </w:tc>
      </w:tr>
      <w:tr w:rsidR="00EB0AB9" w:rsidRPr="00F26F3B" w14:paraId="62A2F0C3" w14:textId="77777777" w:rsidTr="00EB0AB9">
        <w:tc>
          <w:tcPr>
            <w:tcW w:w="1885" w:type="dxa"/>
          </w:tcPr>
          <w:p w14:paraId="0CA154EF" w14:textId="77777777" w:rsidR="00EB0AB9" w:rsidRPr="00F26F3B" w:rsidRDefault="00EB0AB9" w:rsidP="00EB0AB9">
            <w:pPr>
              <w:pStyle w:val="Zkladntext"/>
            </w:pPr>
            <w:proofErr w:type="spellStart"/>
            <w:r>
              <w:t>Zkr_k</w:t>
            </w:r>
            <w:proofErr w:type="spellEnd"/>
          </w:p>
        </w:tc>
        <w:tc>
          <w:tcPr>
            <w:tcW w:w="6190" w:type="dxa"/>
          </w:tcPr>
          <w:p w14:paraId="2444133E" w14:textId="77777777" w:rsidR="00EB0AB9" w:rsidRPr="00F26F3B" w:rsidRDefault="00EB0AB9" w:rsidP="00EB0AB9">
            <w:pPr>
              <w:pStyle w:val="Zkladntext"/>
            </w:pPr>
            <w:r>
              <w:t>Zkratka názvu katedry. Každá katedra má zkrácený název. Například KES pro Katedru Ekonomických Studií.</w:t>
            </w:r>
          </w:p>
        </w:tc>
      </w:tr>
    </w:tbl>
    <w:p w14:paraId="1FFB4E5F" w14:textId="77777777" w:rsidR="00EB0AB9" w:rsidRDefault="00EB0AB9" w:rsidP="00C11E4D">
      <w:pPr>
        <w:pStyle w:val="Nadpis3"/>
      </w:pPr>
      <w:bookmarkStart w:id="29" w:name="_Toc3637198"/>
      <w:r>
        <w:t>Vyučující</w:t>
      </w:r>
      <w:bookmarkEnd w:id="29"/>
    </w:p>
    <w:p w14:paraId="06FA4AB6" w14:textId="5D89584A" w:rsidR="00EB0AB9" w:rsidRDefault="00D86479" w:rsidP="00EB0AB9">
      <w:pPr>
        <w:pStyle w:val="Zkladntext"/>
      </w:pPr>
      <w:r w:rsidRPr="00D86479">
        <w:t>Informace o vyučujících na Vysoké škole polytechnické v Jihlavě. Vyučující spadá pod určitou katedru. Vyučující může vyučovat více předmětů. Vyučující může garantovat určitý předmět.</w:t>
      </w:r>
    </w:p>
    <w:p w14:paraId="4B10E46F" w14:textId="4E03F9FB" w:rsidR="00EB0AB9" w:rsidRDefault="00EB0AB9" w:rsidP="00EB0AB9">
      <w:pPr>
        <w:pStyle w:val="Titulek"/>
        <w:keepNext/>
      </w:pPr>
      <w:bookmarkStart w:id="30" w:name="_Toc165078"/>
      <w:bookmarkStart w:id="31" w:name="_Toc3637232"/>
      <w:r>
        <w:lastRenderedPageBreak/>
        <w:t xml:space="preserve">Tabulka </w:t>
      </w:r>
      <w:r>
        <w:rPr>
          <w:noProof/>
        </w:rPr>
        <w:fldChar w:fldCharType="begin"/>
      </w:r>
      <w:r>
        <w:rPr>
          <w:noProof/>
        </w:rPr>
        <w:instrText xml:space="preserve"> SEQ Tabulka \* ARABIC </w:instrText>
      </w:r>
      <w:r>
        <w:rPr>
          <w:noProof/>
        </w:rPr>
        <w:fldChar w:fldCharType="separate"/>
      </w:r>
      <w:r>
        <w:rPr>
          <w:noProof/>
        </w:rPr>
        <w:t>4</w:t>
      </w:r>
      <w:r>
        <w:rPr>
          <w:noProof/>
        </w:rPr>
        <w:fldChar w:fldCharType="end"/>
      </w:r>
      <w:r w:rsidRPr="005D2C56">
        <w:t xml:space="preserve"> - Datový slovník</w:t>
      </w:r>
      <w:r w:rsidR="00D86479">
        <w:t xml:space="preserve"> pro V</w:t>
      </w:r>
      <w:r>
        <w:t>yučující</w:t>
      </w:r>
      <w:bookmarkEnd w:id="30"/>
      <w:bookmarkEnd w:id="31"/>
    </w:p>
    <w:tbl>
      <w:tblPr>
        <w:tblStyle w:val="Mkatabulky"/>
        <w:tblW w:w="0" w:type="auto"/>
        <w:tblLook w:val="04A0" w:firstRow="1" w:lastRow="0" w:firstColumn="1" w:lastColumn="0" w:noHBand="0" w:noVBand="1"/>
      </w:tblPr>
      <w:tblGrid>
        <w:gridCol w:w="1885"/>
        <w:gridCol w:w="6190"/>
      </w:tblGrid>
      <w:tr w:rsidR="00EB0AB9" w:rsidRPr="00F26F3B" w14:paraId="1C853D7F" w14:textId="77777777" w:rsidTr="00EB0AB9">
        <w:tc>
          <w:tcPr>
            <w:tcW w:w="1885" w:type="dxa"/>
          </w:tcPr>
          <w:p w14:paraId="621858A1" w14:textId="77777777" w:rsidR="00EB0AB9" w:rsidRPr="00F26F3B" w:rsidRDefault="00EB0AB9" w:rsidP="00EB0AB9">
            <w:pPr>
              <w:pStyle w:val="Zkladntext"/>
            </w:pPr>
            <w:proofErr w:type="spellStart"/>
            <w:r w:rsidRPr="00F26F3B">
              <w:t>Id_v</w:t>
            </w:r>
            <w:proofErr w:type="spellEnd"/>
          </w:p>
        </w:tc>
        <w:tc>
          <w:tcPr>
            <w:tcW w:w="6190" w:type="dxa"/>
          </w:tcPr>
          <w:p w14:paraId="5B0CFE51" w14:textId="77777777" w:rsidR="00EB0AB9" w:rsidRPr="00F26F3B" w:rsidRDefault="00EB0AB9" w:rsidP="00EB0AB9">
            <w:pPr>
              <w:pStyle w:val="Zkladntext"/>
            </w:pPr>
            <w:r w:rsidRPr="00F26F3B">
              <w:t>Identifikační číslo zaměstnance, jenž identifikuje každého zaměstnance.</w:t>
            </w:r>
          </w:p>
        </w:tc>
      </w:tr>
      <w:tr w:rsidR="00EB0AB9" w:rsidRPr="00F26F3B" w14:paraId="246C8C51" w14:textId="77777777" w:rsidTr="00EB0AB9">
        <w:tc>
          <w:tcPr>
            <w:tcW w:w="1885" w:type="dxa"/>
          </w:tcPr>
          <w:p w14:paraId="3E950355" w14:textId="77777777" w:rsidR="00EB0AB9" w:rsidRPr="00F26F3B" w:rsidRDefault="00EB0AB9" w:rsidP="00EB0AB9">
            <w:pPr>
              <w:pStyle w:val="Zkladntext"/>
            </w:pPr>
            <w:proofErr w:type="spellStart"/>
            <w:r>
              <w:t>Jmeno_v</w:t>
            </w:r>
            <w:proofErr w:type="spellEnd"/>
          </w:p>
        </w:tc>
        <w:tc>
          <w:tcPr>
            <w:tcW w:w="6190" w:type="dxa"/>
          </w:tcPr>
          <w:p w14:paraId="75ADB7AE" w14:textId="56A2AAE3" w:rsidR="00EB0AB9" w:rsidRPr="00F26F3B" w:rsidRDefault="00EB0AB9" w:rsidP="00EB0AB9">
            <w:pPr>
              <w:pStyle w:val="Zkladntext"/>
            </w:pPr>
            <w:r>
              <w:t>Jméno vyučujícího obsahující celé jméno, příjmení a tituly před a za jménem.</w:t>
            </w:r>
          </w:p>
        </w:tc>
      </w:tr>
      <w:tr w:rsidR="00EB0AB9" w:rsidRPr="00F26F3B" w14:paraId="46DA7809" w14:textId="77777777" w:rsidTr="00EB0AB9">
        <w:tc>
          <w:tcPr>
            <w:tcW w:w="1885" w:type="dxa"/>
          </w:tcPr>
          <w:p w14:paraId="734FCDDF" w14:textId="77777777" w:rsidR="00EB0AB9" w:rsidRPr="00F26F3B" w:rsidRDefault="00EB0AB9" w:rsidP="00EB0AB9">
            <w:pPr>
              <w:pStyle w:val="Zkladntext"/>
            </w:pPr>
            <w:proofErr w:type="spellStart"/>
            <w:r>
              <w:t>Email_v</w:t>
            </w:r>
            <w:proofErr w:type="spellEnd"/>
          </w:p>
        </w:tc>
        <w:tc>
          <w:tcPr>
            <w:tcW w:w="6190" w:type="dxa"/>
          </w:tcPr>
          <w:p w14:paraId="5799EB08" w14:textId="77777777" w:rsidR="00EB0AB9" w:rsidRPr="00F26F3B" w:rsidRDefault="00EB0AB9" w:rsidP="00EB0AB9">
            <w:pPr>
              <w:pStyle w:val="Zkladntext"/>
            </w:pPr>
            <w:r>
              <w:t>Emailová adresa vyučujícího. Každý vyučující by měl mít alespoň jednu kontaktní informaci (email nebo telefon).</w:t>
            </w:r>
          </w:p>
        </w:tc>
      </w:tr>
      <w:tr w:rsidR="00EB0AB9" w:rsidRPr="00F26F3B" w14:paraId="3BEEEF96" w14:textId="77777777" w:rsidTr="00EB0AB9">
        <w:tc>
          <w:tcPr>
            <w:tcW w:w="1885" w:type="dxa"/>
          </w:tcPr>
          <w:p w14:paraId="463BBAD9" w14:textId="77777777" w:rsidR="00EB0AB9" w:rsidRPr="00F26F3B" w:rsidRDefault="00EB0AB9" w:rsidP="00EB0AB9">
            <w:pPr>
              <w:pStyle w:val="Zkladntext"/>
            </w:pPr>
            <w:proofErr w:type="spellStart"/>
            <w:r>
              <w:t>Tel_v</w:t>
            </w:r>
            <w:proofErr w:type="spellEnd"/>
          </w:p>
        </w:tc>
        <w:tc>
          <w:tcPr>
            <w:tcW w:w="6190" w:type="dxa"/>
          </w:tcPr>
          <w:p w14:paraId="7C7BFEE7" w14:textId="77777777" w:rsidR="00EB0AB9" w:rsidRPr="00F26F3B" w:rsidRDefault="00EB0AB9" w:rsidP="00EB0AB9">
            <w:pPr>
              <w:pStyle w:val="Zkladntext"/>
            </w:pPr>
            <w:r>
              <w:t>Telefonní číslo na vyučujícího. Není povinný atribut.</w:t>
            </w:r>
          </w:p>
        </w:tc>
      </w:tr>
      <w:tr w:rsidR="00EB0AB9" w:rsidRPr="00F26F3B" w14:paraId="1638D73B" w14:textId="77777777" w:rsidTr="00EB0AB9">
        <w:tc>
          <w:tcPr>
            <w:tcW w:w="1885" w:type="dxa"/>
          </w:tcPr>
          <w:p w14:paraId="586A1725" w14:textId="77777777" w:rsidR="00EB0AB9" w:rsidRPr="00F26F3B" w:rsidRDefault="00EB0AB9" w:rsidP="00EB0AB9">
            <w:pPr>
              <w:pStyle w:val="Zkladntext"/>
            </w:pPr>
            <w:proofErr w:type="spellStart"/>
            <w:r>
              <w:t>Konz_v</w:t>
            </w:r>
            <w:proofErr w:type="spellEnd"/>
          </w:p>
        </w:tc>
        <w:tc>
          <w:tcPr>
            <w:tcW w:w="6190" w:type="dxa"/>
          </w:tcPr>
          <w:p w14:paraId="7906D57B" w14:textId="77777777" w:rsidR="00EB0AB9" w:rsidRPr="00F26F3B" w:rsidRDefault="00EB0AB9" w:rsidP="00EB0AB9">
            <w:pPr>
              <w:pStyle w:val="Zkladntext"/>
            </w:pPr>
            <w:r>
              <w:t>Konzultační hodiny vyučujícího. Není povinný atribut, data se mohou často měnit.</w:t>
            </w:r>
          </w:p>
        </w:tc>
      </w:tr>
      <w:tr w:rsidR="00EB0AB9" w:rsidRPr="00F26F3B" w14:paraId="5548C0CB" w14:textId="77777777" w:rsidTr="00EB0AB9">
        <w:tc>
          <w:tcPr>
            <w:tcW w:w="1885" w:type="dxa"/>
          </w:tcPr>
          <w:p w14:paraId="1DA5BC8A" w14:textId="77777777" w:rsidR="00EB0AB9" w:rsidRPr="00F26F3B" w:rsidRDefault="00EB0AB9" w:rsidP="00EB0AB9">
            <w:pPr>
              <w:pStyle w:val="Zkladntext"/>
            </w:pPr>
            <w:proofErr w:type="spellStart"/>
            <w:r>
              <w:t>Id_k</w:t>
            </w:r>
            <w:proofErr w:type="spellEnd"/>
          </w:p>
        </w:tc>
        <w:tc>
          <w:tcPr>
            <w:tcW w:w="6190" w:type="dxa"/>
          </w:tcPr>
          <w:p w14:paraId="7A3EC642" w14:textId="77777777" w:rsidR="00EB0AB9" w:rsidRPr="00F26F3B" w:rsidRDefault="00EB0AB9" w:rsidP="00EB0AB9">
            <w:pPr>
              <w:pStyle w:val="Zkladntext"/>
            </w:pPr>
            <w:r>
              <w:t>Cizí klíč určující katedru, pod kterou vyučující spadá.</w:t>
            </w:r>
          </w:p>
        </w:tc>
      </w:tr>
    </w:tbl>
    <w:p w14:paraId="63191E76" w14:textId="77777777" w:rsidR="00EB0AB9" w:rsidRDefault="00EB0AB9" w:rsidP="00C11E4D">
      <w:pPr>
        <w:pStyle w:val="Nadpis3"/>
      </w:pPr>
      <w:bookmarkStart w:id="32" w:name="_Toc3637199"/>
      <w:r>
        <w:t>Záznam</w:t>
      </w:r>
      <w:bookmarkEnd w:id="32"/>
    </w:p>
    <w:p w14:paraId="55B2723A" w14:textId="38DED1D0" w:rsidR="00EB0AB9" w:rsidRDefault="00EB0AB9" w:rsidP="00EB0AB9">
      <w:pPr>
        <w:pStyle w:val="Zkladntext"/>
      </w:pPr>
      <w:r>
        <w:t xml:space="preserve">Celkový plán shromažďující všechny semestrální plán uživatele, </w:t>
      </w:r>
      <w:r w:rsidR="00D86479">
        <w:t>který</w:t>
      </w:r>
      <w:r>
        <w:t xml:space="preserve"> může vytvořit více záznamů a mezi nimi přepínat. Není omezen</w:t>
      </w:r>
      <w:r w:rsidR="00D86479">
        <w:t>o,</w:t>
      </w:r>
      <w:r>
        <w:t xml:space="preserve"> kolik záznam</w:t>
      </w:r>
      <w:r w:rsidR="00D86479">
        <w:t>ů</w:t>
      </w:r>
      <w:r>
        <w:t xml:space="preserve"> může uživatel vytvořit.</w:t>
      </w:r>
    </w:p>
    <w:p w14:paraId="39D50159" w14:textId="49304116" w:rsidR="00EB0AB9" w:rsidRDefault="00EB0AB9" w:rsidP="00EB0AB9">
      <w:pPr>
        <w:pStyle w:val="Titulek"/>
        <w:keepNext/>
      </w:pPr>
      <w:bookmarkStart w:id="33" w:name="_Toc165079"/>
      <w:bookmarkStart w:id="34" w:name="_Toc3637233"/>
      <w:r>
        <w:t xml:space="preserve">Tabulka </w:t>
      </w:r>
      <w:r>
        <w:rPr>
          <w:noProof/>
        </w:rPr>
        <w:fldChar w:fldCharType="begin"/>
      </w:r>
      <w:r>
        <w:rPr>
          <w:noProof/>
        </w:rPr>
        <w:instrText xml:space="preserve"> SEQ Tabulka \* ARABIC </w:instrText>
      </w:r>
      <w:r>
        <w:rPr>
          <w:noProof/>
        </w:rPr>
        <w:fldChar w:fldCharType="separate"/>
      </w:r>
      <w:r>
        <w:rPr>
          <w:noProof/>
        </w:rPr>
        <w:t>5</w:t>
      </w:r>
      <w:r>
        <w:rPr>
          <w:noProof/>
        </w:rPr>
        <w:fldChar w:fldCharType="end"/>
      </w:r>
      <w:r>
        <w:t xml:space="preserve"> - Datový slovník </w:t>
      </w:r>
      <w:r w:rsidR="00D86479">
        <w:t>pro Z</w:t>
      </w:r>
      <w:r>
        <w:t>áznam</w:t>
      </w:r>
      <w:bookmarkEnd w:id="33"/>
      <w:bookmarkEnd w:id="34"/>
    </w:p>
    <w:tbl>
      <w:tblPr>
        <w:tblStyle w:val="Mkatabulky"/>
        <w:tblW w:w="0" w:type="auto"/>
        <w:tblLook w:val="04A0" w:firstRow="1" w:lastRow="0" w:firstColumn="1" w:lastColumn="0" w:noHBand="0" w:noVBand="1"/>
      </w:tblPr>
      <w:tblGrid>
        <w:gridCol w:w="1885"/>
        <w:gridCol w:w="6190"/>
      </w:tblGrid>
      <w:tr w:rsidR="00EB0AB9" w:rsidRPr="00F26F3B" w14:paraId="42330DCF" w14:textId="77777777" w:rsidTr="00EB0AB9">
        <w:tc>
          <w:tcPr>
            <w:tcW w:w="1885" w:type="dxa"/>
          </w:tcPr>
          <w:p w14:paraId="3BA18AD9" w14:textId="77777777" w:rsidR="00EB0AB9" w:rsidRPr="00F26F3B" w:rsidRDefault="00EB0AB9" w:rsidP="00EB0AB9">
            <w:pPr>
              <w:pStyle w:val="Zkladntext"/>
            </w:pPr>
            <w:proofErr w:type="spellStart"/>
            <w:r w:rsidRPr="00F26F3B">
              <w:t>Id_zaznam</w:t>
            </w:r>
            <w:proofErr w:type="spellEnd"/>
          </w:p>
        </w:tc>
        <w:tc>
          <w:tcPr>
            <w:tcW w:w="6190" w:type="dxa"/>
          </w:tcPr>
          <w:p w14:paraId="3F5886AA" w14:textId="77777777" w:rsidR="00EB0AB9" w:rsidRPr="00F26F3B" w:rsidRDefault="00EB0AB9" w:rsidP="00EB0AB9">
            <w:pPr>
              <w:pStyle w:val="Zkladntext"/>
            </w:pPr>
            <w:r w:rsidRPr="00F26F3B">
              <w:t>Identifikační číslo záznamu, které identifikuje každý záznam.</w:t>
            </w:r>
          </w:p>
        </w:tc>
      </w:tr>
      <w:tr w:rsidR="00EB0AB9" w:rsidRPr="00F26F3B" w14:paraId="111DDCA4" w14:textId="77777777" w:rsidTr="00EB0AB9">
        <w:tc>
          <w:tcPr>
            <w:tcW w:w="1885" w:type="dxa"/>
          </w:tcPr>
          <w:p w14:paraId="3BA5A72D" w14:textId="77777777" w:rsidR="00EB0AB9" w:rsidRPr="00F26F3B" w:rsidRDefault="00EB0AB9" w:rsidP="00EB0AB9">
            <w:pPr>
              <w:pStyle w:val="Zkladntext"/>
            </w:pPr>
            <w:proofErr w:type="spellStart"/>
            <w:r>
              <w:t>Zkr_záznamu</w:t>
            </w:r>
            <w:proofErr w:type="spellEnd"/>
          </w:p>
        </w:tc>
        <w:tc>
          <w:tcPr>
            <w:tcW w:w="6190" w:type="dxa"/>
          </w:tcPr>
          <w:p w14:paraId="5D0B2F2E" w14:textId="5B3DC048" w:rsidR="00EB0AB9" w:rsidRPr="00F26F3B" w:rsidRDefault="00EB0AB9" w:rsidP="00EB0AB9">
            <w:pPr>
              <w:pStyle w:val="Zkladntext"/>
            </w:pPr>
            <w:r>
              <w:t>Zvolená Identifikační zkratka/název záznamu plánu. Tato část je pouze informativní a udržuje popis</w:t>
            </w:r>
            <w:r w:rsidR="00D86479">
              <w:t>,</w:t>
            </w:r>
            <w:r>
              <w:t xml:space="preserve"> jakým si uživatel pojmenoval tento záznam.</w:t>
            </w:r>
          </w:p>
        </w:tc>
      </w:tr>
      <w:tr w:rsidR="00EB0AB9" w:rsidRPr="00F26F3B" w14:paraId="32CDD95D" w14:textId="77777777" w:rsidTr="00EB0AB9">
        <w:tc>
          <w:tcPr>
            <w:tcW w:w="1885" w:type="dxa"/>
          </w:tcPr>
          <w:p w14:paraId="41A64CC1" w14:textId="77777777" w:rsidR="00EB0AB9" w:rsidRPr="00F26F3B" w:rsidRDefault="00EB0AB9" w:rsidP="00EB0AB9">
            <w:pPr>
              <w:pStyle w:val="Zkladntext"/>
            </w:pPr>
            <w:proofErr w:type="spellStart"/>
            <w:r>
              <w:t>Id_obor</w:t>
            </w:r>
            <w:proofErr w:type="spellEnd"/>
          </w:p>
        </w:tc>
        <w:tc>
          <w:tcPr>
            <w:tcW w:w="6190" w:type="dxa"/>
          </w:tcPr>
          <w:p w14:paraId="23DB6567" w14:textId="77777777" w:rsidR="00EB0AB9" w:rsidRPr="00F26F3B" w:rsidRDefault="00EB0AB9" w:rsidP="00EB0AB9">
            <w:pPr>
              <w:pStyle w:val="Zkladntext"/>
            </w:pPr>
            <w:r>
              <w:t>Cizí klíč, jenž určuje obor vytvořeného plánu.</w:t>
            </w:r>
          </w:p>
        </w:tc>
      </w:tr>
    </w:tbl>
    <w:p w14:paraId="1E18A06D" w14:textId="77777777" w:rsidR="00EB0AB9" w:rsidRDefault="00EB0AB9" w:rsidP="00C11E4D">
      <w:pPr>
        <w:pStyle w:val="Nadpis3"/>
      </w:pPr>
      <w:bookmarkStart w:id="35" w:name="_Toc3637200"/>
      <w:r>
        <w:t>Plán semestr</w:t>
      </w:r>
      <w:bookmarkEnd w:id="35"/>
    </w:p>
    <w:p w14:paraId="31CF2EB2" w14:textId="77777777" w:rsidR="00EB0AB9" w:rsidRDefault="00EB0AB9" w:rsidP="00EB0AB9">
      <w:pPr>
        <w:pStyle w:val="Zkladntext"/>
      </w:pPr>
      <w:r>
        <w:t>Plán na každý semestr, jenž spojuje výběry na semestr. Plánů semestru by mělo být podle toho, kolik uživatel vybere semestrů studia. Do této tabulky se ukládají výběry předmětů pro dané semestry.</w:t>
      </w:r>
    </w:p>
    <w:p w14:paraId="743F25DF" w14:textId="50A261C0" w:rsidR="00EB0AB9" w:rsidRDefault="00EB0AB9" w:rsidP="00EB0AB9">
      <w:pPr>
        <w:pStyle w:val="Titulek"/>
        <w:keepNext/>
      </w:pPr>
      <w:bookmarkStart w:id="36" w:name="_Toc165080"/>
      <w:bookmarkStart w:id="37" w:name="_Toc3637234"/>
      <w:r>
        <w:lastRenderedPageBreak/>
        <w:t xml:space="preserve">Tabulka </w:t>
      </w:r>
      <w:r>
        <w:rPr>
          <w:noProof/>
        </w:rPr>
        <w:fldChar w:fldCharType="begin"/>
      </w:r>
      <w:r>
        <w:rPr>
          <w:noProof/>
        </w:rPr>
        <w:instrText xml:space="preserve"> SEQ Tabulka \* ARABIC </w:instrText>
      </w:r>
      <w:r>
        <w:rPr>
          <w:noProof/>
        </w:rPr>
        <w:fldChar w:fldCharType="separate"/>
      </w:r>
      <w:r>
        <w:rPr>
          <w:noProof/>
        </w:rPr>
        <w:t>6</w:t>
      </w:r>
      <w:r>
        <w:rPr>
          <w:noProof/>
        </w:rPr>
        <w:fldChar w:fldCharType="end"/>
      </w:r>
      <w:r w:rsidRPr="001D4B0D">
        <w:t xml:space="preserve"> - Datový slovník</w:t>
      </w:r>
      <w:r w:rsidR="00D86479">
        <w:t xml:space="preserve"> pro</w:t>
      </w:r>
      <w:r>
        <w:t xml:space="preserve"> </w:t>
      </w:r>
      <w:r w:rsidR="00D86479">
        <w:t>P</w:t>
      </w:r>
      <w:r>
        <w:t>lán semestru</w:t>
      </w:r>
      <w:bookmarkEnd w:id="36"/>
      <w:bookmarkEnd w:id="37"/>
    </w:p>
    <w:tbl>
      <w:tblPr>
        <w:tblStyle w:val="Mkatabulky"/>
        <w:tblW w:w="0" w:type="auto"/>
        <w:tblLook w:val="04A0" w:firstRow="1" w:lastRow="0" w:firstColumn="1" w:lastColumn="0" w:noHBand="0" w:noVBand="1"/>
      </w:tblPr>
      <w:tblGrid>
        <w:gridCol w:w="1885"/>
        <w:gridCol w:w="6190"/>
      </w:tblGrid>
      <w:tr w:rsidR="00EB0AB9" w:rsidRPr="00F26F3B" w14:paraId="08FA94E3" w14:textId="77777777" w:rsidTr="00EB0AB9">
        <w:tc>
          <w:tcPr>
            <w:tcW w:w="1885" w:type="dxa"/>
          </w:tcPr>
          <w:p w14:paraId="359CD998" w14:textId="77777777" w:rsidR="00EB0AB9" w:rsidRPr="00F26F3B" w:rsidRDefault="00EB0AB9" w:rsidP="00EB0AB9">
            <w:pPr>
              <w:pStyle w:val="Zkladntext"/>
            </w:pPr>
            <w:proofErr w:type="spellStart"/>
            <w:r w:rsidRPr="00F26F3B">
              <w:t>Id_ps</w:t>
            </w:r>
            <w:proofErr w:type="spellEnd"/>
          </w:p>
        </w:tc>
        <w:tc>
          <w:tcPr>
            <w:tcW w:w="6190" w:type="dxa"/>
          </w:tcPr>
          <w:p w14:paraId="5D54602D" w14:textId="77777777" w:rsidR="00EB0AB9" w:rsidRPr="00F26F3B" w:rsidRDefault="00EB0AB9" w:rsidP="00EB0AB9">
            <w:pPr>
              <w:pStyle w:val="Zkladntext"/>
            </w:pPr>
            <w:r w:rsidRPr="00F26F3B">
              <w:t>Identifikační číslo Plánu semestru, které identifikuje každý semestrální plán.</w:t>
            </w:r>
          </w:p>
        </w:tc>
      </w:tr>
      <w:tr w:rsidR="00EB0AB9" w:rsidRPr="00F26F3B" w14:paraId="6FB31232" w14:textId="77777777" w:rsidTr="00EB0AB9">
        <w:tc>
          <w:tcPr>
            <w:tcW w:w="1885" w:type="dxa"/>
          </w:tcPr>
          <w:p w14:paraId="102E8995" w14:textId="77777777" w:rsidR="00EB0AB9" w:rsidRPr="00F26F3B" w:rsidRDefault="00EB0AB9" w:rsidP="00EB0AB9">
            <w:pPr>
              <w:pStyle w:val="Zkladntext"/>
            </w:pPr>
            <w:proofErr w:type="spellStart"/>
            <w:r>
              <w:t>Sem_ps</w:t>
            </w:r>
            <w:proofErr w:type="spellEnd"/>
          </w:p>
        </w:tc>
        <w:tc>
          <w:tcPr>
            <w:tcW w:w="6190" w:type="dxa"/>
          </w:tcPr>
          <w:p w14:paraId="6460C6AF" w14:textId="77777777" w:rsidR="00EB0AB9" w:rsidRPr="00F26F3B" w:rsidRDefault="00EB0AB9" w:rsidP="00EB0AB9">
            <w:pPr>
              <w:pStyle w:val="Zkladntext"/>
            </w:pPr>
            <w:r>
              <w:t>Nastavený semestr pro tento plán. Identifikace, do kterého semestru se bude tento plán zobrazovat.</w:t>
            </w:r>
          </w:p>
        </w:tc>
      </w:tr>
      <w:tr w:rsidR="00EB0AB9" w:rsidRPr="00F26F3B" w14:paraId="62F0FFD4" w14:textId="77777777" w:rsidTr="00EB0AB9">
        <w:tc>
          <w:tcPr>
            <w:tcW w:w="1885" w:type="dxa"/>
          </w:tcPr>
          <w:p w14:paraId="43CDF436" w14:textId="77777777" w:rsidR="00EB0AB9" w:rsidRPr="00F26F3B" w:rsidRDefault="00EB0AB9" w:rsidP="00EB0AB9">
            <w:pPr>
              <w:pStyle w:val="Zkladntext"/>
            </w:pPr>
            <w:proofErr w:type="spellStart"/>
            <w:r>
              <w:t>Id_zaznam</w:t>
            </w:r>
            <w:proofErr w:type="spellEnd"/>
          </w:p>
        </w:tc>
        <w:tc>
          <w:tcPr>
            <w:tcW w:w="6190" w:type="dxa"/>
          </w:tcPr>
          <w:p w14:paraId="4F1E92C2" w14:textId="77777777" w:rsidR="00EB0AB9" w:rsidRPr="00F26F3B" w:rsidRDefault="00EB0AB9" w:rsidP="00EB0AB9">
            <w:pPr>
              <w:pStyle w:val="Zkladntext"/>
            </w:pPr>
            <w:r>
              <w:t>Cizí klíč záznamu, pod který semestrální plán spadá.</w:t>
            </w:r>
          </w:p>
        </w:tc>
      </w:tr>
    </w:tbl>
    <w:p w14:paraId="529362AC" w14:textId="77777777" w:rsidR="00EB0AB9" w:rsidRDefault="00EB0AB9" w:rsidP="00C11E4D">
      <w:pPr>
        <w:pStyle w:val="Nadpis3"/>
      </w:pPr>
      <w:bookmarkStart w:id="38" w:name="_Toc3637201"/>
      <w:r>
        <w:t>Výběr</w:t>
      </w:r>
      <w:bookmarkEnd w:id="38"/>
    </w:p>
    <w:p w14:paraId="7B3D4795" w14:textId="1D90F425" w:rsidR="00EB0AB9" w:rsidRDefault="00EB0AB9" w:rsidP="00EB0AB9">
      <w:pPr>
        <w:pStyle w:val="Zkladntext"/>
      </w:pPr>
      <w:r>
        <w:t>Výběr je vytvořen jako propojovací tabulka mezi semestrálním plánem a předmětem</w:t>
      </w:r>
      <w:r w:rsidR="00D86479">
        <w:t>, která reprezentuje vztah mezi předměty a semestry.</w:t>
      </w:r>
      <w:r>
        <w:t xml:space="preserve"> Tato tabulka umožnuje přidat libovolný počet pře</w:t>
      </w:r>
      <w:r w:rsidR="00D86479">
        <w:t>d</w:t>
      </w:r>
      <w:r>
        <w:t>m</w:t>
      </w:r>
      <w:r w:rsidR="00D86479">
        <w:t>ě</w:t>
      </w:r>
      <w:r>
        <w:t>tů do jednoho semestru.</w:t>
      </w:r>
    </w:p>
    <w:p w14:paraId="78F01CEE" w14:textId="3C64DEFE" w:rsidR="00EB0AB9" w:rsidRDefault="00EB0AB9" w:rsidP="00EB0AB9">
      <w:pPr>
        <w:pStyle w:val="Titulek"/>
        <w:keepNext/>
      </w:pPr>
      <w:bookmarkStart w:id="39" w:name="_Toc165081"/>
      <w:bookmarkStart w:id="40" w:name="_Toc3637235"/>
      <w:r>
        <w:t xml:space="preserve">Tabulka </w:t>
      </w:r>
      <w:r>
        <w:rPr>
          <w:noProof/>
        </w:rPr>
        <w:fldChar w:fldCharType="begin"/>
      </w:r>
      <w:r>
        <w:rPr>
          <w:noProof/>
        </w:rPr>
        <w:instrText xml:space="preserve"> SEQ Tabulka \* ARABIC </w:instrText>
      </w:r>
      <w:r>
        <w:rPr>
          <w:noProof/>
        </w:rPr>
        <w:fldChar w:fldCharType="separate"/>
      </w:r>
      <w:r>
        <w:rPr>
          <w:noProof/>
        </w:rPr>
        <w:t>7</w:t>
      </w:r>
      <w:r>
        <w:rPr>
          <w:noProof/>
        </w:rPr>
        <w:fldChar w:fldCharType="end"/>
      </w:r>
      <w:r w:rsidRPr="0025225F">
        <w:t xml:space="preserve"> - Datový slovník</w:t>
      </w:r>
      <w:r w:rsidR="00D86479">
        <w:t xml:space="preserve"> pro</w:t>
      </w:r>
      <w:r>
        <w:t xml:space="preserve"> </w:t>
      </w:r>
      <w:r w:rsidR="00D86479">
        <w:t>V</w:t>
      </w:r>
      <w:r>
        <w:t>ýběr</w:t>
      </w:r>
      <w:bookmarkEnd w:id="39"/>
      <w:bookmarkEnd w:id="40"/>
    </w:p>
    <w:tbl>
      <w:tblPr>
        <w:tblStyle w:val="Mkatabulky"/>
        <w:tblW w:w="0" w:type="auto"/>
        <w:tblInd w:w="18" w:type="dxa"/>
        <w:tblLook w:val="04A0" w:firstRow="1" w:lastRow="0" w:firstColumn="1" w:lastColumn="0" w:noHBand="0" w:noVBand="1"/>
      </w:tblPr>
      <w:tblGrid>
        <w:gridCol w:w="1885"/>
        <w:gridCol w:w="6190"/>
      </w:tblGrid>
      <w:tr w:rsidR="00EB0AB9" w14:paraId="1F268389" w14:textId="77777777" w:rsidTr="00EB0AB9">
        <w:tc>
          <w:tcPr>
            <w:tcW w:w="1885" w:type="dxa"/>
          </w:tcPr>
          <w:p w14:paraId="2E92D5C4" w14:textId="77777777" w:rsidR="00EB0AB9" w:rsidRPr="00F26F3B" w:rsidRDefault="00EB0AB9" w:rsidP="00EB0AB9">
            <w:pPr>
              <w:pStyle w:val="Zkladntext"/>
            </w:pPr>
            <w:proofErr w:type="spellStart"/>
            <w:r w:rsidRPr="00F26F3B">
              <w:t>Id_vyber</w:t>
            </w:r>
            <w:proofErr w:type="spellEnd"/>
          </w:p>
        </w:tc>
        <w:tc>
          <w:tcPr>
            <w:tcW w:w="6190" w:type="dxa"/>
          </w:tcPr>
          <w:p w14:paraId="521F8B0E" w14:textId="77777777" w:rsidR="00EB0AB9" w:rsidRPr="00F26F3B" w:rsidRDefault="00EB0AB9" w:rsidP="00EB0AB9">
            <w:pPr>
              <w:pStyle w:val="Zkladntext"/>
            </w:pPr>
            <w:r w:rsidRPr="00F26F3B">
              <w:t>Identifikační číslo výběru předmětu, které identifikuje každý výběr.</w:t>
            </w:r>
          </w:p>
        </w:tc>
      </w:tr>
      <w:tr w:rsidR="00EB0AB9" w14:paraId="04533CE2" w14:textId="77777777" w:rsidTr="00EB0AB9">
        <w:tc>
          <w:tcPr>
            <w:tcW w:w="1885" w:type="dxa"/>
          </w:tcPr>
          <w:p w14:paraId="2390E461" w14:textId="77777777" w:rsidR="00EB0AB9" w:rsidRPr="00F26F3B" w:rsidRDefault="00EB0AB9" w:rsidP="00EB0AB9">
            <w:pPr>
              <w:pStyle w:val="Zkladntext"/>
            </w:pPr>
            <w:proofErr w:type="spellStart"/>
            <w:r>
              <w:t>Id_předmět</w:t>
            </w:r>
            <w:proofErr w:type="spellEnd"/>
          </w:p>
        </w:tc>
        <w:tc>
          <w:tcPr>
            <w:tcW w:w="6190" w:type="dxa"/>
          </w:tcPr>
          <w:p w14:paraId="08962D44" w14:textId="77777777" w:rsidR="00EB0AB9" w:rsidRPr="00F26F3B" w:rsidRDefault="00EB0AB9" w:rsidP="00EB0AB9">
            <w:pPr>
              <w:pStyle w:val="Zkladntext"/>
            </w:pPr>
            <w:r>
              <w:t>Cizí klíč, jenž určuje, jaký je vybraný předmět.</w:t>
            </w:r>
          </w:p>
        </w:tc>
      </w:tr>
      <w:tr w:rsidR="00EB0AB9" w14:paraId="7B521CAF" w14:textId="77777777" w:rsidTr="00EB0AB9">
        <w:tc>
          <w:tcPr>
            <w:tcW w:w="1885" w:type="dxa"/>
          </w:tcPr>
          <w:p w14:paraId="08535FE7" w14:textId="77777777" w:rsidR="00EB0AB9" w:rsidRPr="00F26F3B" w:rsidRDefault="00EB0AB9" w:rsidP="00EB0AB9">
            <w:pPr>
              <w:pStyle w:val="Zkladntext"/>
            </w:pPr>
            <w:proofErr w:type="spellStart"/>
            <w:r>
              <w:t>Id_ps</w:t>
            </w:r>
            <w:proofErr w:type="spellEnd"/>
          </w:p>
        </w:tc>
        <w:tc>
          <w:tcPr>
            <w:tcW w:w="6190" w:type="dxa"/>
          </w:tcPr>
          <w:p w14:paraId="0192E46F" w14:textId="77777777" w:rsidR="00EB0AB9" w:rsidRPr="00F26F3B" w:rsidRDefault="00EB0AB9" w:rsidP="00EB0AB9">
            <w:pPr>
              <w:pStyle w:val="Zkladntext"/>
            </w:pPr>
            <w:r>
              <w:t>Cizí klíč, jenž určuje, do jakého semestrálního plánu výběr přidává.</w:t>
            </w:r>
          </w:p>
        </w:tc>
      </w:tr>
    </w:tbl>
    <w:p w14:paraId="4E52F2ED" w14:textId="53B4BBCB" w:rsidR="00C11E4D" w:rsidRDefault="00C11E4D">
      <w:pPr>
        <w:rPr>
          <w:rFonts w:cs="Arial"/>
          <w:b/>
          <w:bCs/>
          <w:iCs/>
          <w:sz w:val="28"/>
          <w:szCs w:val="28"/>
        </w:rPr>
      </w:pPr>
    </w:p>
    <w:p w14:paraId="047988EB" w14:textId="7BB0BA72" w:rsidR="00EB0AB9" w:rsidRDefault="00D86479" w:rsidP="00EB0AB9">
      <w:pPr>
        <w:pStyle w:val="Nadpis2"/>
        <w:numPr>
          <w:ilvl w:val="1"/>
          <w:numId w:val="1"/>
        </w:numPr>
      </w:pPr>
      <w:bookmarkStart w:id="41" w:name="_Toc3637202"/>
      <w:r>
        <w:t>Funkční model aplikace</w:t>
      </w:r>
      <w:bookmarkEnd w:id="41"/>
    </w:p>
    <w:p w14:paraId="4A70151F" w14:textId="61425A51" w:rsidR="00D86479" w:rsidRDefault="00D86479" w:rsidP="00C11E4D">
      <w:pPr>
        <w:pStyle w:val="Zkladntext"/>
        <w:keepNext/>
      </w:pPr>
      <w:r w:rsidRPr="00D86479">
        <w:t xml:space="preserve">Funkční model aplikace shrnuje sadu služeb, které by aplikace měla uživatelům poskytovat. Při analýze potřebných služeb bylo konstatováno, že budou existovat dvě kategorie uživatelů – běžný uživatel a správce. Tyto kategorie jsou v dokumentaci reprezentovány aktéry Uživatel a Správa. Uživatel v roli Uživatel využívá aplikaci </w:t>
      </w:r>
      <w:r w:rsidR="0022528B">
        <w:br/>
      </w:r>
      <w:r w:rsidRPr="00D86479">
        <w:t xml:space="preserve">po nainstalování a může vytvářet plány, upravovat délku studia, přidávat a odebírat předměty ze semestrů a volit obory. Uživatel v roli Správa je speciální typ uživatele, který může být zvolen v nastavení aplikace. Tato role umožní navíc uživateli přidávat a odebírat předměty, garanty, katedry a obory a různě je upravovat. K dispozici bude také hromadné načítání dat. Tento problém i s hlavičkou požadovaného souboru bude popsán v kapitole o vkládání dat do databáze. Celkový přehled služeb poskytovaných aplikací je uveden </w:t>
      </w:r>
      <w:r w:rsidR="0022528B">
        <w:br/>
      </w:r>
      <w:r w:rsidRPr="00D86479">
        <w:lastRenderedPageBreak/>
        <w:t>na obrázku Use Case model aplikace SPPSP (Obrázek 2). K dokumentaci je použit tzv. Use Case Model UML (model jednání).</w:t>
      </w:r>
    </w:p>
    <w:p w14:paraId="1F3A3E4C" w14:textId="28DD3CBE" w:rsidR="00C11E4D" w:rsidRDefault="00C11E4D" w:rsidP="00C11E4D">
      <w:pPr>
        <w:pStyle w:val="Zkladntext"/>
        <w:keepNext/>
      </w:pPr>
      <w:r>
        <w:rPr>
          <w:noProof/>
        </w:rPr>
        <w:drawing>
          <wp:inline distT="0" distB="0" distL="0" distR="0" wp14:anchorId="2CFC7C80" wp14:editId="56E1E3B4">
            <wp:extent cx="5427980" cy="4338320"/>
            <wp:effectExtent l="0" t="0" r="1270" b="508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980" cy="4338320"/>
                    </a:xfrm>
                    <a:prstGeom prst="rect">
                      <a:avLst/>
                    </a:prstGeom>
                    <a:noFill/>
                    <a:ln>
                      <a:noFill/>
                    </a:ln>
                  </pic:spPr>
                </pic:pic>
              </a:graphicData>
            </a:graphic>
          </wp:inline>
        </w:drawing>
      </w:r>
    </w:p>
    <w:p w14:paraId="15FA47AD" w14:textId="57B4F7B2" w:rsidR="00C11E4D" w:rsidRPr="00C11E4D" w:rsidRDefault="00C11E4D" w:rsidP="00C11E4D">
      <w:pPr>
        <w:pStyle w:val="Titulek"/>
        <w:jc w:val="both"/>
      </w:pPr>
      <w:bookmarkStart w:id="42" w:name="_Toc3637221"/>
      <w:r>
        <w:t xml:space="preserve">Obrázek </w:t>
      </w:r>
      <w:r w:rsidR="00E40DE4">
        <w:rPr>
          <w:noProof/>
        </w:rPr>
        <w:fldChar w:fldCharType="begin"/>
      </w:r>
      <w:r w:rsidR="00E40DE4">
        <w:rPr>
          <w:noProof/>
        </w:rPr>
        <w:instrText xml:space="preserve"> SEQ Obrázek \* ARABIC </w:instrText>
      </w:r>
      <w:r w:rsidR="00E40DE4">
        <w:rPr>
          <w:noProof/>
        </w:rPr>
        <w:fldChar w:fldCharType="separate"/>
      </w:r>
      <w:r w:rsidR="003173C2">
        <w:rPr>
          <w:noProof/>
        </w:rPr>
        <w:t>2</w:t>
      </w:r>
      <w:r w:rsidR="00E40DE4">
        <w:rPr>
          <w:noProof/>
        </w:rPr>
        <w:fldChar w:fldCharType="end"/>
      </w:r>
      <w:r>
        <w:t xml:space="preserve"> - Use Case</w:t>
      </w:r>
      <w:r w:rsidR="00D86479">
        <w:t xml:space="preserve"> model aplikace SPPSP</w:t>
      </w:r>
      <w:bookmarkEnd w:id="42"/>
    </w:p>
    <w:p w14:paraId="6C83B894" w14:textId="478067A2" w:rsidR="00EB0AB9" w:rsidRDefault="00D86479" w:rsidP="00C11E4D">
      <w:pPr>
        <w:pStyle w:val="Nadpis3"/>
      </w:pPr>
      <w:bookmarkStart w:id="43" w:name="_Toc3637203"/>
      <w:r>
        <w:t xml:space="preserve">Případy užití aktéra </w:t>
      </w:r>
      <w:r w:rsidR="00EB0AB9">
        <w:t>Uživatel</w:t>
      </w:r>
      <w:bookmarkEnd w:id="43"/>
    </w:p>
    <w:p w14:paraId="24149DAD" w14:textId="6ACE2C62" w:rsidR="00D86479" w:rsidRPr="00D86479" w:rsidRDefault="00D86479" w:rsidP="00D86479">
      <w:pPr>
        <w:pStyle w:val="Zkladntext"/>
      </w:pPr>
      <w:r>
        <w:t>Tato část je zaměřena na případy užití pro aktéra v roli Uživatel</w:t>
      </w:r>
    </w:p>
    <w:p w14:paraId="144CEAEC" w14:textId="3E211AC8" w:rsidR="00EB0AB9" w:rsidRDefault="00EB0AB9" w:rsidP="00EB0AB9">
      <w:pPr>
        <w:pStyle w:val="Zkladntext"/>
        <w:numPr>
          <w:ilvl w:val="0"/>
          <w:numId w:val="31"/>
        </w:numPr>
      </w:pPr>
      <w:r w:rsidRPr="00EC1AD3">
        <w:t>Vytvořit</w:t>
      </w:r>
      <w:r w:rsidRPr="00EC1AD3">
        <w:rPr>
          <w:b/>
        </w:rPr>
        <w:t xml:space="preserve"> </w:t>
      </w:r>
      <w:r w:rsidR="00B30D21" w:rsidRPr="00EC1AD3">
        <w:t>plán</w:t>
      </w:r>
      <w:r w:rsidR="00B30D21">
        <w:t xml:space="preserve"> – Umožní</w:t>
      </w:r>
      <w:r>
        <w:t xml:space="preserve"> uživateli vytvořit studijní plán, jenž bude ukládán </w:t>
      </w:r>
      <w:r>
        <w:br/>
        <w:t>a bude možnost vytvořit více plánů najednou</w:t>
      </w:r>
      <w:r w:rsidR="00D86479">
        <w:t>.</w:t>
      </w:r>
      <w:r>
        <w:tab/>
      </w:r>
    </w:p>
    <w:p w14:paraId="65DD1B9A" w14:textId="7171A78B" w:rsidR="00EB0AB9" w:rsidRDefault="00EB0AB9" w:rsidP="00EB0AB9">
      <w:pPr>
        <w:pStyle w:val="Zkladntext"/>
        <w:numPr>
          <w:ilvl w:val="1"/>
          <w:numId w:val="31"/>
        </w:numPr>
      </w:pPr>
      <w:r w:rsidRPr="00EC1AD3">
        <w:t xml:space="preserve">Vybrat počet </w:t>
      </w:r>
      <w:r w:rsidR="00B30D21" w:rsidRPr="00EC1AD3">
        <w:t>semestrů</w:t>
      </w:r>
      <w:r w:rsidR="00B30D21">
        <w:t xml:space="preserve"> – Nastavení</w:t>
      </w:r>
      <w:r>
        <w:t xml:space="preserve"> požadovaného oboru studia, jenž </w:t>
      </w:r>
      <w:r>
        <w:br/>
        <w:t>je zapotřebí vybrat před vytvářením plánu, aby bylo možno filtrovat předměty podle oboru.</w:t>
      </w:r>
    </w:p>
    <w:p w14:paraId="6E78C1CD" w14:textId="0F45A9A4" w:rsidR="00EB0AB9" w:rsidRDefault="00EB0AB9" w:rsidP="00EB0AB9">
      <w:pPr>
        <w:pStyle w:val="Zkladntext"/>
        <w:numPr>
          <w:ilvl w:val="1"/>
          <w:numId w:val="31"/>
        </w:numPr>
      </w:pPr>
      <w:r>
        <w:t xml:space="preserve">Vybrat </w:t>
      </w:r>
      <w:r w:rsidR="00B30D21">
        <w:t>obor – Nastavení</w:t>
      </w:r>
      <w:r>
        <w:t xml:space="preserve"> požadovaného oboru studia, jenž je zapotřebí vybrat před vytvářením plánu, aby bylo možno filtrovat předměty podle oboru.</w:t>
      </w:r>
    </w:p>
    <w:p w14:paraId="29AFD407" w14:textId="58F80693" w:rsidR="00EB0AB9" w:rsidRDefault="00EB0AB9" w:rsidP="00EB0AB9">
      <w:pPr>
        <w:pStyle w:val="Zkladntext"/>
        <w:numPr>
          <w:ilvl w:val="1"/>
          <w:numId w:val="31"/>
        </w:numPr>
      </w:pPr>
      <w:r>
        <w:lastRenderedPageBreak/>
        <w:t xml:space="preserve">Přidat předmět do </w:t>
      </w:r>
      <w:r w:rsidR="00B30D21">
        <w:t>semestru – Přidání</w:t>
      </w:r>
      <w:r>
        <w:t xml:space="preserve"> předmětu do plánu a požadovaného semestru. Uživatel si bude moci vybrat předmět z nabídky předmětů jeho zvoleného oboru a daného období (letní nebo zimní semestr)</w:t>
      </w:r>
      <w:r w:rsidR="00D86479">
        <w:t>.</w:t>
      </w:r>
    </w:p>
    <w:p w14:paraId="5965E270" w14:textId="170D3B48" w:rsidR="00EB0AB9" w:rsidRDefault="00EB0AB9" w:rsidP="00EB0AB9">
      <w:pPr>
        <w:pStyle w:val="Zkladntext"/>
        <w:numPr>
          <w:ilvl w:val="1"/>
          <w:numId w:val="31"/>
        </w:numPr>
      </w:pPr>
      <w:r>
        <w:t xml:space="preserve">Odebrat předmět ze </w:t>
      </w:r>
      <w:r w:rsidR="00B30D21">
        <w:t>semestru – Odebrání</w:t>
      </w:r>
      <w:r>
        <w:t xml:space="preserve"> předmětu do plánu </w:t>
      </w:r>
      <w:r>
        <w:br/>
        <w:t>a požadovaného semestru. Pomocí kliknutí na daný předmět a zvolení možnosti smazání bude tento předmět odstraněn z předmětu a přibyde opět do nabídky předmětů, které jdou zapsat do semestru</w:t>
      </w:r>
      <w:r w:rsidR="00D86479">
        <w:t>.</w:t>
      </w:r>
    </w:p>
    <w:p w14:paraId="34ACD0FC" w14:textId="72AE3C54" w:rsidR="00EB0AB9" w:rsidRDefault="00EB0AB9" w:rsidP="00EB0AB9">
      <w:pPr>
        <w:pStyle w:val="Zkladntext"/>
        <w:numPr>
          <w:ilvl w:val="0"/>
          <w:numId w:val="31"/>
        </w:numPr>
      </w:pPr>
      <w:r>
        <w:t xml:space="preserve">Vyhledat </w:t>
      </w:r>
      <w:r w:rsidR="00B30D21">
        <w:t>předmět – Umožní</w:t>
      </w:r>
      <w:r>
        <w:t xml:space="preserve"> vyhledat předmět po zadaní jeho názvu, povinnosti předmětu, počtu kreditů, doporučených semestrů.</w:t>
      </w:r>
    </w:p>
    <w:p w14:paraId="64DA1568" w14:textId="2D02A170" w:rsidR="00EB0AB9" w:rsidRDefault="00EB0AB9" w:rsidP="00EB0AB9">
      <w:pPr>
        <w:pStyle w:val="Zkladntext"/>
        <w:numPr>
          <w:ilvl w:val="0"/>
          <w:numId w:val="31"/>
        </w:numPr>
      </w:pPr>
      <w:r>
        <w:t xml:space="preserve">Zjistit informace o </w:t>
      </w:r>
      <w:r w:rsidR="00B30D21">
        <w:t>předmětu – Po</w:t>
      </w:r>
      <w:r>
        <w:t xml:space="preserve"> výběru předmětu bude možnost zobrazit informace o předmětu</w:t>
      </w:r>
      <w:r w:rsidR="00D86479">
        <w:t>,</w:t>
      </w:r>
      <w:r>
        <w:t xml:space="preserve"> jako jsou zkratka předmětu, doporučený semestr studia, prerekvizita</w:t>
      </w:r>
      <w:r w:rsidR="00D86479">
        <w:t>.</w:t>
      </w:r>
    </w:p>
    <w:p w14:paraId="1D742A06" w14:textId="71A7FDB7" w:rsidR="00EB0AB9" w:rsidRDefault="00EB0AB9" w:rsidP="00EB0AB9">
      <w:pPr>
        <w:pStyle w:val="Zkladntext"/>
        <w:numPr>
          <w:ilvl w:val="1"/>
          <w:numId w:val="31"/>
        </w:numPr>
      </w:pPr>
      <w:r>
        <w:t xml:space="preserve">Zobrazit </w:t>
      </w:r>
      <w:r w:rsidR="00B30D21">
        <w:t>kredity – Zobrazení</w:t>
      </w:r>
      <w:r>
        <w:t xml:space="preserve"> kreditového ohodnocení zvoleného předmětu</w:t>
      </w:r>
      <w:r w:rsidR="00D86479">
        <w:t>.</w:t>
      </w:r>
    </w:p>
    <w:p w14:paraId="0C7CE998" w14:textId="2BB229BF" w:rsidR="00EB0AB9" w:rsidRDefault="00EB0AB9" w:rsidP="00EB0AB9">
      <w:pPr>
        <w:pStyle w:val="Zkladntext"/>
        <w:numPr>
          <w:ilvl w:val="1"/>
          <w:numId w:val="31"/>
        </w:numPr>
      </w:pPr>
      <w:r>
        <w:t xml:space="preserve">Zobrazit </w:t>
      </w:r>
      <w:r w:rsidR="00B30D21">
        <w:t>popisy – Zobrazení</w:t>
      </w:r>
      <w:r>
        <w:t xml:space="preserve"> popisu vybraného předmětu, jako jsou: cíle, požadavky atd.</w:t>
      </w:r>
    </w:p>
    <w:p w14:paraId="2F1A35A6" w14:textId="54BD3709" w:rsidR="00EB0AB9" w:rsidRDefault="00EB0AB9" w:rsidP="00EB0AB9">
      <w:pPr>
        <w:pStyle w:val="Zkladntext"/>
        <w:numPr>
          <w:ilvl w:val="1"/>
          <w:numId w:val="31"/>
        </w:numPr>
      </w:pPr>
      <w:r>
        <w:t xml:space="preserve">Zobrazit </w:t>
      </w:r>
      <w:r w:rsidR="00B30D21">
        <w:t>garanta – Zobrazení</w:t>
      </w:r>
      <w:r>
        <w:t xml:space="preserve"> garanta daného předmětu</w:t>
      </w:r>
      <w:r w:rsidR="00D86479">
        <w:t>.</w:t>
      </w:r>
    </w:p>
    <w:p w14:paraId="1B88FB72" w14:textId="79F54149" w:rsidR="00EB0AB9" w:rsidRDefault="00EB0AB9" w:rsidP="00EB0AB9">
      <w:pPr>
        <w:pStyle w:val="Zkladntext"/>
        <w:numPr>
          <w:ilvl w:val="1"/>
          <w:numId w:val="31"/>
        </w:numPr>
      </w:pPr>
      <w:r>
        <w:t xml:space="preserve">Zobrazit </w:t>
      </w:r>
      <w:r w:rsidR="00B30D21">
        <w:t>prerekvizity – Zobrazení</w:t>
      </w:r>
      <w:r>
        <w:t xml:space="preserve"> potřebných prerekvizity předmětu</w:t>
      </w:r>
      <w:r w:rsidR="00D86479">
        <w:t>.</w:t>
      </w:r>
    </w:p>
    <w:p w14:paraId="71230B98" w14:textId="50D698BC" w:rsidR="00EB0AB9" w:rsidRDefault="00EB0AB9" w:rsidP="00EB0AB9">
      <w:pPr>
        <w:pStyle w:val="Zkladntext"/>
        <w:numPr>
          <w:ilvl w:val="1"/>
          <w:numId w:val="31"/>
        </w:numPr>
      </w:pPr>
      <w:r>
        <w:t xml:space="preserve">Zobrazit doporučený </w:t>
      </w:r>
      <w:r w:rsidR="00B30D21">
        <w:t>semestr – Zobrazení</w:t>
      </w:r>
      <w:r>
        <w:t xml:space="preserve"> doporučeného semestru </w:t>
      </w:r>
      <w:r>
        <w:br/>
        <w:t>ve studiu požadovaného předmětu</w:t>
      </w:r>
      <w:r w:rsidR="00D86479">
        <w:t>.</w:t>
      </w:r>
    </w:p>
    <w:p w14:paraId="6880B57C" w14:textId="6CD099E2" w:rsidR="00EB0AB9" w:rsidRDefault="00EB0AB9" w:rsidP="00EB0AB9">
      <w:pPr>
        <w:pStyle w:val="Zkladntext"/>
        <w:numPr>
          <w:ilvl w:val="0"/>
          <w:numId w:val="31"/>
        </w:numPr>
      </w:pPr>
      <w:r>
        <w:t xml:space="preserve">Zobrazit informace o garantovi </w:t>
      </w:r>
      <w:r w:rsidR="00B30D21">
        <w:t>předmětu – Možnost</w:t>
      </w:r>
      <w:r>
        <w:t xml:space="preserve"> zobrazit informace </w:t>
      </w:r>
      <w:r>
        <w:br/>
        <w:t>o garantovi jako: místo kanceláře aj.</w:t>
      </w:r>
    </w:p>
    <w:p w14:paraId="2CBF4C36" w14:textId="53AE5104" w:rsidR="00EB0AB9" w:rsidRDefault="00EB0AB9" w:rsidP="00EB0AB9">
      <w:pPr>
        <w:pStyle w:val="Zkladntext"/>
        <w:numPr>
          <w:ilvl w:val="1"/>
          <w:numId w:val="31"/>
        </w:numPr>
      </w:pPr>
      <w:r>
        <w:t xml:space="preserve">Zobrazit </w:t>
      </w:r>
      <w:r w:rsidR="00B30D21">
        <w:t>kontakt – Zobrazení</w:t>
      </w:r>
      <w:r>
        <w:t xml:space="preserve"> kontaktních informací daného garanta jako jsou telefon a email</w:t>
      </w:r>
      <w:r w:rsidR="00D86479">
        <w:t>.</w:t>
      </w:r>
    </w:p>
    <w:p w14:paraId="1488EDE6" w14:textId="6166F5CB" w:rsidR="00C11E4D" w:rsidRDefault="00EB0AB9" w:rsidP="00B817F7">
      <w:pPr>
        <w:pStyle w:val="Zkladntext"/>
        <w:numPr>
          <w:ilvl w:val="1"/>
          <w:numId w:val="31"/>
        </w:numPr>
      </w:pPr>
      <w:r>
        <w:t>Zobrazit konzultační hodiny – Zobrazení konzultačních hodin a dne konzultací daného garanta</w:t>
      </w:r>
      <w:r w:rsidR="00D86479">
        <w:t>.</w:t>
      </w:r>
    </w:p>
    <w:p w14:paraId="0E19EFAF" w14:textId="577A163E" w:rsidR="00EB0AB9" w:rsidRDefault="00D86479" w:rsidP="00C11E4D">
      <w:pPr>
        <w:pStyle w:val="Nadpis3"/>
      </w:pPr>
      <w:bookmarkStart w:id="44" w:name="_Toc3637204"/>
      <w:r>
        <w:lastRenderedPageBreak/>
        <w:t xml:space="preserve">Případy užití pro aktéra v roli </w:t>
      </w:r>
      <w:r w:rsidR="00EB0AB9">
        <w:t>Správa</w:t>
      </w:r>
      <w:bookmarkEnd w:id="44"/>
    </w:p>
    <w:p w14:paraId="01B42AFC" w14:textId="051A4198" w:rsidR="00D86479" w:rsidRPr="00D86479" w:rsidRDefault="00D86479" w:rsidP="00D86479">
      <w:pPr>
        <w:pStyle w:val="Zkladntext"/>
      </w:pPr>
      <w:r>
        <w:t>Tato část je zaměřena na případy užití pro aktéra v roli Správa</w:t>
      </w:r>
    </w:p>
    <w:p w14:paraId="140CBD81" w14:textId="060CDF0F" w:rsidR="00EB0AB9" w:rsidRDefault="00EB0AB9" w:rsidP="00EB0AB9">
      <w:pPr>
        <w:pStyle w:val="Zkladntext"/>
        <w:numPr>
          <w:ilvl w:val="0"/>
          <w:numId w:val="32"/>
        </w:numPr>
      </w:pPr>
      <w:r>
        <w:t xml:space="preserve">Správa </w:t>
      </w:r>
      <w:r w:rsidR="00B30D21">
        <w:t>předmětů – Bude</w:t>
      </w:r>
      <w:r>
        <w:t xml:space="preserve"> moci upravit veškeré informace po vybrání garanta nebo zadání jména upravit údaje o garantech jako jméno, kontakty, místo kanceláře.</w:t>
      </w:r>
    </w:p>
    <w:p w14:paraId="47CEC8CB" w14:textId="495995FE" w:rsidR="00EB0AB9" w:rsidRDefault="00EB0AB9" w:rsidP="00EB0AB9">
      <w:pPr>
        <w:pStyle w:val="Zkladntext"/>
        <w:numPr>
          <w:ilvl w:val="0"/>
          <w:numId w:val="32"/>
        </w:numPr>
      </w:pPr>
      <w:r>
        <w:t xml:space="preserve">Správa </w:t>
      </w:r>
      <w:r w:rsidR="00B30D21">
        <w:t>garantů – Bude</w:t>
      </w:r>
      <w:r>
        <w:t xml:space="preserve"> moci upravit veškeré věci v předmětu od názvu </w:t>
      </w:r>
      <w:r>
        <w:br/>
        <w:t>a zkratky po popisy, garanta předmětu po kredity a povinnosti/prerekvizity.</w:t>
      </w:r>
    </w:p>
    <w:p w14:paraId="62F9DFCC" w14:textId="48863EEE" w:rsidR="00EB0AB9" w:rsidRDefault="00EB0AB9" w:rsidP="00EB0AB9">
      <w:pPr>
        <w:pStyle w:val="Zkladntext"/>
        <w:numPr>
          <w:ilvl w:val="0"/>
          <w:numId w:val="32"/>
        </w:numPr>
      </w:pPr>
      <w:r>
        <w:t xml:space="preserve">Správa </w:t>
      </w:r>
      <w:r w:rsidR="00B30D21">
        <w:t>oborů – Umožní</w:t>
      </w:r>
      <w:r>
        <w:t xml:space="preserve"> upravit název oboru, počtu potřebných kreditů dané skupiny předmětů</w:t>
      </w:r>
    </w:p>
    <w:p w14:paraId="270B7CF6" w14:textId="23574CF1" w:rsidR="00EB0AB9" w:rsidRDefault="00EB0AB9" w:rsidP="00C11E4D">
      <w:pPr>
        <w:pStyle w:val="Nadpis2"/>
      </w:pPr>
      <w:bookmarkStart w:id="45" w:name="_Toc165064"/>
      <w:bookmarkStart w:id="46" w:name="_Toc3637205"/>
      <w:r>
        <w:t>Scénář</w:t>
      </w:r>
      <w:r w:rsidR="00D86479">
        <w:t>e</w:t>
      </w:r>
      <w:r>
        <w:t xml:space="preserve"> případ</w:t>
      </w:r>
      <w:r w:rsidR="00D86479">
        <w:t>ů</w:t>
      </w:r>
      <w:r>
        <w:t xml:space="preserve"> užití</w:t>
      </w:r>
      <w:bookmarkEnd w:id="45"/>
      <w:r w:rsidR="00D86479">
        <w:t xml:space="preserve"> aktéra v roli Správa</w:t>
      </w:r>
      <w:bookmarkEnd w:id="46"/>
      <w:r>
        <w:t xml:space="preserve"> </w:t>
      </w:r>
    </w:p>
    <w:p w14:paraId="7EC5B9C3" w14:textId="5BE81DF4" w:rsidR="00C11E4D" w:rsidRDefault="00EB0AB9" w:rsidP="00EB0AB9">
      <w:pPr>
        <w:pStyle w:val="Zkladntext"/>
      </w:pPr>
      <w:r>
        <w:t>V této části se podíváme na scénáře případů užití pro jednotlivé případy aktéra správce. Jedná se o správu garantů, správu oborů a správu předmětů.</w:t>
      </w:r>
      <w:r w:rsidR="00621725">
        <w:t xml:space="preserve"> Scénáře jsou rozepsány slovně a doplněny tzv. sekvenčními diagramy UML.</w:t>
      </w:r>
    </w:p>
    <w:p w14:paraId="772E3E55" w14:textId="77777777" w:rsidR="00C11E4D" w:rsidRDefault="00C11E4D">
      <w:r>
        <w:br w:type="page"/>
      </w:r>
    </w:p>
    <w:p w14:paraId="02746A3A" w14:textId="77777777" w:rsidR="00EB0AB9" w:rsidRDefault="00EB0AB9" w:rsidP="00C11E4D">
      <w:pPr>
        <w:pStyle w:val="Nadpis3"/>
      </w:pPr>
      <w:bookmarkStart w:id="47" w:name="_Toc3637206"/>
      <w:r>
        <w:lastRenderedPageBreak/>
        <w:t>Správa garantů správcem:</w:t>
      </w:r>
      <w:bookmarkEnd w:id="47"/>
    </w:p>
    <w:p w14:paraId="471BD443" w14:textId="7C85F446" w:rsidR="00EB0AB9" w:rsidRDefault="00EB0AB9" w:rsidP="00EB0AB9">
      <w:pPr>
        <w:pStyle w:val="Titulek"/>
        <w:keepNext/>
      </w:pPr>
      <w:r>
        <w:t xml:space="preserve">                  </w:t>
      </w:r>
      <w:bookmarkStart w:id="48" w:name="_Toc165082"/>
      <w:bookmarkStart w:id="49" w:name="_Toc3637236"/>
      <w:r>
        <w:t xml:space="preserve">Tabulka </w:t>
      </w:r>
      <w:r>
        <w:rPr>
          <w:noProof/>
        </w:rPr>
        <w:fldChar w:fldCharType="begin"/>
      </w:r>
      <w:r>
        <w:rPr>
          <w:noProof/>
        </w:rPr>
        <w:instrText xml:space="preserve"> SEQ Tabulka \* ARABIC </w:instrText>
      </w:r>
      <w:r>
        <w:rPr>
          <w:noProof/>
        </w:rPr>
        <w:fldChar w:fldCharType="separate"/>
      </w:r>
      <w:r>
        <w:rPr>
          <w:noProof/>
        </w:rPr>
        <w:t>8</w:t>
      </w:r>
      <w:r>
        <w:rPr>
          <w:noProof/>
        </w:rPr>
        <w:fldChar w:fldCharType="end"/>
      </w:r>
      <w:r>
        <w:t xml:space="preserve"> - </w:t>
      </w:r>
      <w:r w:rsidR="00B30D21">
        <w:t>Scénář – správa</w:t>
      </w:r>
      <w:r>
        <w:t xml:space="preserve"> garantů</w:t>
      </w:r>
      <w:bookmarkEnd w:id="48"/>
      <w:bookmarkEnd w:id="49"/>
    </w:p>
    <w:tbl>
      <w:tblPr>
        <w:tblStyle w:val="Mkatabulky"/>
        <w:tblW w:w="0" w:type="auto"/>
        <w:tblInd w:w="895" w:type="dxa"/>
        <w:tblLook w:val="04A0" w:firstRow="1" w:lastRow="0" w:firstColumn="1" w:lastColumn="0" w:noHBand="0" w:noVBand="1"/>
      </w:tblPr>
      <w:tblGrid>
        <w:gridCol w:w="6210"/>
      </w:tblGrid>
      <w:tr w:rsidR="00EB0AB9" w:rsidRPr="005B56E7" w14:paraId="6749167A" w14:textId="77777777" w:rsidTr="00EB0AB9">
        <w:tc>
          <w:tcPr>
            <w:tcW w:w="6210" w:type="dxa"/>
          </w:tcPr>
          <w:p w14:paraId="11AAFA18" w14:textId="77777777" w:rsidR="00EB0AB9" w:rsidRPr="005B56E7" w:rsidRDefault="00EB0AB9" w:rsidP="00EB0AB9">
            <w:pPr>
              <w:pStyle w:val="Zkladntext"/>
              <w:spacing w:after="0" w:line="276" w:lineRule="auto"/>
            </w:pPr>
            <w:r w:rsidRPr="005B56E7">
              <w:rPr>
                <w:b/>
              </w:rPr>
              <w:t>Případ užití</w:t>
            </w:r>
            <w:r w:rsidRPr="005B56E7">
              <w:t>: Správa garantů</w:t>
            </w:r>
          </w:p>
        </w:tc>
      </w:tr>
      <w:tr w:rsidR="00EB0AB9" w:rsidRPr="005B56E7" w14:paraId="61B39DD7" w14:textId="77777777" w:rsidTr="00EB0AB9">
        <w:tc>
          <w:tcPr>
            <w:tcW w:w="6210" w:type="dxa"/>
          </w:tcPr>
          <w:p w14:paraId="79F02327" w14:textId="77777777" w:rsidR="00EB0AB9" w:rsidRDefault="00EB0AB9" w:rsidP="00EB0AB9">
            <w:pPr>
              <w:pStyle w:val="Zkladntext"/>
              <w:spacing w:after="0" w:line="276" w:lineRule="auto"/>
              <w:rPr>
                <w:b/>
              </w:rPr>
            </w:pPr>
            <w:r w:rsidRPr="005B56E7">
              <w:rPr>
                <w:b/>
              </w:rPr>
              <w:t>Struční popis</w:t>
            </w:r>
            <w:r>
              <w:rPr>
                <w:b/>
              </w:rPr>
              <w:t xml:space="preserve">: </w:t>
            </w:r>
          </w:p>
          <w:p w14:paraId="0C819166" w14:textId="77777777" w:rsidR="00EB0AB9" w:rsidRPr="005B56E7" w:rsidRDefault="00EB0AB9" w:rsidP="00EB0AB9">
            <w:pPr>
              <w:pStyle w:val="Zkladntext"/>
              <w:spacing w:after="0" w:line="276" w:lineRule="auto"/>
            </w:pPr>
            <w:r>
              <w:t>Bude moci upravit veškeré informace po vybrání garanta nebo zadání jména upravit údaje o garantech jako jméno, kontakty, místo kanceláře.</w:t>
            </w:r>
          </w:p>
        </w:tc>
      </w:tr>
      <w:tr w:rsidR="00EB0AB9" w:rsidRPr="005B56E7" w14:paraId="219D89B7" w14:textId="77777777" w:rsidTr="00EB0AB9">
        <w:tc>
          <w:tcPr>
            <w:tcW w:w="6210" w:type="dxa"/>
          </w:tcPr>
          <w:p w14:paraId="42BB2C41" w14:textId="77777777" w:rsidR="00EB0AB9" w:rsidRPr="005B56E7" w:rsidRDefault="00EB0AB9" w:rsidP="00EB0AB9">
            <w:pPr>
              <w:pStyle w:val="Zkladntext"/>
              <w:spacing w:after="0" w:line="276" w:lineRule="auto"/>
              <w:rPr>
                <w:b/>
              </w:rPr>
            </w:pPr>
            <w:r w:rsidRPr="005B56E7">
              <w:rPr>
                <w:b/>
              </w:rPr>
              <w:t>Hlavní aktér</w:t>
            </w:r>
            <w:r>
              <w:rPr>
                <w:b/>
              </w:rPr>
              <w:t xml:space="preserve">: </w:t>
            </w:r>
            <w:r w:rsidRPr="005B56E7">
              <w:t>Správce</w:t>
            </w:r>
          </w:p>
        </w:tc>
      </w:tr>
      <w:tr w:rsidR="00EB0AB9" w:rsidRPr="005B56E7" w14:paraId="69A9D2B0" w14:textId="77777777" w:rsidTr="00EB0AB9">
        <w:tc>
          <w:tcPr>
            <w:tcW w:w="6210" w:type="dxa"/>
          </w:tcPr>
          <w:p w14:paraId="33B8EBA0" w14:textId="77777777" w:rsidR="00EB0AB9" w:rsidRDefault="00EB0AB9" w:rsidP="00EB0AB9">
            <w:pPr>
              <w:pStyle w:val="Zkladntext"/>
              <w:spacing w:after="0" w:line="276" w:lineRule="auto"/>
              <w:rPr>
                <w:b/>
              </w:rPr>
            </w:pPr>
            <w:r w:rsidRPr="005B56E7">
              <w:rPr>
                <w:b/>
              </w:rPr>
              <w:t>Hlavní kroky</w:t>
            </w:r>
            <w:r>
              <w:rPr>
                <w:b/>
              </w:rPr>
              <w:t>:</w:t>
            </w:r>
          </w:p>
          <w:p w14:paraId="5834312A" w14:textId="77777777" w:rsidR="00EB0AB9" w:rsidRDefault="00EB0AB9" w:rsidP="00EB0AB9">
            <w:pPr>
              <w:pStyle w:val="Zkladntext"/>
              <w:numPr>
                <w:ilvl w:val="3"/>
                <w:numId w:val="31"/>
              </w:numPr>
              <w:spacing w:after="0" w:line="276" w:lineRule="auto"/>
            </w:pPr>
            <w:r>
              <w:t xml:space="preserve">Výběr garanta </w:t>
            </w:r>
          </w:p>
          <w:p w14:paraId="654F0281" w14:textId="77777777" w:rsidR="00EB0AB9" w:rsidRDefault="00EB0AB9" w:rsidP="00EB0AB9">
            <w:pPr>
              <w:pStyle w:val="Zkladntext"/>
              <w:numPr>
                <w:ilvl w:val="0"/>
                <w:numId w:val="30"/>
              </w:numPr>
              <w:spacing w:after="0" w:line="276" w:lineRule="auto"/>
            </w:pPr>
            <w:r>
              <w:t>Podle jména</w:t>
            </w:r>
          </w:p>
          <w:p w14:paraId="231FFE6F" w14:textId="77777777" w:rsidR="00EB0AB9" w:rsidRDefault="00EB0AB9" w:rsidP="00EB0AB9">
            <w:pPr>
              <w:pStyle w:val="Zkladntext"/>
              <w:numPr>
                <w:ilvl w:val="0"/>
                <w:numId w:val="30"/>
              </w:numPr>
              <w:spacing w:after="0" w:line="276" w:lineRule="auto"/>
            </w:pPr>
            <w:r>
              <w:t>Ze seznamu garantů</w:t>
            </w:r>
          </w:p>
          <w:p w14:paraId="1D70AD8F" w14:textId="77777777" w:rsidR="00EB0AB9" w:rsidRDefault="00EB0AB9" w:rsidP="00EB0AB9">
            <w:pPr>
              <w:pStyle w:val="Zkladntext"/>
              <w:numPr>
                <w:ilvl w:val="0"/>
                <w:numId w:val="28"/>
              </w:numPr>
              <w:spacing w:after="0" w:line="276" w:lineRule="auto"/>
            </w:pPr>
            <w:r>
              <w:t>Jestliže(neexistuje)</w:t>
            </w:r>
          </w:p>
          <w:p w14:paraId="06BF1A80" w14:textId="77777777" w:rsidR="00EB0AB9" w:rsidRDefault="00EB0AB9" w:rsidP="00EB0AB9">
            <w:pPr>
              <w:pStyle w:val="Zkladntext"/>
              <w:numPr>
                <w:ilvl w:val="2"/>
                <w:numId w:val="28"/>
              </w:numPr>
              <w:spacing w:after="0" w:line="276" w:lineRule="auto"/>
            </w:pPr>
            <w:r>
              <w:t>Vytvořit nového garanta</w:t>
            </w:r>
          </w:p>
          <w:p w14:paraId="6C6841EA" w14:textId="77777777" w:rsidR="00EB0AB9" w:rsidRDefault="00EB0AB9" w:rsidP="00EB0AB9">
            <w:pPr>
              <w:pStyle w:val="Zkladntext"/>
              <w:numPr>
                <w:ilvl w:val="2"/>
                <w:numId w:val="28"/>
              </w:numPr>
              <w:spacing w:after="0" w:line="276" w:lineRule="auto"/>
            </w:pPr>
            <w:r>
              <w:t>Zadat jiné jméno</w:t>
            </w:r>
          </w:p>
          <w:p w14:paraId="76B5AEA8" w14:textId="77777777" w:rsidR="00EB0AB9" w:rsidRDefault="00EB0AB9" w:rsidP="00EB0AB9">
            <w:pPr>
              <w:pStyle w:val="Zkladntext"/>
              <w:numPr>
                <w:ilvl w:val="2"/>
                <w:numId w:val="28"/>
              </w:numPr>
              <w:spacing w:after="0" w:line="276" w:lineRule="auto"/>
            </w:pPr>
            <w:r>
              <w:t>konec</w:t>
            </w:r>
          </w:p>
          <w:p w14:paraId="32FA5E97" w14:textId="77777777" w:rsidR="00EB0AB9" w:rsidRDefault="00EB0AB9" w:rsidP="00EB0AB9">
            <w:pPr>
              <w:pStyle w:val="Zkladntext"/>
              <w:numPr>
                <w:ilvl w:val="0"/>
                <w:numId w:val="27"/>
              </w:numPr>
              <w:spacing w:after="0" w:line="276" w:lineRule="auto"/>
            </w:pPr>
            <w:r>
              <w:t>Úprava</w:t>
            </w:r>
          </w:p>
          <w:p w14:paraId="4A0B8E90" w14:textId="77777777" w:rsidR="00EB0AB9" w:rsidRDefault="00EB0AB9" w:rsidP="00EB0AB9">
            <w:pPr>
              <w:pStyle w:val="Zkladntext"/>
              <w:numPr>
                <w:ilvl w:val="0"/>
                <w:numId w:val="29"/>
              </w:numPr>
              <w:spacing w:after="0" w:line="276" w:lineRule="auto"/>
            </w:pPr>
            <w:r>
              <w:t>Jméno</w:t>
            </w:r>
          </w:p>
          <w:p w14:paraId="3868FDA2" w14:textId="77777777" w:rsidR="00EB0AB9" w:rsidRDefault="00EB0AB9" w:rsidP="00EB0AB9">
            <w:pPr>
              <w:pStyle w:val="Zkladntext"/>
              <w:numPr>
                <w:ilvl w:val="0"/>
                <w:numId w:val="29"/>
              </w:numPr>
              <w:spacing w:after="0" w:line="276" w:lineRule="auto"/>
            </w:pPr>
            <w:r>
              <w:t>Příjmení</w:t>
            </w:r>
          </w:p>
          <w:p w14:paraId="2ED70918" w14:textId="77777777" w:rsidR="00EB0AB9" w:rsidRDefault="00EB0AB9" w:rsidP="00EB0AB9">
            <w:pPr>
              <w:pStyle w:val="Zkladntext"/>
              <w:numPr>
                <w:ilvl w:val="0"/>
                <w:numId w:val="29"/>
              </w:numPr>
              <w:spacing w:after="0" w:line="276" w:lineRule="auto"/>
            </w:pPr>
            <w:r>
              <w:t>Konzultační hodiny</w:t>
            </w:r>
          </w:p>
          <w:p w14:paraId="0A849E03" w14:textId="77777777" w:rsidR="00EB0AB9" w:rsidRDefault="00EB0AB9" w:rsidP="00EB0AB9">
            <w:pPr>
              <w:pStyle w:val="Zkladntext"/>
              <w:numPr>
                <w:ilvl w:val="0"/>
                <w:numId w:val="29"/>
              </w:numPr>
              <w:spacing w:after="0" w:line="276" w:lineRule="auto"/>
            </w:pPr>
            <w:r>
              <w:t>Katedra</w:t>
            </w:r>
          </w:p>
          <w:p w14:paraId="1CAE86B9" w14:textId="77777777" w:rsidR="00EB0AB9" w:rsidRDefault="00EB0AB9" w:rsidP="00EB0AB9">
            <w:pPr>
              <w:pStyle w:val="Zkladntext"/>
              <w:numPr>
                <w:ilvl w:val="0"/>
                <w:numId w:val="29"/>
              </w:numPr>
              <w:spacing w:after="0" w:line="276" w:lineRule="auto"/>
            </w:pPr>
            <w:r>
              <w:t>Garantovaný Předmět</w:t>
            </w:r>
          </w:p>
          <w:p w14:paraId="6E73326F" w14:textId="77777777" w:rsidR="00EB0AB9" w:rsidRDefault="00EB0AB9" w:rsidP="00EB0AB9">
            <w:pPr>
              <w:pStyle w:val="Zkladntext"/>
              <w:numPr>
                <w:ilvl w:val="0"/>
                <w:numId w:val="29"/>
              </w:numPr>
              <w:spacing w:after="0" w:line="276" w:lineRule="auto"/>
            </w:pPr>
            <w:r>
              <w:t xml:space="preserve">           Smazání garanta</w:t>
            </w:r>
          </w:p>
          <w:p w14:paraId="5462B440" w14:textId="77777777" w:rsidR="00EB0AB9" w:rsidRPr="005B56E7" w:rsidRDefault="00EB0AB9" w:rsidP="00EB0AB9">
            <w:pPr>
              <w:pStyle w:val="Zkladntext"/>
              <w:numPr>
                <w:ilvl w:val="0"/>
                <w:numId w:val="27"/>
              </w:numPr>
              <w:spacing w:after="0" w:line="276" w:lineRule="auto"/>
            </w:pPr>
            <w:r>
              <w:t>Konec</w:t>
            </w:r>
          </w:p>
        </w:tc>
      </w:tr>
      <w:tr w:rsidR="00EB0AB9" w:rsidRPr="005B56E7" w14:paraId="54DA9A6E" w14:textId="77777777" w:rsidTr="00EB0AB9">
        <w:tc>
          <w:tcPr>
            <w:tcW w:w="6210" w:type="dxa"/>
          </w:tcPr>
          <w:p w14:paraId="3304A92B" w14:textId="77777777" w:rsidR="00EB0AB9" w:rsidRPr="005B56E7" w:rsidRDefault="00EB0AB9" w:rsidP="00EB0AB9">
            <w:pPr>
              <w:pStyle w:val="Zkladntext"/>
              <w:spacing w:line="276" w:lineRule="auto"/>
            </w:pPr>
            <w:r w:rsidRPr="005B56E7">
              <w:rPr>
                <w:b/>
              </w:rPr>
              <w:t>Podmínky ukončení</w:t>
            </w:r>
            <w:r>
              <w:rPr>
                <w:b/>
              </w:rPr>
              <w:t>: Potvrzení oprav/Zrušení správy</w:t>
            </w:r>
          </w:p>
        </w:tc>
      </w:tr>
      <w:tr w:rsidR="00EB0AB9" w:rsidRPr="005B56E7" w14:paraId="3AFC9BAB" w14:textId="77777777" w:rsidTr="00EB0AB9">
        <w:tc>
          <w:tcPr>
            <w:tcW w:w="6210" w:type="dxa"/>
          </w:tcPr>
          <w:p w14:paraId="6163568F" w14:textId="77777777" w:rsidR="00EB0AB9" w:rsidRPr="005B56E7" w:rsidRDefault="00EB0AB9" w:rsidP="00EB0AB9">
            <w:pPr>
              <w:pStyle w:val="Zkladntext"/>
              <w:spacing w:line="276" w:lineRule="auto"/>
            </w:pPr>
            <w:r w:rsidRPr="005B56E7">
              <w:rPr>
                <w:b/>
              </w:rPr>
              <w:t>Alternativní kroky</w:t>
            </w:r>
            <w:r>
              <w:rPr>
                <w:b/>
              </w:rPr>
              <w:t>: -</w:t>
            </w:r>
          </w:p>
        </w:tc>
      </w:tr>
    </w:tbl>
    <w:p w14:paraId="07ECC24C" w14:textId="77777777" w:rsidR="00EB0AB9" w:rsidRDefault="00EB0AB9" w:rsidP="00EB0AB9"/>
    <w:p w14:paraId="20E6828D" w14:textId="77777777" w:rsidR="00EB0AB9" w:rsidRDefault="00EB0AB9" w:rsidP="00EB0AB9"/>
    <w:p w14:paraId="462B23C1" w14:textId="77777777" w:rsidR="00EB0AB9" w:rsidRDefault="00EB0AB9" w:rsidP="00C11E4D">
      <w:pPr>
        <w:pStyle w:val="Nadpis3"/>
      </w:pPr>
      <w:bookmarkStart w:id="50" w:name="_Toc3637207"/>
      <w:r>
        <w:lastRenderedPageBreak/>
        <w:t>Model správy garanta:</w:t>
      </w:r>
      <w:bookmarkEnd w:id="50"/>
    </w:p>
    <w:p w14:paraId="0007765D" w14:textId="77777777" w:rsidR="00EB0AB9" w:rsidRDefault="00EB0AB9" w:rsidP="00EB0AB9">
      <w:pPr>
        <w:pStyle w:val="Zkladntext"/>
        <w:keepNext/>
      </w:pPr>
      <w:r>
        <w:rPr>
          <w:noProof/>
        </w:rPr>
        <w:drawing>
          <wp:inline distT="0" distB="0" distL="0" distR="0" wp14:anchorId="0D2FE740" wp14:editId="01C736B4">
            <wp:extent cx="5399405" cy="5729605"/>
            <wp:effectExtent l="0" t="0" r="0" b="4445"/>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729605"/>
                    </a:xfrm>
                    <a:prstGeom prst="rect">
                      <a:avLst/>
                    </a:prstGeom>
                  </pic:spPr>
                </pic:pic>
              </a:graphicData>
            </a:graphic>
          </wp:inline>
        </w:drawing>
      </w:r>
    </w:p>
    <w:p w14:paraId="395479B2" w14:textId="52D3D00F" w:rsidR="00EB0AB9" w:rsidRDefault="00EB0AB9" w:rsidP="00EB0AB9">
      <w:pPr>
        <w:pStyle w:val="Titulek"/>
        <w:jc w:val="both"/>
      </w:pPr>
      <w:bookmarkStart w:id="51" w:name="_Toc165072"/>
      <w:bookmarkStart w:id="52" w:name="_Toc3637222"/>
      <w:r>
        <w:t xml:space="preserve">Obrázek </w:t>
      </w:r>
      <w:r>
        <w:rPr>
          <w:noProof/>
        </w:rPr>
        <w:fldChar w:fldCharType="begin"/>
      </w:r>
      <w:r>
        <w:rPr>
          <w:noProof/>
        </w:rPr>
        <w:instrText xml:space="preserve"> SEQ Obrázek \* ARABIC </w:instrText>
      </w:r>
      <w:r>
        <w:rPr>
          <w:noProof/>
        </w:rPr>
        <w:fldChar w:fldCharType="separate"/>
      </w:r>
      <w:r w:rsidR="003173C2">
        <w:rPr>
          <w:noProof/>
        </w:rPr>
        <w:t>3</w:t>
      </w:r>
      <w:r>
        <w:rPr>
          <w:noProof/>
        </w:rPr>
        <w:fldChar w:fldCharType="end"/>
      </w:r>
      <w:r>
        <w:t xml:space="preserve"> </w:t>
      </w:r>
      <w:r w:rsidRPr="002A0363">
        <w:t xml:space="preserve">- </w:t>
      </w:r>
      <w:r w:rsidR="00B30D21">
        <w:t>S</w:t>
      </w:r>
      <w:r w:rsidR="00B30D21" w:rsidRPr="002A0363">
        <w:t>cénář – správa</w:t>
      </w:r>
      <w:r w:rsidRPr="002A0363">
        <w:t xml:space="preserve"> garantů</w:t>
      </w:r>
      <w:bookmarkEnd w:id="51"/>
      <w:bookmarkEnd w:id="52"/>
    </w:p>
    <w:p w14:paraId="78CD6612" w14:textId="77777777" w:rsidR="00EB0AB9" w:rsidRDefault="00EB0AB9" w:rsidP="00EB0AB9"/>
    <w:p w14:paraId="7AD1C828" w14:textId="77777777" w:rsidR="00EB0AB9" w:rsidRDefault="00EB0AB9" w:rsidP="00EB0AB9">
      <w:r>
        <w:br w:type="page"/>
      </w:r>
    </w:p>
    <w:p w14:paraId="5CF89E0A" w14:textId="77777777" w:rsidR="00EB0AB9" w:rsidRDefault="00EB0AB9" w:rsidP="00C11E4D">
      <w:pPr>
        <w:pStyle w:val="Nadpis3"/>
      </w:pPr>
      <w:bookmarkStart w:id="53" w:name="_Toc3637208"/>
      <w:r>
        <w:lastRenderedPageBreak/>
        <w:t>Model správy oborů:</w:t>
      </w:r>
      <w:bookmarkEnd w:id="53"/>
    </w:p>
    <w:p w14:paraId="48D3DB0C" w14:textId="77777777" w:rsidR="00EB0AB9" w:rsidRDefault="00EB0AB9" w:rsidP="00EB0AB9">
      <w:pPr>
        <w:pStyle w:val="Zkladntext"/>
        <w:keepNext/>
      </w:pPr>
      <w:r>
        <w:rPr>
          <w:noProof/>
        </w:rPr>
        <w:drawing>
          <wp:inline distT="0" distB="0" distL="0" distR="0" wp14:anchorId="528A508F" wp14:editId="1F416E7F">
            <wp:extent cx="5276850" cy="5534025"/>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5534025"/>
                    </a:xfrm>
                    <a:prstGeom prst="rect">
                      <a:avLst/>
                    </a:prstGeom>
                  </pic:spPr>
                </pic:pic>
              </a:graphicData>
            </a:graphic>
          </wp:inline>
        </w:drawing>
      </w:r>
    </w:p>
    <w:p w14:paraId="0287270B" w14:textId="193905D8" w:rsidR="00EB0AB9" w:rsidRDefault="00EB0AB9" w:rsidP="00EB0AB9">
      <w:pPr>
        <w:pStyle w:val="Titulek"/>
        <w:jc w:val="both"/>
      </w:pPr>
      <w:bookmarkStart w:id="54" w:name="_Toc165073"/>
      <w:bookmarkStart w:id="55" w:name="_Toc3637223"/>
      <w:r>
        <w:t xml:space="preserve">Obrázek </w:t>
      </w:r>
      <w:r>
        <w:rPr>
          <w:noProof/>
        </w:rPr>
        <w:fldChar w:fldCharType="begin"/>
      </w:r>
      <w:r>
        <w:rPr>
          <w:noProof/>
        </w:rPr>
        <w:instrText xml:space="preserve"> SEQ Obrázek \* ARABIC </w:instrText>
      </w:r>
      <w:r>
        <w:rPr>
          <w:noProof/>
        </w:rPr>
        <w:fldChar w:fldCharType="separate"/>
      </w:r>
      <w:r w:rsidR="003173C2">
        <w:rPr>
          <w:noProof/>
        </w:rPr>
        <w:t>4</w:t>
      </w:r>
      <w:r>
        <w:rPr>
          <w:noProof/>
        </w:rPr>
        <w:fldChar w:fldCharType="end"/>
      </w:r>
      <w:r>
        <w:t xml:space="preserve"> - </w:t>
      </w:r>
      <w:r w:rsidR="00B30D21">
        <w:t>Scénář – správa</w:t>
      </w:r>
      <w:r>
        <w:t xml:space="preserve"> oborů</w:t>
      </w:r>
      <w:bookmarkEnd w:id="54"/>
      <w:bookmarkEnd w:id="55"/>
    </w:p>
    <w:p w14:paraId="15F16FA5" w14:textId="77777777" w:rsidR="00EB0AB9" w:rsidRDefault="00EB0AB9" w:rsidP="00EB0AB9">
      <w:r>
        <w:br w:type="page"/>
      </w:r>
    </w:p>
    <w:p w14:paraId="6A54CB95" w14:textId="77777777" w:rsidR="00EB0AB9" w:rsidRDefault="00EB0AB9" w:rsidP="00EB0AB9">
      <w:pPr>
        <w:pStyle w:val="Zkladntext"/>
      </w:pPr>
      <w:r>
        <w:lastRenderedPageBreak/>
        <w:t>Model správy předmětů:</w:t>
      </w:r>
    </w:p>
    <w:p w14:paraId="5212FE47" w14:textId="77777777" w:rsidR="00EB0AB9" w:rsidRDefault="00EB0AB9" w:rsidP="00EB0AB9">
      <w:pPr>
        <w:pStyle w:val="Zkladntext"/>
        <w:keepNext/>
      </w:pPr>
      <w:r>
        <w:rPr>
          <w:noProof/>
        </w:rPr>
        <w:drawing>
          <wp:inline distT="0" distB="0" distL="0" distR="0" wp14:anchorId="2C38C1E0" wp14:editId="187269A5">
            <wp:extent cx="5399405" cy="5932805"/>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405" cy="5932805"/>
                    </a:xfrm>
                    <a:prstGeom prst="rect">
                      <a:avLst/>
                    </a:prstGeom>
                  </pic:spPr>
                </pic:pic>
              </a:graphicData>
            </a:graphic>
          </wp:inline>
        </w:drawing>
      </w:r>
    </w:p>
    <w:p w14:paraId="3DB1B9E4" w14:textId="2DEACDDE" w:rsidR="00EB0AB9" w:rsidRDefault="00EB0AB9" w:rsidP="00EB0AB9">
      <w:pPr>
        <w:pStyle w:val="Titulek"/>
        <w:jc w:val="both"/>
      </w:pPr>
      <w:bookmarkStart w:id="56" w:name="_Toc165074"/>
      <w:bookmarkStart w:id="57" w:name="_Toc3637224"/>
      <w:r>
        <w:t xml:space="preserve">Obrázek </w:t>
      </w:r>
      <w:r>
        <w:rPr>
          <w:noProof/>
        </w:rPr>
        <w:fldChar w:fldCharType="begin"/>
      </w:r>
      <w:r>
        <w:rPr>
          <w:noProof/>
        </w:rPr>
        <w:instrText xml:space="preserve"> SEQ Obrázek \* ARABIC </w:instrText>
      </w:r>
      <w:r>
        <w:rPr>
          <w:noProof/>
        </w:rPr>
        <w:fldChar w:fldCharType="separate"/>
      </w:r>
      <w:r w:rsidR="003173C2">
        <w:rPr>
          <w:noProof/>
        </w:rPr>
        <w:t>5</w:t>
      </w:r>
      <w:r>
        <w:rPr>
          <w:noProof/>
        </w:rPr>
        <w:fldChar w:fldCharType="end"/>
      </w:r>
      <w:r>
        <w:t xml:space="preserve"> </w:t>
      </w:r>
      <w:r w:rsidRPr="005079F1">
        <w:t xml:space="preserve">- </w:t>
      </w:r>
      <w:r w:rsidR="00B30D21" w:rsidRPr="005079F1">
        <w:t>Scénář – správa</w:t>
      </w:r>
      <w:r w:rsidRPr="005079F1">
        <w:t xml:space="preserve"> </w:t>
      </w:r>
      <w:r>
        <w:t>předmětů</w:t>
      </w:r>
      <w:bookmarkEnd w:id="56"/>
      <w:bookmarkEnd w:id="57"/>
    </w:p>
    <w:p w14:paraId="66354055" w14:textId="77777777" w:rsidR="00EB0AB9" w:rsidRDefault="00EB0AB9" w:rsidP="00EB0AB9">
      <w:pPr>
        <w:rPr>
          <w:rFonts w:cs="Arial"/>
          <w:b/>
          <w:bCs/>
          <w:color w:val="000000" w:themeColor="text1"/>
          <w:kern w:val="32"/>
          <w:sz w:val="32"/>
          <w:szCs w:val="32"/>
        </w:rPr>
      </w:pPr>
      <w:r>
        <w:br w:type="page"/>
      </w:r>
    </w:p>
    <w:p w14:paraId="23F1FB49" w14:textId="77777777" w:rsidR="00EB0AB9" w:rsidRDefault="00EB0AB9" w:rsidP="00EB0AB9">
      <w:pPr>
        <w:pStyle w:val="Nadpis1"/>
        <w:numPr>
          <w:ilvl w:val="0"/>
          <w:numId w:val="1"/>
        </w:numPr>
      </w:pPr>
      <w:bookmarkStart w:id="58" w:name="_Toc165065"/>
      <w:bookmarkStart w:id="59" w:name="_Toc3637209"/>
      <w:r>
        <w:lastRenderedPageBreak/>
        <w:t>Popis implementace</w:t>
      </w:r>
      <w:bookmarkEnd w:id="58"/>
      <w:bookmarkEnd w:id="59"/>
    </w:p>
    <w:p w14:paraId="1541E368" w14:textId="7944139C" w:rsidR="00EB0AB9" w:rsidRPr="00E717AF" w:rsidRDefault="00EB0AB9" w:rsidP="00EB0AB9">
      <w:pPr>
        <w:pStyle w:val="Zkladntext"/>
      </w:pPr>
      <w:r>
        <w:t xml:space="preserve">V této části </w:t>
      </w:r>
      <w:r w:rsidR="00621725">
        <w:t>je</w:t>
      </w:r>
      <w:r>
        <w:t xml:space="preserve"> rozebrána implementace aplikace. </w:t>
      </w:r>
      <w:r w:rsidR="00621725">
        <w:t>Je zde</w:t>
      </w:r>
      <w:r>
        <w:t xml:space="preserve"> využito poznatků z analytické části práce. </w:t>
      </w:r>
      <w:r w:rsidR="00621725">
        <w:t>Obsahuje rovněž popis</w:t>
      </w:r>
      <w:r>
        <w:t xml:space="preserve"> naplnění databáze daty s předměty a vším potřebným, implementace funkcí a realizace tvorby samotného plánu.</w:t>
      </w:r>
    </w:p>
    <w:p w14:paraId="1BBDD5FD" w14:textId="77777777" w:rsidR="00EB0AB9" w:rsidRDefault="00EB0AB9" w:rsidP="00EB0AB9">
      <w:pPr>
        <w:pStyle w:val="Nadpis2"/>
        <w:numPr>
          <w:ilvl w:val="1"/>
          <w:numId w:val="1"/>
        </w:numPr>
      </w:pPr>
      <w:bookmarkStart w:id="60" w:name="_Toc165066"/>
      <w:bookmarkStart w:id="61" w:name="_Toc3637210"/>
      <w:r>
        <w:t>Výběr prostředí ASP.Net vs .Net</w:t>
      </w:r>
      <w:bookmarkEnd w:id="60"/>
      <w:bookmarkEnd w:id="61"/>
    </w:p>
    <w:p w14:paraId="5CC71024" w14:textId="16F43E9F" w:rsidR="00EB0AB9" w:rsidRDefault="00EB0AB9" w:rsidP="00EB0AB9">
      <w:pPr>
        <w:pStyle w:val="Zkladntext"/>
      </w:pPr>
      <w:r>
        <w:t xml:space="preserve">Pro implementaci aplikace v c# se nabízejí dvě možnosti online nebo off-line verze. Zpracování na webu by bylo dostupné pro všechny bez nutnosti stažení aplikace, </w:t>
      </w:r>
      <w:r>
        <w:br/>
        <w:t xml:space="preserve">ale musela by se řešit autentizace uživatelů. V další řadě je za potřebí zajistit webhosting. Webhosting na ASP.Net je zapotřebí IIS rozšíření Windows Serveru na webový server, jenž není studentům na školních serverech momentálně k dispozici k použití a realizaci těchto webů. Nejvhodnější volba je tedy služba od Microsoft Azure, kde lze zajistit free hosting po dobu 30 dnů, poté je za potřebí platit měsíční předplatné. Další možnosti, které dohledat free mají omezení co do velikosti místa, tak v zastaralosti technologií. </w:t>
      </w:r>
      <w:r>
        <w:br/>
        <w:t>Na druhou stranu formulářová aplikace v .Net neopotřebuje autentizaci, jelikož každý, kdo si aplikaci nainstaluje je uživatel, tento instalátor je generován ve VS a není zapotřebí žádných placených služeb k vytvoření nebo provozu. Nevýhoda tohoto je, že každý musí aplikaci stáhnout a nainstalovat. Výhoda je, že generování instalátoru je zdarma a není zapotřebí server k implementaci.</w:t>
      </w:r>
    </w:p>
    <w:p w14:paraId="716D50F5" w14:textId="6119756C" w:rsidR="002F01D0" w:rsidRDefault="00372DC0" w:rsidP="002F01D0">
      <w:pPr>
        <w:pStyle w:val="Nadpis2"/>
        <w:numPr>
          <w:ilvl w:val="1"/>
          <w:numId w:val="1"/>
        </w:numPr>
      </w:pPr>
      <w:bookmarkStart w:id="62" w:name="_Toc3637211"/>
      <w:r>
        <w:t>NuGet</w:t>
      </w:r>
      <w:bookmarkEnd w:id="62"/>
    </w:p>
    <w:p w14:paraId="09C7AAF6" w14:textId="131E5865" w:rsidR="002F01D0" w:rsidRPr="00372DC0" w:rsidRDefault="00372DC0" w:rsidP="002F01D0">
      <w:pPr>
        <w:pStyle w:val="Zkladntext"/>
      </w:pPr>
      <w:r>
        <w:t>Nástroj</w:t>
      </w:r>
      <w:r w:rsidR="00435CEA">
        <w:t xml:space="preserve"> (</w:t>
      </w:r>
      <w:proofErr w:type="spellStart"/>
      <w:r w:rsidR="00435CEA">
        <w:t>Nandwani</w:t>
      </w:r>
      <w:proofErr w:type="spellEnd"/>
      <w:r w:rsidR="00435CEA">
        <w:t>, 2016)</w:t>
      </w:r>
      <w:r>
        <w:t xml:space="preserve"> volně dostupný a od </w:t>
      </w:r>
      <w:r w:rsidRPr="00AA1A32">
        <w:rPr>
          <w:lang w:val="en-US"/>
        </w:rPr>
        <w:t>Visual</w:t>
      </w:r>
      <w:r>
        <w:t xml:space="preserve"> Studia 2012 </w:t>
      </w:r>
      <w:r w:rsidR="00AA1A32">
        <w:t>přeinstalován automaticky. Tento balíčkový manager se využívá</w:t>
      </w:r>
      <w:r>
        <w:t xml:space="preserve"> na tvorbu, sdílení a využívání kódů seskupených </w:t>
      </w:r>
      <w:r w:rsidR="0022528B">
        <w:br/>
      </w:r>
      <w:r>
        <w:t xml:space="preserve">do balíčků spravovaných jako knihovny DLL obsahující zkompilovaný kód. Tyto balíčky se přes hostitele, většinou nuget.org, mohou rozšiřovat mezi spotřebitele. Z vybraného balíčku poté lze využít funkci, kterou potřebujeme a o její správu se postará samotný NuGet. </w:t>
      </w:r>
    </w:p>
    <w:p w14:paraId="4BF65ED5" w14:textId="77777777" w:rsidR="002F01D0" w:rsidRPr="00B908B0" w:rsidRDefault="002F01D0" w:rsidP="002F01D0">
      <w:pPr>
        <w:pStyle w:val="Nadpis3"/>
        <w:numPr>
          <w:ilvl w:val="2"/>
          <w:numId w:val="1"/>
        </w:numPr>
      </w:pPr>
      <w:bookmarkStart w:id="63" w:name="_Toc3637212"/>
      <w:r>
        <w:t>Dapper</w:t>
      </w:r>
      <w:bookmarkEnd w:id="63"/>
    </w:p>
    <w:p w14:paraId="60964E8A" w14:textId="455CC5D5" w:rsidR="00FA7039" w:rsidRPr="00FA7039" w:rsidRDefault="00FA7039" w:rsidP="00FA7039">
      <w:pPr>
        <w:pStyle w:val="Zkladntext"/>
        <w:rPr>
          <w:rStyle w:val="Hypertextovodkaz"/>
          <w:color w:val="auto"/>
          <w:u w:val="none"/>
        </w:rPr>
      </w:pPr>
      <w:r>
        <w:rPr>
          <w:rStyle w:val="Hypertextovodkaz"/>
          <w:color w:val="auto"/>
          <w:u w:val="none"/>
        </w:rPr>
        <w:t>Dapper</w:t>
      </w:r>
      <w:r w:rsidR="00435CEA">
        <w:rPr>
          <w:rStyle w:val="Hypertextovodkaz"/>
          <w:color w:val="auto"/>
          <w:u w:val="none"/>
        </w:rPr>
        <w:t xml:space="preserve"> (</w:t>
      </w:r>
      <w:proofErr w:type="spellStart"/>
      <w:r w:rsidR="00435CEA">
        <w:rPr>
          <w:rStyle w:val="Hypertextovodkaz"/>
          <w:color w:val="auto"/>
          <w:u w:val="none"/>
        </w:rPr>
        <w:t>Peipman</w:t>
      </w:r>
      <w:proofErr w:type="spellEnd"/>
      <w:r w:rsidR="00435CEA">
        <w:rPr>
          <w:rStyle w:val="Hypertextovodkaz"/>
          <w:color w:val="auto"/>
          <w:u w:val="none"/>
        </w:rPr>
        <w:t>, 2017)</w:t>
      </w:r>
      <w:r>
        <w:rPr>
          <w:rStyle w:val="Hypertextovodkaz"/>
          <w:color w:val="auto"/>
          <w:u w:val="none"/>
        </w:rPr>
        <w:t xml:space="preserve"> je Mikro Objektově Orientovaný </w:t>
      </w:r>
      <w:proofErr w:type="spellStart"/>
      <w:r>
        <w:rPr>
          <w:rStyle w:val="Hypertextovodkaz"/>
          <w:color w:val="auto"/>
          <w:u w:val="none"/>
        </w:rPr>
        <w:t>Mapper</w:t>
      </w:r>
      <w:proofErr w:type="spellEnd"/>
      <w:r>
        <w:rPr>
          <w:rStyle w:val="Hypertextovodkaz"/>
          <w:color w:val="auto"/>
          <w:u w:val="none"/>
        </w:rPr>
        <w:t xml:space="preserve">, jenž funguje při běh kódu mezi klientem a relační databází. Tento mezi bod je umožněn díky umožnění </w:t>
      </w:r>
      <w:r>
        <w:rPr>
          <w:rStyle w:val="Hypertextovodkaz"/>
          <w:color w:val="auto"/>
          <w:u w:val="none"/>
        </w:rPr>
        <w:lastRenderedPageBreak/>
        <w:t xml:space="preserve">dotazování </w:t>
      </w:r>
      <w:r w:rsidR="00ED0B36">
        <w:rPr>
          <w:rStyle w:val="Hypertextovodkaz"/>
          <w:color w:val="auto"/>
          <w:u w:val="none"/>
        </w:rPr>
        <w:br/>
      </w:r>
      <w:r>
        <w:rPr>
          <w:rStyle w:val="Hypertextovodkaz"/>
          <w:color w:val="auto"/>
          <w:u w:val="none"/>
        </w:rPr>
        <w:t xml:space="preserve">a vytváření objektů za běhu. Výhoda </w:t>
      </w:r>
      <w:proofErr w:type="spellStart"/>
      <w:r>
        <w:rPr>
          <w:rStyle w:val="Hypertextovodkaz"/>
          <w:color w:val="auto"/>
          <w:u w:val="none"/>
        </w:rPr>
        <w:t>Dapperu</w:t>
      </w:r>
      <w:proofErr w:type="spellEnd"/>
      <w:r>
        <w:rPr>
          <w:rStyle w:val="Hypertextovodkaz"/>
          <w:color w:val="auto"/>
          <w:u w:val="none"/>
        </w:rPr>
        <w:t xml:space="preserve"> je jeho nenáročnost na výkonnost a zatížení projektu </w:t>
      </w:r>
      <w:r w:rsidR="00ED0B36">
        <w:rPr>
          <w:rStyle w:val="Hypertextovodkaz"/>
          <w:color w:val="auto"/>
          <w:u w:val="none"/>
        </w:rPr>
        <w:t>hlavně</w:t>
      </w:r>
      <w:r>
        <w:rPr>
          <w:rStyle w:val="Hypertextovodkaz"/>
          <w:color w:val="auto"/>
          <w:u w:val="none"/>
        </w:rPr>
        <w:t xml:space="preserve"> pro jednodušší data a datové rozhraní databáze. Tento NuGet balíček bude dále použit v následujících funkcích v kódu na vytváření a naplnění seznamů z dotazů databáze.</w:t>
      </w:r>
    </w:p>
    <w:p w14:paraId="5BC32EFC" w14:textId="77777777" w:rsidR="00EB0AB9" w:rsidRDefault="00EB0AB9" w:rsidP="00EB0AB9">
      <w:pPr>
        <w:pStyle w:val="Nadpis2"/>
        <w:numPr>
          <w:ilvl w:val="1"/>
          <w:numId w:val="1"/>
        </w:numPr>
      </w:pPr>
      <w:bookmarkStart w:id="64" w:name="_Toc165067"/>
      <w:bookmarkStart w:id="65" w:name="_Toc3637213"/>
      <w:r>
        <w:t>Hromadné plnění dat do databáze</w:t>
      </w:r>
      <w:bookmarkEnd w:id="64"/>
      <w:bookmarkEnd w:id="65"/>
    </w:p>
    <w:p w14:paraId="69EE67B0" w14:textId="05CEE31B" w:rsidR="00EB0AB9" w:rsidRDefault="00EB0AB9" w:rsidP="00EB0AB9">
      <w:pPr>
        <w:pStyle w:val="Zkladntext"/>
      </w:pPr>
      <w:r>
        <w:t xml:space="preserve">Ze získaných dat ze školní databáze je za potřebí zpracovat textové soubory a posléze </w:t>
      </w:r>
      <w:r w:rsidR="00ED0B36">
        <w:br/>
      </w:r>
      <w:r>
        <w:t xml:space="preserve">je zapsat do příslušných tabulek v databázi. </w:t>
      </w:r>
      <w:r w:rsidR="001A68EA">
        <w:t xml:space="preserve">Z důvodu zkrácení anotací při výpisu předmětů v ostatními daty je za potřebí vytvořit přídavný soubor, ve kterém se </w:t>
      </w:r>
      <w:r w:rsidR="006F2211">
        <w:t>objevují tyto anotace v plném znění.</w:t>
      </w:r>
      <w:r w:rsidR="0022528B">
        <w:t xml:space="preserve"> </w:t>
      </w:r>
      <w:r>
        <w:t>Pro zpracování prvního souboru se používá čtení po řádku, jelikož každý předmět je zapsán na řádek a jednotlivé informace odděleny středníky. Tyto data se po přečtení přidělí do patřičných funkcí a zapíší do tabulky. Takto se projde celý soubor, jenž je načten pomocí komponenty umožňující nastavit cestu k tomuto textovému souboru. Tuto funkci lze využít na přidáni dalších nových roků</w:t>
      </w:r>
      <w:r w:rsidR="0022528B">
        <w:t xml:space="preserve"> </w:t>
      </w:r>
      <w:r>
        <w:t xml:space="preserve">a předmětů </w:t>
      </w:r>
      <w:r w:rsidR="0022528B">
        <w:br/>
      </w:r>
      <w:r>
        <w:t xml:space="preserve">za předpokladu dodržení požadované hlavičky. </w:t>
      </w:r>
    </w:p>
    <w:p w14:paraId="59A8F7BE" w14:textId="77777777" w:rsidR="006F2211" w:rsidRDefault="00EB0AB9" w:rsidP="00EB0AB9">
      <w:pPr>
        <w:pStyle w:val="Zkladntext"/>
      </w:pPr>
      <w:r>
        <w:t>Vzorek ze souboru má tvar:</w:t>
      </w:r>
    </w:p>
    <w:p w14:paraId="7A0CCB96" w14:textId="3F3E7205" w:rsidR="00EB0AB9" w:rsidRPr="006F2211" w:rsidRDefault="00EB0AB9" w:rsidP="00EB0AB9">
      <w:pPr>
        <w:pStyle w:val="Zkladntext"/>
        <w:rPr>
          <w:i/>
        </w:rPr>
      </w:pPr>
      <w:r>
        <w:t xml:space="preserve"> </w:t>
      </w:r>
      <w:r w:rsidRPr="006F2211">
        <w:rPr>
          <w:i/>
        </w:rPr>
        <w:t xml:space="preserve">1610; Semestrální projekt; </w:t>
      </w:r>
      <w:proofErr w:type="spellStart"/>
      <w:r w:rsidRPr="006F2211">
        <w:rPr>
          <w:i/>
        </w:rPr>
        <w:t>xSP</w:t>
      </w:r>
      <w:proofErr w:type="spellEnd"/>
      <w:r w:rsidRPr="006F2211">
        <w:rPr>
          <w:i/>
        </w:rPr>
        <w:t xml:space="preserve">; 4; ZA; P-13/14; 5; 35; f; P; Povinný předmět; PaedDr. František Smrčka, Ph.D.; Katedra technických studií; </w:t>
      </w:r>
      <w:proofErr w:type="gramStart"/>
      <w:r w:rsidRPr="006F2211">
        <w:rPr>
          <w:i/>
        </w:rPr>
        <w:t>KTS;;</w:t>
      </w:r>
      <w:proofErr w:type="gramEnd"/>
      <w:r w:rsidRPr="006F2211">
        <w:rPr>
          <w:i/>
        </w:rPr>
        <w:t xml:space="preserve"> smrcka@vspj.cz; 0;;0;;;1; Česky; Czech; </w:t>
      </w:r>
      <w:proofErr w:type="spellStart"/>
      <w:r w:rsidRPr="006F2211">
        <w:rPr>
          <w:i/>
        </w:rPr>
        <w:t>Semestral</w:t>
      </w:r>
      <w:proofErr w:type="spellEnd"/>
      <w:r w:rsidRPr="006F2211">
        <w:rPr>
          <w:i/>
        </w:rPr>
        <w:t xml:space="preserve"> Project; ; t; Smrčka </w:t>
      </w:r>
    </w:p>
    <w:p w14:paraId="07D7AF2B" w14:textId="3EE31F2F" w:rsidR="006F2211" w:rsidRDefault="00EB0AB9" w:rsidP="00EB0AB9">
      <w:pPr>
        <w:pStyle w:val="Zkladntext"/>
      </w:pPr>
      <w:r>
        <w:t xml:space="preserve">Kde </w:t>
      </w:r>
      <w:r w:rsidR="006F2211">
        <w:t>jednotlivá data</w:t>
      </w:r>
      <w:r>
        <w:t xml:space="preserve"> jsou: </w:t>
      </w:r>
    </w:p>
    <w:p w14:paraId="57EB34F9" w14:textId="7937A173" w:rsidR="00EB0AB9" w:rsidRDefault="00EB0AB9" w:rsidP="00EB0AB9">
      <w:pPr>
        <w:pStyle w:val="Zkladntext"/>
      </w:pPr>
      <w:r>
        <w:t xml:space="preserve">ID; název; zkratka; kredity; zakončení; Rok Předmětu; doporučeny Semestr; -; -; zkratka povinnosti; Povinnost; garant; katedra; zkratka katedra; -; email garanta; hodiny Přednáška; hodiny Cvičení; tutoriál; kombi CV; laboratoře; typ Předmětu; jazyk; jazyk[anglicky]; název[anglicky]; -; </w:t>
      </w:r>
      <w:proofErr w:type="gramStart"/>
      <w:r>
        <w:t>-;-</w:t>
      </w:r>
      <w:proofErr w:type="gramEnd"/>
    </w:p>
    <w:p w14:paraId="2BD3A597" w14:textId="3E7E308D" w:rsidR="006F2211" w:rsidRDefault="006F2211" w:rsidP="006F2211">
      <w:pPr>
        <w:pStyle w:val="Zkladntext"/>
      </w:pPr>
      <w:r>
        <w:t>Výsledkem je řádek v </w:t>
      </w:r>
      <w:r w:rsidR="00FD6806">
        <w:t>tabulkách</w:t>
      </w:r>
      <w:r>
        <w:t>:</w:t>
      </w:r>
    </w:p>
    <w:p w14:paraId="143C4E61" w14:textId="718453A4" w:rsidR="006F2211" w:rsidRDefault="006F2211" w:rsidP="006F2211">
      <w:pPr>
        <w:pStyle w:val="Zkladntext"/>
      </w:pPr>
      <w:r>
        <w:t>Předmět, kde:</w:t>
      </w:r>
    </w:p>
    <w:p w14:paraId="6897ACDD" w14:textId="188E65DD" w:rsidR="006F2211" w:rsidRDefault="006F2211" w:rsidP="006F2211">
      <w:pPr>
        <w:pStyle w:val="Zkladntext"/>
      </w:pPr>
      <w:proofErr w:type="spellStart"/>
      <w:r>
        <w:t>Orig</w:t>
      </w:r>
      <w:proofErr w:type="spellEnd"/>
      <w:r>
        <w:t xml:space="preserve"> ID: </w:t>
      </w:r>
      <w:r w:rsidRPr="006F2211">
        <w:rPr>
          <w:i/>
        </w:rPr>
        <w:t>1610</w:t>
      </w:r>
    </w:p>
    <w:p w14:paraId="1DCF7B05" w14:textId="77777777" w:rsidR="006F2211" w:rsidRDefault="006F2211" w:rsidP="006F2211">
      <w:pPr>
        <w:pStyle w:val="Zkladntext"/>
      </w:pPr>
      <w:r>
        <w:t xml:space="preserve">Název: </w:t>
      </w:r>
      <w:r w:rsidRPr="006F2211">
        <w:rPr>
          <w:i/>
        </w:rPr>
        <w:t>Semestrální projekt</w:t>
      </w:r>
    </w:p>
    <w:p w14:paraId="3BAF3566" w14:textId="77777777" w:rsidR="006F2211" w:rsidRDefault="006F2211" w:rsidP="006F2211">
      <w:pPr>
        <w:pStyle w:val="Zkladntext"/>
      </w:pPr>
      <w:r>
        <w:lastRenderedPageBreak/>
        <w:t xml:space="preserve">Zkratka: </w:t>
      </w:r>
      <w:proofErr w:type="spellStart"/>
      <w:r w:rsidRPr="006F2211">
        <w:rPr>
          <w:i/>
        </w:rPr>
        <w:t>xSP</w:t>
      </w:r>
      <w:proofErr w:type="spellEnd"/>
    </w:p>
    <w:p w14:paraId="4BA067F0" w14:textId="77777777" w:rsidR="006F2211" w:rsidRDefault="006F2211" w:rsidP="006F2211">
      <w:pPr>
        <w:pStyle w:val="Zkladntext"/>
      </w:pPr>
      <w:r>
        <w:t xml:space="preserve">Kredity: </w:t>
      </w:r>
      <w:r w:rsidRPr="006F2211">
        <w:rPr>
          <w:i/>
        </w:rPr>
        <w:t>4</w:t>
      </w:r>
    </w:p>
    <w:p w14:paraId="63C052E1" w14:textId="77777777" w:rsidR="006F2211" w:rsidRDefault="006F2211" w:rsidP="006F2211">
      <w:pPr>
        <w:pStyle w:val="Zkladntext"/>
      </w:pPr>
      <w:r>
        <w:t xml:space="preserve">Zakončení: </w:t>
      </w:r>
      <w:r w:rsidRPr="006F2211">
        <w:rPr>
          <w:i/>
        </w:rPr>
        <w:t>ZA</w:t>
      </w:r>
    </w:p>
    <w:p w14:paraId="643862C5" w14:textId="2EA86E97" w:rsidR="006F2211" w:rsidRDefault="006F2211" w:rsidP="006F2211">
      <w:pPr>
        <w:pStyle w:val="Zkladntext"/>
      </w:pPr>
      <w:r>
        <w:t xml:space="preserve">Rok Předmětu: </w:t>
      </w:r>
      <w:r w:rsidRPr="006F2211">
        <w:rPr>
          <w:i/>
        </w:rPr>
        <w:t>P-13/14</w:t>
      </w:r>
    </w:p>
    <w:p w14:paraId="62320205" w14:textId="71B3EA1C" w:rsidR="006F2211" w:rsidRPr="006F2211" w:rsidRDefault="006F2211" w:rsidP="006F2211">
      <w:pPr>
        <w:pStyle w:val="Zkladntext"/>
      </w:pPr>
      <w:r>
        <w:t xml:space="preserve">doporučeny Semestr: </w:t>
      </w:r>
      <w:r>
        <w:rPr>
          <w:i/>
        </w:rPr>
        <w:t>5</w:t>
      </w:r>
    </w:p>
    <w:p w14:paraId="7A6CB8F4" w14:textId="77777777" w:rsidR="006F2211" w:rsidRDefault="006F2211" w:rsidP="006F2211">
      <w:pPr>
        <w:pStyle w:val="Zkladntext"/>
      </w:pPr>
      <w:r>
        <w:t xml:space="preserve">zkratka povinnosti: </w:t>
      </w:r>
      <w:r w:rsidRPr="006F2211">
        <w:rPr>
          <w:i/>
        </w:rPr>
        <w:t>P</w:t>
      </w:r>
    </w:p>
    <w:p w14:paraId="380061F3" w14:textId="77777777" w:rsidR="006F2211" w:rsidRDefault="006F2211" w:rsidP="006F2211">
      <w:pPr>
        <w:pStyle w:val="Zkladntext"/>
      </w:pPr>
      <w:r>
        <w:t xml:space="preserve">Povinnost: </w:t>
      </w:r>
      <w:r w:rsidRPr="006F2211">
        <w:rPr>
          <w:i/>
        </w:rPr>
        <w:t>Povinný předmět</w:t>
      </w:r>
    </w:p>
    <w:p w14:paraId="01BA841E" w14:textId="77777777" w:rsidR="006F2211" w:rsidRDefault="006F2211" w:rsidP="006F2211">
      <w:pPr>
        <w:pStyle w:val="Zkladntext"/>
      </w:pPr>
      <w:r>
        <w:t xml:space="preserve">Garant: </w:t>
      </w:r>
      <w:r w:rsidRPr="006F2211">
        <w:rPr>
          <w:i/>
        </w:rPr>
        <w:t>PaedDr. František Smrčka, Ph.D.</w:t>
      </w:r>
      <w:r>
        <w:t xml:space="preserve"> </w:t>
      </w:r>
    </w:p>
    <w:p w14:paraId="6B6B2865" w14:textId="77777777" w:rsidR="006F2211" w:rsidRDefault="006F2211" w:rsidP="006F2211">
      <w:pPr>
        <w:pStyle w:val="Zkladntext"/>
      </w:pPr>
      <w:r>
        <w:t xml:space="preserve">Katedra: </w:t>
      </w:r>
      <w:r w:rsidRPr="006F2211">
        <w:rPr>
          <w:i/>
        </w:rPr>
        <w:t>Katedra technických studií</w:t>
      </w:r>
    </w:p>
    <w:p w14:paraId="08F99F10" w14:textId="77777777" w:rsidR="006F2211" w:rsidRPr="006F2211" w:rsidRDefault="006F2211" w:rsidP="006F2211">
      <w:pPr>
        <w:pStyle w:val="Zkladntext"/>
        <w:rPr>
          <w:i/>
        </w:rPr>
      </w:pPr>
      <w:r>
        <w:t xml:space="preserve">zkratka katedra: </w:t>
      </w:r>
      <w:r w:rsidRPr="006F2211">
        <w:rPr>
          <w:i/>
        </w:rPr>
        <w:t>KTS</w:t>
      </w:r>
    </w:p>
    <w:p w14:paraId="6B57D04C" w14:textId="77777777" w:rsidR="006F2211" w:rsidRPr="006F2211" w:rsidRDefault="006F2211" w:rsidP="006F2211">
      <w:pPr>
        <w:pStyle w:val="Zkladntext"/>
        <w:rPr>
          <w:i/>
        </w:rPr>
      </w:pPr>
      <w:r>
        <w:t xml:space="preserve">email garanta: </w:t>
      </w:r>
      <w:r w:rsidRPr="006F2211">
        <w:rPr>
          <w:i/>
        </w:rPr>
        <w:t>smrcka@vspj.cz</w:t>
      </w:r>
    </w:p>
    <w:p w14:paraId="22DEE940" w14:textId="77777777" w:rsidR="006F2211" w:rsidRDefault="006F2211" w:rsidP="006F2211">
      <w:pPr>
        <w:pStyle w:val="Zkladntext"/>
      </w:pPr>
      <w:r>
        <w:t xml:space="preserve">hodiny Přednáška: </w:t>
      </w:r>
      <w:r w:rsidRPr="006F2211">
        <w:rPr>
          <w:i/>
        </w:rPr>
        <w:t>0</w:t>
      </w:r>
    </w:p>
    <w:p w14:paraId="5CA6F69E" w14:textId="77777777" w:rsidR="006F2211" w:rsidRDefault="006F2211" w:rsidP="006F2211">
      <w:pPr>
        <w:pStyle w:val="Zkladntext"/>
      </w:pPr>
      <w:r>
        <w:t xml:space="preserve">hodiny Cvičení: </w:t>
      </w:r>
      <w:r w:rsidRPr="006F2211">
        <w:rPr>
          <w:i/>
        </w:rPr>
        <w:t>0</w:t>
      </w:r>
    </w:p>
    <w:p w14:paraId="0C4FF859" w14:textId="46FA6117" w:rsidR="006F2211" w:rsidRDefault="006F2211" w:rsidP="006F2211">
      <w:pPr>
        <w:pStyle w:val="Zkladntext"/>
      </w:pPr>
      <w:r>
        <w:t>tutoriál:</w:t>
      </w:r>
      <w:r w:rsidRPr="006F2211">
        <w:rPr>
          <w:i/>
        </w:rPr>
        <w:t xml:space="preserve"> </w:t>
      </w:r>
      <w:r>
        <w:rPr>
          <w:i/>
        </w:rPr>
        <w:t>0</w:t>
      </w:r>
    </w:p>
    <w:p w14:paraId="72F725DA" w14:textId="4BFA11AD" w:rsidR="006F2211" w:rsidRPr="006F2211" w:rsidRDefault="006F2211" w:rsidP="006F2211">
      <w:pPr>
        <w:pStyle w:val="Zkladntext"/>
        <w:rPr>
          <w:i/>
        </w:rPr>
      </w:pPr>
      <w:r>
        <w:t xml:space="preserve">kombi CV: </w:t>
      </w:r>
      <w:r>
        <w:rPr>
          <w:i/>
        </w:rPr>
        <w:t>1</w:t>
      </w:r>
    </w:p>
    <w:p w14:paraId="0E740CE4" w14:textId="2E321C5C" w:rsidR="006F2211" w:rsidRPr="006F2211" w:rsidRDefault="006F2211" w:rsidP="006F2211">
      <w:pPr>
        <w:pStyle w:val="Zkladntext"/>
        <w:rPr>
          <w:i/>
        </w:rPr>
      </w:pPr>
      <w:r>
        <w:t xml:space="preserve">laboratoře: </w:t>
      </w:r>
      <w:r>
        <w:rPr>
          <w:i/>
        </w:rPr>
        <w:t>1</w:t>
      </w:r>
    </w:p>
    <w:p w14:paraId="755C1B7B" w14:textId="138C447F" w:rsidR="00EB0AB9" w:rsidRDefault="00EB0AB9" w:rsidP="00EB0AB9">
      <w:pPr>
        <w:pStyle w:val="Zkladntext"/>
      </w:pPr>
      <w:r>
        <w:t>Tento problém je řešen pomocí</w:t>
      </w:r>
      <w:r w:rsidR="006F2211">
        <w:t xml:space="preserve"> vytvořených</w:t>
      </w:r>
      <w:r>
        <w:t xml:space="preserve"> funkcí </w:t>
      </w:r>
      <w:r w:rsidR="006F2211">
        <w:t xml:space="preserve">zahrnuté </w:t>
      </w:r>
      <w:r>
        <w:t xml:space="preserve">ve třídě Načítání dat, kde </w:t>
      </w:r>
      <w:r w:rsidR="0022528B">
        <w:br/>
      </w:r>
      <w:r>
        <w:t xml:space="preserve">se </w:t>
      </w:r>
      <w:r w:rsidR="006F2211">
        <w:t>pro vložení těchto dat do databáze využívá vytvořená</w:t>
      </w:r>
      <w:r>
        <w:t xml:space="preserve"> třída Data CRUD.</w:t>
      </w:r>
    </w:p>
    <w:p w14:paraId="072C833F" w14:textId="6BBF26CA" w:rsidR="003173C2" w:rsidRDefault="003173C2" w:rsidP="00EB0AB9">
      <w:pPr>
        <w:pStyle w:val="Zkladntext"/>
      </w:pPr>
    </w:p>
    <w:p w14:paraId="637C598F" w14:textId="77777777" w:rsidR="003173C2" w:rsidRDefault="003173C2" w:rsidP="003173C2">
      <w:pPr>
        <w:pStyle w:val="Zkladntext"/>
        <w:keepNext/>
      </w:pPr>
      <w:r>
        <w:rPr>
          <w:noProof/>
        </w:rPr>
        <w:lastRenderedPageBreak/>
        <w:drawing>
          <wp:inline distT="0" distB="0" distL="0" distR="0" wp14:anchorId="5FBC9476" wp14:editId="411A1313">
            <wp:extent cx="5391150" cy="4581525"/>
            <wp:effectExtent l="0" t="0" r="0"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inline>
        </w:drawing>
      </w:r>
    </w:p>
    <w:p w14:paraId="1F4003B4" w14:textId="3B7AC594" w:rsidR="003173C2" w:rsidRDefault="003173C2" w:rsidP="003173C2">
      <w:pPr>
        <w:pStyle w:val="Titulek"/>
        <w:jc w:val="both"/>
      </w:pPr>
      <w:bookmarkStart w:id="66" w:name="_Toc3637225"/>
      <w:r>
        <w:t xml:space="preserve">Obrázek </w:t>
      </w:r>
      <w:fldSimple w:instr=" SEQ Obrázek \* ARABIC ">
        <w:r>
          <w:rPr>
            <w:noProof/>
          </w:rPr>
          <w:t>6</w:t>
        </w:r>
      </w:fldSimple>
      <w:r>
        <w:t xml:space="preserve"> - Třída načítání dat funkce Proveď</w:t>
      </w:r>
      <w:bookmarkEnd w:id="66"/>
    </w:p>
    <w:p w14:paraId="14C02570" w14:textId="77777777" w:rsidR="003173C2" w:rsidRDefault="003173C2" w:rsidP="003173C2">
      <w:pPr>
        <w:pStyle w:val="Zkladntext"/>
        <w:keepNext/>
      </w:pPr>
      <w:r>
        <w:rPr>
          <w:noProof/>
        </w:rPr>
        <w:lastRenderedPageBreak/>
        <w:drawing>
          <wp:inline distT="0" distB="0" distL="0" distR="0" wp14:anchorId="6974B2B2" wp14:editId="3224A0BE">
            <wp:extent cx="5391150" cy="27813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r>
        <w:rPr>
          <w:noProof/>
        </w:rPr>
        <w:drawing>
          <wp:inline distT="0" distB="0" distL="0" distR="0" wp14:anchorId="1BE00BD1" wp14:editId="43C373AF">
            <wp:extent cx="5400675" cy="339090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390900"/>
                    </a:xfrm>
                    <a:prstGeom prst="rect">
                      <a:avLst/>
                    </a:prstGeom>
                    <a:noFill/>
                    <a:ln>
                      <a:noFill/>
                    </a:ln>
                  </pic:spPr>
                </pic:pic>
              </a:graphicData>
            </a:graphic>
          </wp:inline>
        </w:drawing>
      </w:r>
    </w:p>
    <w:p w14:paraId="2A68F2EF" w14:textId="306914DC" w:rsidR="003173C2" w:rsidRDefault="003173C2" w:rsidP="003173C2">
      <w:pPr>
        <w:pStyle w:val="Titulek"/>
        <w:jc w:val="both"/>
      </w:pPr>
      <w:bookmarkStart w:id="67" w:name="_Toc3637226"/>
      <w:r>
        <w:t xml:space="preserve">Obrázek </w:t>
      </w:r>
      <w:fldSimple w:instr=" SEQ Obrázek \* ARABIC ">
        <w:r>
          <w:rPr>
            <w:noProof/>
          </w:rPr>
          <w:t>7</w:t>
        </w:r>
      </w:fldSimple>
      <w:r>
        <w:t xml:space="preserve"> - Funkce vložení Katedry a Oboru do databáze</w:t>
      </w:r>
      <w:bookmarkEnd w:id="67"/>
    </w:p>
    <w:p w14:paraId="0D13F553" w14:textId="77777777" w:rsidR="003173C2" w:rsidRDefault="003173C2" w:rsidP="003173C2">
      <w:pPr>
        <w:pStyle w:val="Zkladntext"/>
        <w:keepNext/>
      </w:pPr>
      <w:r>
        <w:rPr>
          <w:noProof/>
        </w:rPr>
        <w:lastRenderedPageBreak/>
        <w:drawing>
          <wp:inline distT="0" distB="0" distL="0" distR="0" wp14:anchorId="1F9FE1AB" wp14:editId="67B4081B">
            <wp:extent cx="5400675" cy="2247900"/>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2247900"/>
                    </a:xfrm>
                    <a:prstGeom prst="rect">
                      <a:avLst/>
                    </a:prstGeom>
                    <a:noFill/>
                    <a:ln>
                      <a:noFill/>
                    </a:ln>
                  </pic:spPr>
                </pic:pic>
              </a:graphicData>
            </a:graphic>
          </wp:inline>
        </w:drawing>
      </w:r>
      <w:r>
        <w:rPr>
          <w:noProof/>
        </w:rPr>
        <w:drawing>
          <wp:inline distT="0" distB="0" distL="0" distR="0" wp14:anchorId="21DFC559" wp14:editId="6AB82122">
            <wp:extent cx="5391150" cy="2857500"/>
            <wp:effectExtent l="0" t="0" r="0"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2857500"/>
                    </a:xfrm>
                    <a:prstGeom prst="rect">
                      <a:avLst/>
                    </a:prstGeom>
                    <a:noFill/>
                    <a:ln>
                      <a:noFill/>
                    </a:ln>
                  </pic:spPr>
                </pic:pic>
              </a:graphicData>
            </a:graphic>
          </wp:inline>
        </w:drawing>
      </w:r>
    </w:p>
    <w:p w14:paraId="08FA4050" w14:textId="51200E24" w:rsidR="003173C2" w:rsidRDefault="003173C2" w:rsidP="003173C2">
      <w:pPr>
        <w:pStyle w:val="Titulek"/>
        <w:jc w:val="both"/>
      </w:pPr>
      <w:bookmarkStart w:id="68" w:name="_Toc3637227"/>
      <w:r>
        <w:t xml:space="preserve">Obrázek </w:t>
      </w:r>
      <w:fldSimple w:instr=" SEQ Obrázek \* ARABIC ">
        <w:r>
          <w:rPr>
            <w:noProof/>
          </w:rPr>
          <w:t>8</w:t>
        </w:r>
      </w:fldSimple>
      <w:r>
        <w:t xml:space="preserve"> - Vložení Garanta a Předmětu do databáze</w:t>
      </w:r>
      <w:bookmarkEnd w:id="68"/>
    </w:p>
    <w:p w14:paraId="68C6AF73" w14:textId="77777777" w:rsidR="00EB0AB9" w:rsidRDefault="00EB0AB9" w:rsidP="00EB0AB9">
      <w:pPr>
        <w:pStyle w:val="Nadpis2"/>
        <w:numPr>
          <w:ilvl w:val="1"/>
          <w:numId w:val="1"/>
        </w:numPr>
      </w:pPr>
      <w:bookmarkStart w:id="69" w:name="_Toc534978934"/>
      <w:bookmarkStart w:id="70" w:name="_Toc3637214"/>
      <w:r>
        <w:t>Načtení popisů k předmětům do databáze</w:t>
      </w:r>
      <w:bookmarkEnd w:id="69"/>
      <w:bookmarkEnd w:id="70"/>
    </w:p>
    <w:p w14:paraId="2945C684" w14:textId="77777777" w:rsidR="00EB0AB9" w:rsidRDefault="00EB0AB9" w:rsidP="00EB0AB9">
      <w:pPr>
        <w:pStyle w:val="Zkladntext"/>
      </w:pPr>
      <w:r>
        <w:t>Pro načtení popisu k předmětu je potřeba využít dalšího souboru, jelikož zápisy jsou více řádkové a komplikuje to situaci načítání po řádcích. Z toho důvodu je načítání řešeno přes nahrání celého textového souboru do řetězce a poté rozděleno po oddělovacím znaménku‘</w:t>
      </w:r>
      <w:r>
        <w:rPr>
          <w:lang w:val="en-US"/>
        </w:rPr>
        <w:t>;’ a pot</w:t>
      </w:r>
      <w:r>
        <w:t xml:space="preserve">é naplněno v cyklu podle počtu znaků. </w:t>
      </w:r>
    </w:p>
    <w:p w14:paraId="14B18B19" w14:textId="77777777" w:rsidR="006F2211" w:rsidRDefault="00EB0AB9" w:rsidP="00EB0AB9">
      <w:pPr>
        <w:pStyle w:val="Zkladntext"/>
      </w:pPr>
      <w:r>
        <w:t xml:space="preserve">Vzorek tohoto souboru má tvar: </w:t>
      </w:r>
    </w:p>
    <w:p w14:paraId="74DD7377" w14:textId="2A30296A" w:rsidR="00EB0AB9" w:rsidRPr="006F2211" w:rsidRDefault="00EB0AB9" w:rsidP="00EB0AB9">
      <w:pPr>
        <w:pStyle w:val="Zkladntext"/>
        <w:rPr>
          <w:i/>
        </w:rPr>
      </w:pPr>
      <w:r w:rsidRPr="006F2211">
        <w:rPr>
          <w:i/>
        </w:rPr>
        <w:t xml:space="preserve">1610; Semestrální projekt; </w:t>
      </w:r>
      <w:proofErr w:type="spellStart"/>
      <w:r w:rsidRPr="006F2211">
        <w:rPr>
          <w:i/>
        </w:rPr>
        <w:t>xSP</w:t>
      </w:r>
      <w:proofErr w:type="spellEnd"/>
      <w:r w:rsidRPr="006F2211">
        <w:rPr>
          <w:i/>
        </w:rPr>
        <w:t xml:space="preserve">; Cílem Semestrálního projektu je vytvořit pro studenta podmínky pro započetí reálné práce na zpracovávání své bakalářské práce (BP). Student individuálně a formou konzultací se svým vedoucím BP řeší úkoly a problémy související se svou BP. Garant předmětu stanovuje obecné podmínky na realizaci předmětu. </w:t>
      </w:r>
      <w:r w:rsidRPr="006F2211">
        <w:rPr>
          <w:i/>
        </w:rPr>
        <w:lastRenderedPageBreak/>
        <w:t>Semestrální projekt lze zpracovávat i na jiné téma, než je téma budoucí bakalářské práce, tento způsob však není preferován.; P-13/14; 35</w:t>
      </w:r>
    </w:p>
    <w:p w14:paraId="68211739" w14:textId="77777777" w:rsidR="006F2211" w:rsidRDefault="00EB0AB9" w:rsidP="00EB0AB9">
      <w:pPr>
        <w:pStyle w:val="Zkladntext"/>
      </w:pPr>
      <w:r>
        <w:t>Kde jednotlivé části jsou:</w:t>
      </w:r>
    </w:p>
    <w:p w14:paraId="6EA3A14D" w14:textId="7C49FAC3" w:rsidR="00EB0AB9" w:rsidRDefault="00EB0AB9" w:rsidP="00EB0AB9">
      <w:pPr>
        <w:pStyle w:val="Zkladntext"/>
      </w:pPr>
      <w:r>
        <w:t>ID předmětu; název předmětu; zkratka předmětu; text popisu předmětu; obor; -</w:t>
      </w:r>
    </w:p>
    <w:p w14:paraId="35A0226B" w14:textId="56C02DA4" w:rsidR="006F2211" w:rsidRPr="00E4014C" w:rsidRDefault="006F2211" w:rsidP="00EB0AB9">
      <w:pPr>
        <w:pStyle w:val="Zkladntext"/>
      </w:pPr>
      <w:r>
        <w:t>Po zpracování se vloží text popis předmětu k patřičnému předmětu podle zbylých položek zpracované části souboru.</w:t>
      </w:r>
    </w:p>
    <w:p w14:paraId="377E8C93" w14:textId="77777777" w:rsidR="003173C2" w:rsidRDefault="003173C2" w:rsidP="003173C2">
      <w:pPr>
        <w:pStyle w:val="Zkladntext"/>
        <w:keepNext/>
      </w:pPr>
      <w:r>
        <w:rPr>
          <w:noProof/>
        </w:rPr>
        <w:drawing>
          <wp:inline distT="0" distB="0" distL="0" distR="0" wp14:anchorId="4296D6FB" wp14:editId="65F48208">
            <wp:extent cx="5391150" cy="2057400"/>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2057400"/>
                    </a:xfrm>
                    <a:prstGeom prst="rect">
                      <a:avLst/>
                    </a:prstGeom>
                    <a:noFill/>
                    <a:ln>
                      <a:noFill/>
                    </a:ln>
                  </pic:spPr>
                </pic:pic>
              </a:graphicData>
            </a:graphic>
          </wp:inline>
        </w:drawing>
      </w:r>
    </w:p>
    <w:p w14:paraId="166FF798" w14:textId="5689FB65" w:rsidR="00EB0AB9" w:rsidRDefault="003173C2" w:rsidP="003173C2">
      <w:pPr>
        <w:pStyle w:val="Titulek"/>
        <w:jc w:val="both"/>
      </w:pPr>
      <w:bookmarkStart w:id="71" w:name="_Toc3637228"/>
      <w:r>
        <w:t xml:space="preserve">Obrázek </w:t>
      </w:r>
      <w:fldSimple w:instr=" SEQ Obrázek \* ARABIC ">
        <w:r>
          <w:rPr>
            <w:noProof/>
          </w:rPr>
          <w:t>9</w:t>
        </w:r>
      </w:fldSimple>
      <w:r>
        <w:t xml:space="preserve"> </w:t>
      </w:r>
      <w:r w:rsidRPr="00E03E01">
        <w:t xml:space="preserve">- Třída načítání dat funkce </w:t>
      </w:r>
      <w:proofErr w:type="spellStart"/>
      <w:r w:rsidRPr="00E03E01">
        <w:t>Proveď</w:t>
      </w:r>
      <w:r>
        <w:t>Popis</w:t>
      </w:r>
      <w:bookmarkEnd w:id="71"/>
      <w:proofErr w:type="spellEnd"/>
    </w:p>
    <w:p w14:paraId="571E3D66" w14:textId="77777777" w:rsidR="003173C2" w:rsidRDefault="003173C2" w:rsidP="00EB0AB9">
      <w:pPr>
        <w:pStyle w:val="Zkladntext"/>
      </w:pPr>
    </w:p>
    <w:p w14:paraId="64A70D2E" w14:textId="298EB7AA" w:rsidR="00376BDA" w:rsidRDefault="00EB0AB9">
      <w:r>
        <w:br w:type="page"/>
      </w:r>
    </w:p>
    <w:p w14:paraId="77B195AB" w14:textId="2DDCB7F6" w:rsidR="00376BDA" w:rsidRDefault="00376BDA" w:rsidP="00EA7BCF">
      <w:pPr>
        <w:pStyle w:val="Nadpis1"/>
        <w:tabs>
          <w:tab w:val="clear" w:pos="574"/>
          <w:tab w:val="num" w:pos="426"/>
        </w:tabs>
        <w:ind w:left="426" w:hanging="426"/>
      </w:pPr>
      <w:bookmarkStart w:id="72" w:name="_Toc3637215"/>
      <w:r>
        <w:lastRenderedPageBreak/>
        <w:t>Diskuze</w:t>
      </w:r>
      <w:bookmarkEnd w:id="72"/>
    </w:p>
    <w:p w14:paraId="72C7B9E7" w14:textId="141E9C42" w:rsidR="004C32A5" w:rsidRDefault="004C32A5" w:rsidP="004C32A5">
      <w:pPr>
        <w:pStyle w:val="Zkladntext"/>
      </w:pPr>
      <w:r>
        <w:t xml:space="preserve">Tato část práce je možná tou nejdůležitější, kdy zde autor prezentuje svou schopnost kritického zhodnocení výsledků své práce a diskuse nad nimi. </w:t>
      </w:r>
      <w:r w:rsidR="00AD66A9" w:rsidRPr="00AD66A9">
        <w:t xml:space="preserve">V diskuzi je nutné porovnávání s výsledky publikovaných vědeckých prací, zároveň i provést porovnání </w:t>
      </w:r>
      <w:r w:rsidR="0022528B">
        <w:br/>
      </w:r>
      <w:r w:rsidR="00AD66A9" w:rsidRPr="00AD66A9">
        <w:t>se zahraničním výzkumem</w:t>
      </w:r>
      <w:r w:rsidR="00AD66A9">
        <w:t>.</w:t>
      </w:r>
      <w:r w:rsidR="00AD66A9" w:rsidRPr="00AD66A9">
        <w:t xml:space="preserve"> </w:t>
      </w:r>
      <w:r>
        <w:t>Zde je prostor na zamyšlení, zda dosažené výsledky práce nemohly ovlivnit některé faktory, které souvisí s použitými nástroji řešení, nebo např. způsobem vyhodnocení. I když některé výsledky práce nenaplnily očekávání autora tady je místo</w:t>
      </w:r>
      <w:r w:rsidR="00C04C21">
        <w:t xml:space="preserve"> pro zhodnocení možných důvodů.</w:t>
      </w:r>
    </w:p>
    <w:p w14:paraId="7333CBA0" w14:textId="77777777" w:rsidR="00C04C21" w:rsidRDefault="00C04C21" w:rsidP="004C32A5">
      <w:pPr>
        <w:pStyle w:val="Zkladntext"/>
      </w:pPr>
      <w:r>
        <w:t xml:space="preserve">Kvalitní, objektivní a kritická diskuse je velmi ceněnou schopností studenta, který by měl být schopen objektivní reflexe. </w:t>
      </w:r>
    </w:p>
    <w:p w14:paraId="2517AAF1" w14:textId="77777777" w:rsidR="004C32A5" w:rsidRDefault="004C32A5" w:rsidP="004C32A5">
      <w:pPr>
        <w:pStyle w:val="Zkladntext"/>
      </w:pPr>
      <w:r>
        <w:t>Je velkým nedostatkem, pokud diskuse souvisí s myšlenkami ostatního textu jen volně, nebo s ním v některých pohledech nesouvisí vůbec.</w:t>
      </w:r>
    </w:p>
    <w:p w14:paraId="1805B619" w14:textId="77777777" w:rsidR="00C04C21" w:rsidRDefault="00C04C21" w:rsidP="004C32A5">
      <w:pPr>
        <w:pStyle w:val="Zkladntext"/>
      </w:pPr>
      <w:r>
        <w:t xml:space="preserve">Délka textu v této části práce je bez omezení </w:t>
      </w:r>
    </w:p>
    <w:p w14:paraId="367187B4" w14:textId="77777777" w:rsidR="00AD66A9" w:rsidRDefault="00376BDA" w:rsidP="00AD66A9">
      <w:pPr>
        <w:pStyle w:val="Nadpis1"/>
        <w:tabs>
          <w:tab w:val="clear" w:pos="574"/>
          <w:tab w:val="num" w:pos="432"/>
        </w:tabs>
        <w:ind w:left="432"/>
      </w:pPr>
      <w:r>
        <w:br w:type="page"/>
      </w:r>
      <w:bookmarkStart w:id="73" w:name="_Toc3637216"/>
      <w:r w:rsidR="00AD66A9">
        <w:lastRenderedPageBreak/>
        <w:t>Návrh řešení a doporučení pro praxi</w:t>
      </w:r>
      <w:bookmarkEnd w:id="73"/>
    </w:p>
    <w:p w14:paraId="2E2788B1" w14:textId="69B132B3" w:rsidR="00AD66A9" w:rsidRDefault="00AD66A9" w:rsidP="00AD66A9">
      <w:pPr>
        <w:pStyle w:val="Zkladntext"/>
      </w:pPr>
      <w:r>
        <w:t>Tato kapitola následuje po diskusi</w:t>
      </w:r>
      <w:r w:rsidR="00106274">
        <w:t>,</w:t>
      </w:r>
      <w:r>
        <w:t xml:space="preserve"> je-li z práce patrný návrh řešení a následně doporučení pro praxi. Na některých katedrách se tato kapitola nebude uvádět, protože některé práce nemají návrh řešení pro praxi. </w:t>
      </w:r>
      <w:r>
        <w:br w:type="page"/>
      </w:r>
    </w:p>
    <w:p w14:paraId="3DB3BD33" w14:textId="77777777" w:rsidR="00376BDA" w:rsidRDefault="00376BDA" w:rsidP="00011ADC">
      <w:pPr>
        <w:pStyle w:val="Nadpis1"/>
        <w:numPr>
          <w:ilvl w:val="0"/>
          <w:numId w:val="0"/>
        </w:numPr>
        <w:ind w:left="142"/>
      </w:pPr>
      <w:bookmarkStart w:id="74" w:name="_Toc3637217"/>
      <w:r>
        <w:lastRenderedPageBreak/>
        <w:t>Závěr</w:t>
      </w:r>
      <w:bookmarkEnd w:id="74"/>
    </w:p>
    <w:p w14:paraId="336E31A2" w14:textId="755D4EFD" w:rsidR="004C32A5" w:rsidRDefault="004C32A5" w:rsidP="00A6464C">
      <w:pPr>
        <w:pStyle w:val="Zkladntext"/>
      </w:pPr>
      <w:r>
        <w:t xml:space="preserve">Obsahuje stručné shrnutí celé práce s hodnocením jejích výsledků a vyjádřením představy autora o jejím významu pro teorii a praxi. Závěry musí navazovat na popisy, výklady, úvahy a argumenty vyjádřené v jádru práce. V textu by </w:t>
      </w:r>
      <w:r w:rsidR="00AD66A9">
        <w:t xml:space="preserve">měl </w:t>
      </w:r>
      <w:r>
        <w:t xml:space="preserve">autor uvést, zda </w:t>
      </w:r>
      <w:r w:rsidR="0022528B">
        <w:br/>
      </w:r>
      <w:r>
        <w:t>se mu podařilo dosáhnout stanovených cílů práce úplně, částečně nebo vůbec</w:t>
      </w:r>
      <w:r w:rsidR="00AD66A9">
        <w:t>.</w:t>
      </w:r>
      <w:r w:rsidR="003F4475" w:rsidRPr="003F4475">
        <w:t xml:space="preserve"> V Závěru autor jednoznačně odpovídá na hlavní výzkumnou otázku, kterou napsal do Úvodu. </w:t>
      </w:r>
    </w:p>
    <w:p w14:paraId="2572E11B" w14:textId="77777777" w:rsidR="00A6464C" w:rsidRDefault="00A6464C" w:rsidP="00A6464C">
      <w:pPr>
        <w:pStyle w:val="Zkladntext"/>
      </w:pPr>
      <w:r w:rsidRPr="00BE3DD1">
        <w:t>Podobně,</w:t>
      </w:r>
      <w:r>
        <w:t xml:space="preserve"> jako úvod, je rámcovou složkou hlavního oddílu práce. Může obsahovat podněty pro další výzkum, nebo návrhy na zlepšení a nabídku dalších cest k řešení. </w:t>
      </w:r>
    </w:p>
    <w:p w14:paraId="433286B3" w14:textId="77777777" w:rsidR="00A6464C" w:rsidRDefault="00A6464C" w:rsidP="00A6464C">
      <w:pPr>
        <w:pStyle w:val="Zkladntext"/>
      </w:pPr>
      <w:r>
        <w:t>Psaní závěru je stejně náročné, jako psaní úvodu a oba texty by měly být obsahově i formálně vyrovnané.</w:t>
      </w:r>
    </w:p>
    <w:p w14:paraId="04665C38" w14:textId="77777777" w:rsidR="00A6464C" w:rsidRDefault="00A6464C" w:rsidP="00A6464C">
      <w:pPr>
        <w:pStyle w:val="Zkladntext"/>
      </w:pPr>
      <w:r>
        <w:t xml:space="preserve">Text </w:t>
      </w:r>
      <w:r w:rsidR="004C32A5">
        <w:t xml:space="preserve">závěru by měl být </w:t>
      </w:r>
      <w:r>
        <w:t>maximálně na 2 strany.</w:t>
      </w:r>
    </w:p>
    <w:p w14:paraId="65EC85FE" w14:textId="77777777" w:rsidR="00376BDA" w:rsidRDefault="00376BDA" w:rsidP="00A6464C">
      <w:pPr>
        <w:rPr>
          <w:rFonts w:cs="Arial"/>
          <w:kern w:val="32"/>
          <w:sz w:val="32"/>
          <w:szCs w:val="32"/>
        </w:rPr>
      </w:pPr>
      <w:r>
        <w:br w:type="page"/>
      </w:r>
    </w:p>
    <w:bookmarkStart w:id="75" w:name="_Toc3637218" w:displacedByCustomXml="next"/>
    <w:bookmarkStart w:id="76" w:name="_Hlk3298914" w:displacedByCustomXml="next"/>
    <w:sdt>
      <w:sdtPr>
        <w:rPr>
          <w:rFonts w:cs="Times New Roman"/>
          <w:b w:val="0"/>
          <w:bCs w:val="0"/>
          <w:color w:val="auto"/>
          <w:kern w:val="0"/>
          <w:sz w:val="24"/>
          <w:szCs w:val="24"/>
        </w:rPr>
        <w:id w:val="1572994960"/>
        <w:docPartObj>
          <w:docPartGallery w:val="Bibliographies"/>
          <w:docPartUnique/>
        </w:docPartObj>
      </w:sdtPr>
      <w:sdtEndPr/>
      <w:sdtContent>
        <w:p w14:paraId="3E6AD4E0" w14:textId="77777777" w:rsidR="00441B6E" w:rsidRDefault="00441B6E" w:rsidP="00441B6E">
          <w:pPr>
            <w:pStyle w:val="Nadpis1"/>
            <w:numPr>
              <w:ilvl w:val="0"/>
              <w:numId w:val="0"/>
            </w:numPr>
            <w:ind w:left="142"/>
          </w:pPr>
          <w:r>
            <w:t>Seznam použité literatury</w:t>
          </w:r>
          <w:bookmarkEnd w:id="75"/>
        </w:p>
        <w:sdt>
          <w:sdtPr>
            <w:id w:val="-573587230"/>
            <w:bibliography/>
          </w:sdtPr>
          <w:sdtEndPr/>
          <w:sdtContent>
            <w:p w14:paraId="5BDF8F40" w14:textId="79FFF5A5" w:rsidR="008D3C06" w:rsidRDefault="008D3C06" w:rsidP="008D3C06">
              <w:pPr>
                <w:shd w:val="clear" w:color="auto" w:fill="FFFFFF"/>
                <w:spacing w:line="300" w:lineRule="atLeast"/>
                <w:rPr>
                  <w:rStyle w:val="ZkladntextChar"/>
                </w:rPr>
              </w:pPr>
              <w:r w:rsidRPr="008D3C06">
                <w:rPr>
                  <w:rStyle w:val="ZkladntextChar"/>
                </w:rPr>
                <w:t xml:space="preserve">IS/STAG [online]. Plzeň: Západočeská Univerzita, 2017 [cit. 2019-03-12]. </w:t>
              </w:r>
              <w:r w:rsidR="00FF4B08">
                <w:rPr>
                  <w:rStyle w:val="ZkladntextChar"/>
                </w:rPr>
                <w:br/>
              </w:r>
              <w:r w:rsidRPr="008D3C06">
                <w:rPr>
                  <w:rStyle w:val="ZkladntextChar"/>
                </w:rPr>
                <w:t xml:space="preserve">Dostupné z: </w:t>
              </w:r>
              <w:r w:rsidR="00435CEA" w:rsidRPr="00435CEA">
                <w:rPr>
                  <w:rStyle w:val="ZkladntextChar"/>
                </w:rPr>
                <w:t>https://is-stag.zcu.cz/zajemci/moduly/plan_editor</w:t>
              </w:r>
            </w:p>
            <w:p w14:paraId="2FBB6F27" w14:textId="6C6CB2B8" w:rsidR="00435CEA" w:rsidRDefault="00435CEA" w:rsidP="008D3C06">
              <w:pPr>
                <w:shd w:val="clear" w:color="auto" w:fill="FFFFFF"/>
                <w:spacing w:line="300" w:lineRule="atLeast"/>
                <w:rPr>
                  <w:rStyle w:val="ZkladntextChar"/>
                </w:rPr>
              </w:pPr>
            </w:p>
            <w:p w14:paraId="2BE17862" w14:textId="77777777" w:rsidR="00435CEA" w:rsidRDefault="00435CEA" w:rsidP="00435CEA">
              <w:pPr>
                <w:pStyle w:val="Zkladntext"/>
                <w:rPr>
                  <w:rStyle w:val="Hypertextovodkaz"/>
                  <w:color w:val="auto"/>
                  <w:u w:val="none"/>
                </w:rPr>
              </w:pPr>
              <w:r w:rsidRPr="00525C14">
                <w:t xml:space="preserve">NANDWANI, </w:t>
              </w:r>
              <w:proofErr w:type="spellStart"/>
              <w:r w:rsidRPr="00525C14">
                <w:t>Karan</w:t>
              </w:r>
              <w:proofErr w:type="spellEnd"/>
              <w:r w:rsidRPr="00525C14">
                <w:t xml:space="preserve">. Úvod do NuGet. Microsoft [online]. United </w:t>
              </w:r>
              <w:proofErr w:type="spellStart"/>
              <w:r w:rsidRPr="00525C14">
                <w:t>States</w:t>
              </w:r>
              <w:proofErr w:type="spellEnd"/>
              <w:r w:rsidRPr="00525C14">
                <w:t xml:space="preserve">: Microsoft, 2016, 10. 01. 2018 [cit. 2019-02-25]. Dostupné z: </w:t>
              </w:r>
              <w:hyperlink r:id="rId24" w:history="1">
                <w:r w:rsidRPr="00525C14">
                  <w:rPr>
                    <w:rStyle w:val="Hypertextovodkaz"/>
                    <w:color w:val="auto"/>
                    <w:u w:val="none"/>
                  </w:rPr>
                  <w:t>https://docs.microsoft.com/cs-cz/nuget/what-is-nuget</w:t>
                </w:r>
              </w:hyperlink>
            </w:p>
            <w:p w14:paraId="0AA84B41" w14:textId="77777777" w:rsidR="00435CEA" w:rsidRDefault="00435CEA" w:rsidP="00435CEA">
              <w:pPr>
                <w:pStyle w:val="Zkladntext"/>
              </w:pPr>
              <w:r>
                <w:t xml:space="preserve">PEIPMAN, </w:t>
              </w:r>
              <w:proofErr w:type="spellStart"/>
              <w:r>
                <w:t>Gunnar</w:t>
              </w:r>
              <w:proofErr w:type="spellEnd"/>
              <w:r>
                <w:t xml:space="preserve">. </w:t>
              </w:r>
              <w:proofErr w:type="spellStart"/>
              <w:r>
                <w:t>What</w:t>
              </w:r>
              <w:proofErr w:type="spellEnd"/>
              <w:r>
                <w:t xml:space="preserve"> </w:t>
              </w:r>
              <w:proofErr w:type="spellStart"/>
              <w:r>
                <w:t>is</w:t>
              </w:r>
              <w:proofErr w:type="spellEnd"/>
              <w:r>
                <w:t xml:space="preserve"> </w:t>
              </w:r>
              <w:proofErr w:type="spellStart"/>
              <w:r>
                <w:t>Micro</w:t>
              </w:r>
              <w:proofErr w:type="spellEnd"/>
              <w:r>
                <w:t xml:space="preserve"> </w:t>
              </w:r>
              <w:proofErr w:type="gramStart"/>
              <w:r>
                <w:t>ORM?.</w:t>
              </w:r>
              <w:proofErr w:type="gramEnd"/>
              <w:r>
                <w:t xml:space="preserve"> In: </w:t>
              </w:r>
              <w:proofErr w:type="spellStart"/>
              <w:r>
                <w:rPr>
                  <w:i/>
                  <w:iCs/>
                </w:rPr>
                <w:t>Gunnar</w:t>
              </w:r>
              <w:proofErr w:type="spellEnd"/>
              <w:r>
                <w:rPr>
                  <w:i/>
                  <w:iCs/>
                </w:rPr>
                <w:t xml:space="preserve"> </w:t>
              </w:r>
              <w:proofErr w:type="spellStart"/>
              <w:r>
                <w:rPr>
                  <w:i/>
                  <w:iCs/>
                </w:rPr>
                <w:t>Peipman</w:t>
              </w:r>
              <w:proofErr w:type="spellEnd"/>
              <w:r>
                <w:rPr>
                  <w:i/>
                  <w:iCs/>
                </w:rPr>
                <w:t xml:space="preserve"> – </w:t>
              </w:r>
              <w:proofErr w:type="spellStart"/>
              <w:r>
                <w:rPr>
                  <w:i/>
                  <w:iCs/>
                </w:rPr>
                <w:t>Programming</w:t>
              </w:r>
              <w:proofErr w:type="spellEnd"/>
              <w:r>
                <w:rPr>
                  <w:i/>
                  <w:iCs/>
                </w:rPr>
                <w:t xml:space="preserve"> Blog</w:t>
              </w:r>
              <w:r>
                <w:t xml:space="preserve"> [online]. 2017, 2.5.2017 [cit. 2019-02-25]. Dostupné </w:t>
              </w:r>
              <w:r>
                <w:br/>
                <w:t>z: https://gunnarpeipman.com/tools/micro-orm/</w:t>
              </w:r>
            </w:p>
            <w:p w14:paraId="755BC118" w14:textId="77777777" w:rsidR="00435CEA" w:rsidRDefault="00435CEA" w:rsidP="00435CEA">
              <w:pPr>
                <w:pStyle w:val="Zkladntext"/>
                <w:rPr>
                  <w:rStyle w:val="ZkladntextChar"/>
                </w:rPr>
              </w:pPr>
              <w:r>
                <w:rPr>
                  <w:i/>
                  <w:iCs/>
                </w:rPr>
                <w:t>Plánovač Studia</w:t>
              </w:r>
              <w:r>
                <w:t xml:space="preserve">[online]. </w:t>
              </w:r>
              <w:r w:rsidRPr="00FF4B08">
                <w:rPr>
                  <w:rStyle w:val="ZkladntextChar"/>
                </w:rPr>
                <w:t xml:space="preserve">Brno: </w:t>
              </w:r>
              <w:r>
                <w:rPr>
                  <w:rStyle w:val="ZkladntextChar"/>
                </w:rPr>
                <w:t>MUNI</w:t>
              </w:r>
              <w:r w:rsidRPr="00FF4B08">
                <w:rPr>
                  <w:rStyle w:val="ZkladntextChar"/>
                </w:rPr>
                <w:t>, 201</w:t>
              </w:r>
              <w:r>
                <w:rPr>
                  <w:rStyle w:val="ZkladntextChar"/>
                </w:rPr>
                <w:t>7</w:t>
              </w:r>
              <w:r w:rsidRPr="00FF4B08">
                <w:rPr>
                  <w:rStyle w:val="ZkladntextChar"/>
                </w:rPr>
                <w:t xml:space="preserve"> [cit. 2019-03-12]. Dostupné </w:t>
              </w:r>
              <w:r>
                <w:rPr>
                  <w:rStyle w:val="ZkladntextChar"/>
                </w:rPr>
                <w:br/>
              </w:r>
              <w:r w:rsidRPr="00FF4B08">
                <w:rPr>
                  <w:rStyle w:val="ZkladntextChar"/>
                </w:rPr>
                <w:t xml:space="preserve">z: </w:t>
              </w:r>
              <w:r w:rsidRPr="007675B6">
                <w:rPr>
                  <w:rStyle w:val="ZkladntextChar"/>
                </w:rPr>
                <w:t>https://is.muni.cz/napoveda/student/planovac#s_planovac_popis</w:t>
              </w:r>
            </w:p>
            <w:p w14:paraId="5C0BB6AB" w14:textId="77777777" w:rsidR="00435CEA" w:rsidRDefault="00435CEA" w:rsidP="00435CEA">
              <w:pPr>
                <w:shd w:val="clear" w:color="auto" w:fill="FFFFFF"/>
                <w:spacing w:line="300" w:lineRule="atLeast"/>
              </w:pPr>
            </w:p>
            <w:p w14:paraId="486BAF30" w14:textId="77777777" w:rsidR="00435CEA" w:rsidRPr="00525C14" w:rsidRDefault="00435CEA" w:rsidP="00435CEA">
              <w:pPr>
                <w:pStyle w:val="Zkladntext"/>
              </w:pPr>
              <w:proofErr w:type="spellStart"/>
              <w:r w:rsidRPr="00525C14">
                <w:t>Stack</w:t>
              </w:r>
              <w:proofErr w:type="spellEnd"/>
              <w:r w:rsidRPr="00525C14">
                <w:t xml:space="preserve"> </w:t>
              </w:r>
              <w:proofErr w:type="spellStart"/>
              <w:r w:rsidRPr="00525C14">
                <w:t>OverFlow</w:t>
              </w:r>
              <w:proofErr w:type="spellEnd"/>
              <w:r w:rsidRPr="00525C14">
                <w:t xml:space="preserve"> [online]. </w:t>
              </w:r>
              <w:proofErr w:type="spellStart"/>
              <w:r w:rsidRPr="00525C14">
                <w:t>Stack</w:t>
              </w:r>
              <w:proofErr w:type="spellEnd"/>
              <w:r w:rsidRPr="00525C14">
                <w:t xml:space="preserve"> Exchange, 2019 [cit. 2019-01-29]. Dostupné </w:t>
              </w:r>
              <w:r w:rsidRPr="00525C14">
                <w:br/>
                <w:t xml:space="preserve">z: </w:t>
              </w:r>
              <w:hyperlink r:id="rId25" w:history="1">
                <w:r w:rsidRPr="00525C14">
                  <w:rPr>
                    <w:rStyle w:val="Hypertextovodkaz"/>
                    <w:color w:val="auto"/>
                    <w:u w:val="none"/>
                  </w:rPr>
                  <w:t>https://stackoverflow.com/</w:t>
                </w:r>
              </w:hyperlink>
            </w:p>
            <w:p w14:paraId="6DE42869" w14:textId="3AE5DD9A" w:rsidR="00FF4B08" w:rsidRDefault="00FF4B08" w:rsidP="00FF4B08">
              <w:pPr>
                <w:pStyle w:val="Zkladntext"/>
              </w:pPr>
              <w:r w:rsidRPr="00FF4B08">
                <w:t>TRNKALOVÁ, Anna. Nástroj pro plánování studia v Informačním systému MU [online]. Brno, 2018 [cit. 2019-03-12]. Dostupné z: https://is.muni.cz/th/kcokf/. Bakalářská práce. Masarykova univerzita, Fakulta informatiky. Vedoucí práce Michal Brandejs.</w:t>
              </w:r>
            </w:p>
            <w:p w14:paraId="3E9B569B" w14:textId="77777777" w:rsidR="00435CEA" w:rsidRDefault="00435CEA" w:rsidP="00435CEA">
              <w:pPr>
                <w:shd w:val="clear" w:color="auto" w:fill="FFFFFF"/>
                <w:spacing w:line="300" w:lineRule="atLeast"/>
                <w:rPr>
                  <w:rStyle w:val="ZkladntextChar"/>
                </w:rPr>
              </w:pPr>
              <w:bookmarkStart w:id="77" w:name="_Hlk3298951"/>
              <w:r>
                <w:rPr>
                  <w:i/>
                  <w:iCs/>
                </w:rPr>
                <w:t>UIS: UNIVERZITNÍ INFORMAČNÍ SYSTÉM</w:t>
              </w:r>
              <w:r>
                <w:t xml:space="preserve"> [online]. </w:t>
              </w:r>
              <w:r w:rsidRPr="00FF4B08">
                <w:rPr>
                  <w:rStyle w:val="ZkladntextChar"/>
                </w:rPr>
                <w:t xml:space="preserve">Brno: IS4U, 2019 [cit. 2019-03-12]. Dostupné z: </w:t>
              </w:r>
              <w:r w:rsidRPr="007675B6">
                <w:rPr>
                  <w:rStyle w:val="ZkladntextChar"/>
                </w:rPr>
                <w:t>https://www.uis-info.com/cs/index</w:t>
              </w:r>
            </w:p>
            <w:p w14:paraId="4AC807D9" w14:textId="77777777" w:rsidR="00435CEA" w:rsidRDefault="00435CEA" w:rsidP="00435CEA">
              <w:pPr>
                <w:pStyle w:val="Zkladntext"/>
              </w:pPr>
            </w:p>
            <w:p w14:paraId="20D21199" w14:textId="1AD424ED" w:rsidR="00441B6E" w:rsidRDefault="00435CEA" w:rsidP="00435CEA">
              <w:pPr>
                <w:pStyle w:val="Zkladntext"/>
              </w:pPr>
              <w:r w:rsidRPr="00525C14">
                <w:t xml:space="preserve">VLČKOVÁ, Milena a Milan NOVÁK. Informace o studiu: Prezenční </w:t>
              </w:r>
              <w:r w:rsidRPr="00525C14">
                <w:br/>
                <w:t xml:space="preserve">a Kombinované studium. Vysoká škola polytechnická Jihlava [online]. Jihlava, 2017 </w:t>
              </w:r>
              <w:r>
                <w:br/>
              </w:r>
              <w:r w:rsidRPr="00525C14">
                <w:t xml:space="preserve">[cit. 2018-11-15]. Dostupné z: </w:t>
              </w:r>
              <w:hyperlink r:id="rId26" w:history="1">
                <w:r w:rsidRPr="00525C14">
                  <w:rPr>
                    <w:rStyle w:val="Hypertextovodkaz"/>
                    <w:color w:val="auto"/>
                    <w:u w:val="none"/>
                  </w:rPr>
                  <w:t>https://www.vspj.cz/student</w:t>
                </w:r>
              </w:hyperlink>
            </w:p>
            <w:bookmarkEnd w:id="77" w:displacedByCustomXml="next"/>
          </w:sdtContent>
        </w:sdt>
      </w:sdtContent>
    </w:sdt>
    <w:bookmarkEnd w:id="76" w:displacedByCustomXml="prev"/>
    <w:p w14:paraId="52EDD0EB" w14:textId="49933442" w:rsidR="007F17EF" w:rsidRDefault="007F17EF" w:rsidP="00AD66A9">
      <w:pPr>
        <w:spacing w:after="120"/>
        <w:ind w:left="284" w:hanging="284"/>
        <w:jc w:val="both"/>
      </w:pPr>
    </w:p>
    <w:p w14:paraId="0874AAA8" w14:textId="77777777" w:rsidR="00376BDA" w:rsidRDefault="00376BDA">
      <w:r>
        <w:br w:type="page"/>
      </w:r>
    </w:p>
    <w:p w14:paraId="7EC395FE" w14:textId="77777777" w:rsidR="006576AB" w:rsidRPr="00BF4A0B" w:rsidRDefault="00376BDA" w:rsidP="00011ADC">
      <w:pPr>
        <w:pStyle w:val="Nadpis1"/>
        <w:numPr>
          <w:ilvl w:val="0"/>
          <w:numId w:val="0"/>
        </w:numPr>
        <w:ind w:left="142"/>
      </w:pPr>
      <w:bookmarkStart w:id="78" w:name="_Toc3637219"/>
      <w:r>
        <w:lastRenderedPageBreak/>
        <w:t>Přílohy</w:t>
      </w:r>
      <w:bookmarkEnd w:id="78"/>
    </w:p>
    <w:p w14:paraId="305E1C7F" w14:textId="77777777" w:rsidR="00227221" w:rsidRDefault="00227221" w:rsidP="00227221">
      <w:pPr>
        <w:spacing w:line="360" w:lineRule="auto"/>
        <w:jc w:val="both"/>
      </w:pPr>
      <w:r w:rsidRPr="009B2DB9">
        <w:t>Podle úvahy autora šířeji a hlouběji</w:t>
      </w:r>
      <w:r>
        <w:t xml:space="preserve"> vysvětlují a dokreslují metody a výzkumné techniky uváděné v hlavním textu. </w:t>
      </w:r>
    </w:p>
    <w:p w14:paraId="25780B48" w14:textId="77777777" w:rsidR="00227221" w:rsidRPr="00B273D2" w:rsidRDefault="00227221" w:rsidP="00227221">
      <w:pPr>
        <w:spacing w:line="360" w:lineRule="auto"/>
        <w:jc w:val="both"/>
      </w:pPr>
      <w:r w:rsidRPr="00B273D2">
        <w:t>Mezi přílohy patří.</w:t>
      </w:r>
    </w:p>
    <w:p w14:paraId="09558627" w14:textId="77777777" w:rsidR="00227221" w:rsidRDefault="00227221" w:rsidP="00227221">
      <w:pPr>
        <w:spacing w:line="360" w:lineRule="auto"/>
        <w:jc w:val="both"/>
      </w:pPr>
      <w:r w:rsidRPr="00B273D2">
        <w:rPr>
          <w:b/>
        </w:rPr>
        <w:t>Doplňkový obrazový materiál</w:t>
      </w:r>
      <w:r>
        <w:t xml:space="preserve"> – grafy, diagramy, nákresy, schémata, faksimile (opisy), mapy, plány, ukázky textů,</w:t>
      </w:r>
    </w:p>
    <w:p w14:paraId="3108341A" w14:textId="77777777" w:rsidR="00227221" w:rsidRDefault="00227221" w:rsidP="00227221">
      <w:pPr>
        <w:spacing w:line="360" w:lineRule="auto"/>
        <w:jc w:val="both"/>
      </w:pPr>
      <w:r w:rsidRPr="00B273D2">
        <w:rPr>
          <w:b/>
        </w:rPr>
        <w:t>Některé tabulky</w:t>
      </w:r>
      <w:r>
        <w:t xml:space="preserve"> – dotýkají se hlavního tématu jen volně, nebo jsou to tabulky složitější.</w:t>
      </w:r>
    </w:p>
    <w:p w14:paraId="22C38A2F" w14:textId="77777777" w:rsidR="00227221" w:rsidRDefault="00227221" w:rsidP="00227221">
      <w:pPr>
        <w:spacing w:line="360" w:lineRule="auto"/>
        <w:jc w:val="both"/>
      </w:pPr>
      <w:r w:rsidRPr="00B273D2">
        <w:rPr>
          <w:b/>
        </w:rPr>
        <w:t>Formuláře</w:t>
      </w:r>
      <w:r>
        <w:t xml:space="preserve"> použitých dotazníků, osnovy rozhovorů, pozorovací archy.</w:t>
      </w:r>
    </w:p>
    <w:p w14:paraId="42990484" w14:textId="77777777" w:rsidR="00227221" w:rsidRDefault="00227221" w:rsidP="00227221">
      <w:pPr>
        <w:spacing w:line="360" w:lineRule="auto"/>
        <w:jc w:val="both"/>
      </w:pPr>
      <w:r w:rsidRPr="00B273D2">
        <w:rPr>
          <w:b/>
        </w:rPr>
        <w:t>Bibliografie</w:t>
      </w:r>
      <w:r>
        <w:t xml:space="preserve"> zachycující literaturu příbuznou k předmětu práce, která však nebyla využita.</w:t>
      </w:r>
    </w:p>
    <w:p w14:paraId="034F14D2" w14:textId="77777777" w:rsidR="00227221" w:rsidRDefault="00227221" w:rsidP="00227221">
      <w:pPr>
        <w:spacing w:line="360" w:lineRule="auto"/>
        <w:jc w:val="both"/>
      </w:pPr>
      <w:r w:rsidRPr="00B273D2">
        <w:rPr>
          <w:b/>
        </w:rPr>
        <w:t>Popis počítačových programů,</w:t>
      </w:r>
      <w:r>
        <w:t xml:space="preserve"> nebo jiné výzkumné techniky.</w:t>
      </w:r>
    </w:p>
    <w:p w14:paraId="0BDE801A" w14:textId="77777777" w:rsidR="00227221" w:rsidRDefault="00227221" w:rsidP="00227221">
      <w:pPr>
        <w:spacing w:line="360" w:lineRule="auto"/>
        <w:jc w:val="both"/>
      </w:pPr>
    </w:p>
    <w:p w14:paraId="71E527AE" w14:textId="77777777" w:rsidR="00227221" w:rsidRDefault="00227221" w:rsidP="00227221">
      <w:pPr>
        <w:spacing w:line="360" w:lineRule="auto"/>
        <w:jc w:val="both"/>
      </w:pPr>
      <w:r>
        <w:t xml:space="preserve">Každá příloha začíná na nové stránce. </w:t>
      </w:r>
    </w:p>
    <w:p w14:paraId="7F3044EB" w14:textId="77777777" w:rsidR="00227221" w:rsidRDefault="00227221" w:rsidP="00227221">
      <w:pPr>
        <w:spacing w:line="360" w:lineRule="auto"/>
        <w:jc w:val="both"/>
      </w:pPr>
      <w:r>
        <w:t xml:space="preserve">Popis příloh je následující: </w:t>
      </w:r>
      <w:r>
        <w:rPr>
          <w:i/>
        </w:rPr>
        <w:t xml:space="preserve">Příloha </w:t>
      </w:r>
      <w:r>
        <w:t>upřesněná pomocí velkého písmene abecedy a za tím je pořadové číslo příslušného dokumentu, nebo textu v rámci určitého typu příloh a název přílohy.</w:t>
      </w:r>
    </w:p>
    <w:p w14:paraId="79D0F310" w14:textId="77777777" w:rsidR="00227221" w:rsidRDefault="00227221" w:rsidP="00227221">
      <w:pPr>
        <w:spacing w:line="360" w:lineRule="auto"/>
        <w:jc w:val="both"/>
      </w:pPr>
      <w:r>
        <w:t xml:space="preserve">Příklad: </w:t>
      </w:r>
      <w:r>
        <w:rPr>
          <w:i/>
        </w:rPr>
        <w:t xml:space="preserve">Přílohy </w:t>
      </w:r>
      <w:r>
        <w:t>A Grafy.</w:t>
      </w:r>
    </w:p>
    <w:p w14:paraId="6009AB37" w14:textId="77777777" w:rsidR="00227221" w:rsidRDefault="00227221" w:rsidP="00227221">
      <w:pPr>
        <w:spacing w:line="360" w:lineRule="auto"/>
        <w:jc w:val="both"/>
      </w:pPr>
      <w:r>
        <w:t xml:space="preserve">             </w:t>
      </w:r>
      <w:r>
        <w:rPr>
          <w:i/>
        </w:rPr>
        <w:t xml:space="preserve">Příloha </w:t>
      </w:r>
      <w:r w:rsidRPr="009D53F5">
        <w:t>A.</w:t>
      </w:r>
      <w:r>
        <w:t>1 Graf závislosti ...</w:t>
      </w:r>
    </w:p>
    <w:p w14:paraId="6DFA474D" w14:textId="77777777" w:rsidR="00227221" w:rsidRDefault="00227221" w:rsidP="00227221">
      <w:pPr>
        <w:spacing w:line="360" w:lineRule="auto"/>
        <w:jc w:val="both"/>
      </w:pPr>
      <w:r>
        <w:t xml:space="preserve">             </w:t>
      </w:r>
      <w:r>
        <w:rPr>
          <w:i/>
        </w:rPr>
        <w:t xml:space="preserve">Příloha </w:t>
      </w:r>
      <w:r>
        <w:t>A.2 Graf podmínek ...</w:t>
      </w:r>
    </w:p>
    <w:p w14:paraId="358E4B83" w14:textId="77777777" w:rsidR="00227221" w:rsidRDefault="00227221" w:rsidP="00227221">
      <w:pPr>
        <w:spacing w:line="360" w:lineRule="auto"/>
        <w:jc w:val="both"/>
      </w:pPr>
      <w:r>
        <w:t xml:space="preserve">             </w:t>
      </w:r>
      <w:proofErr w:type="gramStart"/>
      <w:r>
        <w:rPr>
          <w:i/>
        </w:rPr>
        <w:t xml:space="preserve">Přílohy </w:t>
      </w:r>
      <w:r>
        <w:t xml:space="preserve"> B</w:t>
      </w:r>
      <w:proofErr w:type="gramEnd"/>
      <w:r>
        <w:t xml:space="preserve"> Tabulky</w:t>
      </w:r>
    </w:p>
    <w:p w14:paraId="2EF3A1DB" w14:textId="77777777" w:rsidR="00227221" w:rsidRDefault="00227221" w:rsidP="00227221">
      <w:pPr>
        <w:spacing w:line="360" w:lineRule="auto"/>
        <w:jc w:val="both"/>
      </w:pPr>
      <w:r>
        <w:t xml:space="preserve">             </w:t>
      </w:r>
      <w:proofErr w:type="gramStart"/>
      <w:r>
        <w:rPr>
          <w:i/>
        </w:rPr>
        <w:t xml:space="preserve">Příloha </w:t>
      </w:r>
      <w:r>
        <w:t xml:space="preserve"> B.1</w:t>
      </w:r>
      <w:proofErr w:type="gramEnd"/>
      <w:r>
        <w:t xml:space="preserve"> Tabulka ukazující ...</w:t>
      </w:r>
    </w:p>
    <w:p w14:paraId="53950A0D" w14:textId="77777777" w:rsidR="00227221" w:rsidRDefault="00227221" w:rsidP="00227221">
      <w:pPr>
        <w:spacing w:line="360" w:lineRule="auto"/>
        <w:jc w:val="both"/>
      </w:pPr>
      <w:r>
        <w:t xml:space="preserve">             </w:t>
      </w:r>
      <w:proofErr w:type="gramStart"/>
      <w:r>
        <w:rPr>
          <w:i/>
        </w:rPr>
        <w:t xml:space="preserve">Příloha </w:t>
      </w:r>
      <w:r>
        <w:t xml:space="preserve"> B.2</w:t>
      </w:r>
      <w:proofErr w:type="gramEnd"/>
      <w:r>
        <w:t xml:space="preserve"> Tabulka struktury ...</w:t>
      </w:r>
    </w:p>
    <w:p w14:paraId="17AF771B" w14:textId="77777777" w:rsidR="00227221" w:rsidRDefault="00227221" w:rsidP="00227221">
      <w:pPr>
        <w:spacing w:line="360" w:lineRule="auto"/>
        <w:jc w:val="both"/>
      </w:pPr>
      <w:r>
        <w:t xml:space="preserve">Stránky se nemusí číslovat v návaznosti na hlavní text. U převzatých příloh, které autor nevytvořil sám, je nutno uvést pramen, z něhož byla příloha přejata. Pro celou práci se použije jeden typ písma. </w:t>
      </w:r>
    </w:p>
    <w:p w14:paraId="41790D3E" w14:textId="77777777" w:rsidR="00227221" w:rsidRDefault="00227221" w:rsidP="00227221">
      <w:pPr>
        <w:pStyle w:val="Zkladntext"/>
      </w:pPr>
    </w:p>
    <w:bookmarkEnd w:id="0"/>
    <w:p w14:paraId="5BFDD378" w14:textId="77777777" w:rsidR="00376BDA" w:rsidRPr="00376BDA" w:rsidRDefault="00376BDA" w:rsidP="00376BDA">
      <w:pPr>
        <w:pStyle w:val="Citt"/>
      </w:pPr>
    </w:p>
    <w:sectPr w:rsidR="00376BDA" w:rsidRPr="00376BDA" w:rsidSect="00605D0F">
      <w:type w:val="oddPage"/>
      <w:pgSz w:w="11906" w:h="16838" w:code="9"/>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251A2" w14:textId="77777777" w:rsidR="007C07DA" w:rsidRDefault="007C07DA" w:rsidP="00450FBC">
      <w:r>
        <w:separator/>
      </w:r>
    </w:p>
  </w:endnote>
  <w:endnote w:type="continuationSeparator" w:id="0">
    <w:p w14:paraId="7E21D446" w14:textId="77777777" w:rsidR="007C07DA" w:rsidRDefault="007C07DA" w:rsidP="00450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972957"/>
      <w:docPartObj>
        <w:docPartGallery w:val="Page Numbers (Bottom of Page)"/>
        <w:docPartUnique/>
      </w:docPartObj>
    </w:sdtPr>
    <w:sdtEndPr/>
    <w:sdtContent>
      <w:p w14:paraId="03594053" w14:textId="3C857F7F" w:rsidR="008D3C06" w:rsidRDefault="008D3C06" w:rsidP="008B70C1">
        <w:pPr>
          <w:pStyle w:val="Zpat"/>
          <w:jc w:val="center"/>
        </w:pPr>
        <w:r>
          <w:fldChar w:fldCharType="begin"/>
        </w:r>
        <w:r>
          <w:instrText>PAGE   \* MERGEFORMAT</w:instrText>
        </w:r>
        <w:r>
          <w:fldChar w:fldCharType="separate"/>
        </w:r>
        <w:r>
          <w:rPr>
            <w:noProof/>
          </w:rPr>
          <w:t>10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22590"/>
      <w:docPartObj>
        <w:docPartGallery w:val="Page Numbers (Bottom of Page)"/>
        <w:docPartUnique/>
      </w:docPartObj>
    </w:sdtPr>
    <w:sdtEndPr/>
    <w:sdtContent>
      <w:p w14:paraId="749ADFD9" w14:textId="723E7AAF" w:rsidR="008D3C06" w:rsidRDefault="008D3C06" w:rsidP="00A26CE9">
        <w:pPr>
          <w:pStyle w:val="Zpat"/>
          <w:jc w:val="center"/>
        </w:pPr>
        <w:r>
          <w:fldChar w:fldCharType="begin"/>
        </w:r>
        <w:r>
          <w:instrText>PAGE   \* MERGEFORMAT</w:instrText>
        </w:r>
        <w:r>
          <w:fldChar w:fldCharType="separate"/>
        </w:r>
        <w:r>
          <w:rPr>
            <w:noProof/>
          </w:rPr>
          <w:t>18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C7927" w14:textId="77777777" w:rsidR="007C07DA" w:rsidRDefault="007C07DA" w:rsidP="00450FBC">
      <w:r>
        <w:separator/>
      </w:r>
    </w:p>
  </w:footnote>
  <w:footnote w:type="continuationSeparator" w:id="0">
    <w:p w14:paraId="7FB1C153" w14:textId="77777777" w:rsidR="007C07DA" w:rsidRDefault="007C07DA" w:rsidP="00450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2D944" w14:textId="77777777" w:rsidR="008D3C06" w:rsidRDefault="008D3C06">
    <w:pPr>
      <w:pStyle w:val="Zhlav"/>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4B8AF" w14:textId="39887299" w:rsidR="008D3C06" w:rsidRDefault="008D3C06" w:rsidP="00605D0F">
    <w:pPr>
      <w:pStyle w:val="Zhlav"/>
      <w:jc w:val="center"/>
    </w:pPr>
    <w:r>
      <w:t>Vysoká škola polytechnická Jihlava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58B9" w14:textId="0A428646" w:rsidR="008D3C06" w:rsidRPr="00605D0F" w:rsidRDefault="008D3C06" w:rsidP="00605D0F">
    <w:pPr>
      <w:pStyle w:val="Zhlav"/>
      <w:jc w:val="center"/>
    </w:pPr>
    <w: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B9E0F40"/>
    <w:lvl w:ilvl="0">
      <w:start w:val="1"/>
      <w:numFmt w:val="decimal"/>
      <w:lvlText w:val="%1."/>
      <w:lvlJc w:val="left"/>
      <w:pPr>
        <w:tabs>
          <w:tab w:val="num" w:pos="7650"/>
        </w:tabs>
        <w:ind w:left="7650" w:hanging="360"/>
      </w:pPr>
    </w:lvl>
  </w:abstractNum>
  <w:abstractNum w:abstractNumId="1" w15:restartNumberingAfterBreak="0">
    <w:nsid w:val="FFFFFF7D"/>
    <w:multiLevelType w:val="singleLevel"/>
    <w:tmpl w:val="9FD415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C2CFF16"/>
    <w:lvl w:ilvl="0">
      <w:start w:val="1"/>
      <w:numFmt w:val="decimal"/>
      <w:pStyle w:val="slovanseznam3"/>
      <w:lvlText w:val="%1."/>
      <w:lvlJc w:val="left"/>
      <w:pPr>
        <w:tabs>
          <w:tab w:val="num" w:pos="926"/>
        </w:tabs>
        <w:ind w:left="926" w:hanging="360"/>
      </w:pPr>
    </w:lvl>
  </w:abstractNum>
  <w:abstractNum w:abstractNumId="3" w15:restartNumberingAfterBreak="0">
    <w:nsid w:val="FFFFFF7F"/>
    <w:multiLevelType w:val="singleLevel"/>
    <w:tmpl w:val="2B5E08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4000EC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A8CB3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EE8732"/>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09856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9DE1BFE"/>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10079A8"/>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1F077E6"/>
    <w:multiLevelType w:val="hybridMultilevel"/>
    <w:tmpl w:val="1F2E8336"/>
    <w:lvl w:ilvl="0" w:tplc="0A106922">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3492A62"/>
    <w:multiLevelType w:val="hybridMultilevel"/>
    <w:tmpl w:val="F370CD22"/>
    <w:lvl w:ilvl="0" w:tplc="0D18A76A">
      <w:start w:val="1"/>
      <w:numFmt w:val="upperRoman"/>
      <w:lvlText w:val="%1."/>
      <w:lvlJc w:val="left"/>
      <w:pPr>
        <w:ind w:left="1080" w:hanging="72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7F0EA0E2">
      <w:start w:val="1"/>
      <w:numFmt w:val="decimal"/>
      <w:lvlText w:val="%4."/>
      <w:lvlJc w:val="left"/>
      <w:pPr>
        <w:ind w:left="630" w:hanging="360"/>
      </w:pPr>
      <w:rPr>
        <w:rFonts w:hint="default"/>
      </w:r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79E634F"/>
    <w:multiLevelType w:val="multilevel"/>
    <w:tmpl w:val="C8340E4E"/>
    <w:lvl w:ilvl="0">
      <w:start w:val="1"/>
      <w:numFmt w:val="decimal"/>
      <w:pStyle w:val="Nadpis1"/>
      <w:lvlText w:val="%1"/>
      <w:lvlJc w:val="left"/>
      <w:pPr>
        <w:tabs>
          <w:tab w:val="num" w:pos="574"/>
        </w:tabs>
        <w:ind w:left="574"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pStyle w:val="Nadpis4"/>
      <w:lvlText w:val="%1.%2.%3.%4"/>
      <w:lvlJc w:val="left"/>
      <w:pPr>
        <w:tabs>
          <w:tab w:val="num" w:pos="864"/>
        </w:tabs>
        <w:ind w:left="864" w:hanging="864"/>
      </w:pPr>
    </w:lvl>
    <w:lvl w:ilvl="4">
      <w:start w:val="1"/>
      <w:numFmt w:val="decimal"/>
      <w:pStyle w:val="Nadpis5"/>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13" w15:restartNumberingAfterBreak="0">
    <w:nsid w:val="3E0A3EF0"/>
    <w:multiLevelType w:val="hybridMultilevel"/>
    <w:tmpl w:val="63BCB3CE"/>
    <w:lvl w:ilvl="0" w:tplc="CFF6A04E">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7">
      <w:start w:val="1"/>
      <w:numFmt w:val="lowerLetter"/>
      <w:lvlText w:val="%3)"/>
      <w:lvlJc w:val="lef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6514C18"/>
    <w:multiLevelType w:val="hybridMultilevel"/>
    <w:tmpl w:val="14BA7804"/>
    <w:lvl w:ilvl="0" w:tplc="0D18A76A">
      <w:start w:val="1"/>
      <w:numFmt w:val="upperRoman"/>
      <w:lvlText w:val="%1."/>
      <w:lvlJc w:val="left"/>
      <w:pPr>
        <w:ind w:left="1080" w:hanging="72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5CDA6D9A"/>
    <w:multiLevelType w:val="hybridMultilevel"/>
    <w:tmpl w:val="433A72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5D694700"/>
    <w:multiLevelType w:val="hybridMultilevel"/>
    <w:tmpl w:val="3AC880DA"/>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99A7FBE"/>
    <w:multiLevelType w:val="hybridMultilevel"/>
    <w:tmpl w:val="324E4A30"/>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6BDF0EE5"/>
    <w:multiLevelType w:val="hybridMultilevel"/>
    <w:tmpl w:val="22F8CCE0"/>
    <w:lvl w:ilvl="0" w:tplc="B7B0487A">
      <w:start w:val="3"/>
      <w:numFmt w:val="decimal"/>
      <w:lvlText w:val="%1."/>
      <w:lvlJc w:val="left"/>
      <w:pPr>
        <w:ind w:left="63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704A0FB9"/>
    <w:multiLevelType w:val="hybridMultilevel"/>
    <w:tmpl w:val="C6CE4812"/>
    <w:lvl w:ilvl="0" w:tplc="04050017">
      <w:start w:val="1"/>
      <w:numFmt w:val="lowerLetter"/>
      <w:lvlText w:val="%1)"/>
      <w:lvlJc w:val="left"/>
      <w:pPr>
        <w:ind w:left="2160" w:hanging="18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16"/>
  </w:num>
  <w:num w:numId="21">
    <w:abstractNumId w:val="12"/>
    <w:lvlOverride w:ilvl="0">
      <w:startOverride w:val="1"/>
    </w:lvlOverride>
  </w:num>
  <w:num w:numId="22">
    <w:abstractNumId w:val="15"/>
  </w:num>
  <w:num w:numId="23">
    <w:abstractNumId w:val="12"/>
  </w:num>
  <w:num w:numId="24">
    <w:abstractNumId w:val="12"/>
  </w:num>
  <w:num w:numId="25">
    <w:abstractNumId w:val="12"/>
  </w:num>
  <w:num w:numId="26">
    <w:abstractNumId w:val="12"/>
  </w:num>
  <w:num w:numId="27">
    <w:abstractNumId w:val="18"/>
  </w:num>
  <w:num w:numId="28">
    <w:abstractNumId w:val="13"/>
  </w:num>
  <w:num w:numId="29">
    <w:abstractNumId w:val="17"/>
  </w:num>
  <w:num w:numId="30">
    <w:abstractNumId w:val="19"/>
  </w:num>
  <w:num w:numId="31">
    <w:abstractNumId w:val="11"/>
  </w:num>
  <w:num w:numId="32">
    <w:abstractNumId w:val="14"/>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wMjQ0MjMzMzUxNbdU0lEKTi0uzszPAykwrAUAa1ipoSwAAAA="/>
  </w:docVars>
  <w:rsids>
    <w:rsidRoot w:val="00E10248"/>
    <w:rsid w:val="00011ADC"/>
    <w:rsid w:val="00030AE0"/>
    <w:rsid w:val="000364C7"/>
    <w:rsid w:val="0006383A"/>
    <w:rsid w:val="00077D49"/>
    <w:rsid w:val="000B3248"/>
    <w:rsid w:val="000C684D"/>
    <w:rsid w:val="000D637A"/>
    <w:rsid w:val="000E6885"/>
    <w:rsid w:val="00106274"/>
    <w:rsid w:val="00126B67"/>
    <w:rsid w:val="00127A78"/>
    <w:rsid w:val="00145F30"/>
    <w:rsid w:val="001A09D3"/>
    <w:rsid w:val="001A68EA"/>
    <w:rsid w:val="001D2CF3"/>
    <w:rsid w:val="001D6D7E"/>
    <w:rsid w:val="001E752A"/>
    <w:rsid w:val="00203032"/>
    <w:rsid w:val="0022528B"/>
    <w:rsid w:val="00227221"/>
    <w:rsid w:val="00265331"/>
    <w:rsid w:val="0027255C"/>
    <w:rsid w:val="00287CA6"/>
    <w:rsid w:val="0029203D"/>
    <w:rsid w:val="002A7A19"/>
    <w:rsid w:val="002C71FE"/>
    <w:rsid w:val="002F01D0"/>
    <w:rsid w:val="00310168"/>
    <w:rsid w:val="003173C2"/>
    <w:rsid w:val="00357028"/>
    <w:rsid w:val="00372DC0"/>
    <w:rsid w:val="00376BDA"/>
    <w:rsid w:val="00381ECD"/>
    <w:rsid w:val="00395FE2"/>
    <w:rsid w:val="003971E1"/>
    <w:rsid w:val="003A18EE"/>
    <w:rsid w:val="003A1AB1"/>
    <w:rsid w:val="003C4DCC"/>
    <w:rsid w:val="003F4475"/>
    <w:rsid w:val="00413B7D"/>
    <w:rsid w:val="00415977"/>
    <w:rsid w:val="00435AA2"/>
    <w:rsid w:val="00435CEA"/>
    <w:rsid w:val="00441B6E"/>
    <w:rsid w:val="00450FBC"/>
    <w:rsid w:val="0045327E"/>
    <w:rsid w:val="00487AC6"/>
    <w:rsid w:val="004A4289"/>
    <w:rsid w:val="004B4C23"/>
    <w:rsid w:val="004B7430"/>
    <w:rsid w:val="004C32A5"/>
    <w:rsid w:val="004D6370"/>
    <w:rsid w:val="005078F3"/>
    <w:rsid w:val="00525C14"/>
    <w:rsid w:val="005304B1"/>
    <w:rsid w:val="005342DB"/>
    <w:rsid w:val="005404A9"/>
    <w:rsid w:val="0054505F"/>
    <w:rsid w:val="005541D9"/>
    <w:rsid w:val="00554F03"/>
    <w:rsid w:val="00577033"/>
    <w:rsid w:val="00594A05"/>
    <w:rsid w:val="00596E8D"/>
    <w:rsid w:val="005B0A61"/>
    <w:rsid w:val="005C5501"/>
    <w:rsid w:val="00605D0F"/>
    <w:rsid w:val="00607586"/>
    <w:rsid w:val="0061737E"/>
    <w:rsid w:val="00621725"/>
    <w:rsid w:val="00630F3C"/>
    <w:rsid w:val="006372A7"/>
    <w:rsid w:val="006576AB"/>
    <w:rsid w:val="00670C48"/>
    <w:rsid w:val="0069085A"/>
    <w:rsid w:val="006A0510"/>
    <w:rsid w:val="006D77FB"/>
    <w:rsid w:val="006F2211"/>
    <w:rsid w:val="006F30A0"/>
    <w:rsid w:val="006F7DFF"/>
    <w:rsid w:val="00700E9C"/>
    <w:rsid w:val="00745ED3"/>
    <w:rsid w:val="00750A84"/>
    <w:rsid w:val="00753230"/>
    <w:rsid w:val="00762726"/>
    <w:rsid w:val="00767149"/>
    <w:rsid w:val="007675B6"/>
    <w:rsid w:val="00791BA8"/>
    <w:rsid w:val="00792DD2"/>
    <w:rsid w:val="007B080C"/>
    <w:rsid w:val="007C07DA"/>
    <w:rsid w:val="007E2D7C"/>
    <w:rsid w:val="007F126D"/>
    <w:rsid w:val="007F17EF"/>
    <w:rsid w:val="00800520"/>
    <w:rsid w:val="0086653A"/>
    <w:rsid w:val="0088164E"/>
    <w:rsid w:val="00882623"/>
    <w:rsid w:val="008A4CE4"/>
    <w:rsid w:val="008B60B2"/>
    <w:rsid w:val="008B70C1"/>
    <w:rsid w:val="008C121A"/>
    <w:rsid w:val="008D3C06"/>
    <w:rsid w:val="008F5345"/>
    <w:rsid w:val="00900DE5"/>
    <w:rsid w:val="0090274E"/>
    <w:rsid w:val="00906E63"/>
    <w:rsid w:val="009136C8"/>
    <w:rsid w:val="00975A56"/>
    <w:rsid w:val="00985EFF"/>
    <w:rsid w:val="00992224"/>
    <w:rsid w:val="00992FBD"/>
    <w:rsid w:val="009A3385"/>
    <w:rsid w:val="009C58FA"/>
    <w:rsid w:val="009E727B"/>
    <w:rsid w:val="009F26FD"/>
    <w:rsid w:val="009F6A90"/>
    <w:rsid w:val="00A2040F"/>
    <w:rsid w:val="00A265AF"/>
    <w:rsid w:val="00A26CE9"/>
    <w:rsid w:val="00A41B0A"/>
    <w:rsid w:val="00A43194"/>
    <w:rsid w:val="00A50D3A"/>
    <w:rsid w:val="00A6464C"/>
    <w:rsid w:val="00A81CBF"/>
    <w:rsid w:val="00AA1A32"/>
    <w:rsid w:val="00AC0EA3"/>
    <w:rsid w:val="00AC1F6C"/>
    <w:rsid w:val="00AD66A9"/>
    <w:rsid w:val="00AE1675"/>
    <w:rsid w:val="00AE7A3C"/>
    <w:rsid w:val="00B30D21"/>
    <w:rsid w:val="00B817F7"/>
    <w:rsid w:val="00BA1E5D"/>
    <w:rsid w:val="00BF2973"/>
    <w:rsid w:val="00C04C21"/>
    <w:rsid w:val="00C11E4D"/>
    <w:rsid w:val="00C27DB3"/>
    <w:rsid w:val="00C40104"/>
    <w:rsid w:val="00C530A5"/>
    <w:rsid w:val="00C635D4"/>
    <w:rsid w:val="00C75C7A"/>
    <w:rsid w:val="00C915C1"/>
    <w:rsid w:val="00C92C3D"/>
    <w:rsid w:val="00CB58B4"/>
    <w:rsid w:val="00CC55CC"/>
    <w:rsid w:val="00CD3734"/>
    <w:rsid w:val="00CE3E66"/>
    <w:rsid w:val="00CE46B4"/>
    <w:rsid w:val="00D07F56"/>
    <w:rsid w:val="00D114AF"/>
    <w:rsid w:val="00D83AA8"/>
    <w:rsid w:val="00D86479"/>
    <w:rsid w:val="00DA6E95"/>
    <w:rsid w:val="00DE3BE8"/>
    <w:rsid w:val="00DE5FDB"/>
    <w:rsid w:val="00E10248"/>
    <w:rsid w:val="00E1451E"/>
    <w:rsid w:val="00E14C60"/>
    <w:rsid w:val="00E15CDA"/>
    <w:rsid w:val="00E40DE4"/>
    <w:rsid w:val="00E44074"/>
    <w:rsid w:val="00E51C3F"/>
    <w:rsid w:val="00E7288B"/>
    <w:rsid w:val="00E95EC9"/>
    <w:rsid w:val="00E9757D"/>
    <w:rsid w:val="00EA4979"/>
    <w:rsid w:val="00EA7BCF"/>
    <w:rsid w:val="00EB0AB9"/>
    <w:rsid w:val="00ED03CE"/>
    <w:rsid w:val="00ED0B36"/>
    <w:rsid w:val="00EE1F3A"/>
    <w:rsid w:val="00EE7EF8"/>
    <w:rsid w:val="00EF39BD"/>
    <w:rsid w:val="00EF5CFE"/>
    <w:rsid w:val="00EF63AE"/>
    <w:rsid w:val="00F05886"/>
    <w:rsid w:val="00F05DD5"/>
    <w:rsid w:val="00F065A8"/>
    <w:rsid w:val="00F1471C"/>
    <w:rsid w:val="00F44563"/>
    <w:rsid w:val="00F60917"/>
    <w:rsid w:val="00F745E6"/>
    <w:rsid w:val="00F74785"/>
    <w:rsid w:val="00FA00E8"/>
    <w:rsid w:val="00FA7039"/>
    <w:rsid w:val="00FB3E37"/>
    <w:rsid w:val="00FC7A49"/>
    <w:rsid w:val="00FC7EE3"/>
    <w:rsid w:val="00FD6806"/>
    <w:rsid w:val="00FD697C"/>
    <w:rsid w:val="00FF4B08"/>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6346"/>
  <w15:docId w15:val="{95FA8544-9D0B-4A34-AF0D-ABA6F42D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rsid w:val="00376BDA"/>
    <w:rPr>
      <w:sz w:val="24"/>
      <w:szCs w:val="24"/>
    </w:rPr>
  </w:style>
  <w:style w:type="paragraph" w:styleId="Nadpis1">
    <w:name w:val="heading 1"/>
    <w:basedOn w:val="Normln"/>
    <w:next w:val="Zkladntext"/>
    <w:link w:val="Nadpis1Char"/>
    <w:uiPriority w:val="9"/>
    <w:qFormat/>
    <w:rsid w:val="00A50D3A"/>
    <w:pPr>
      <w:keepNext/>
      <w:numPr>
        <w:numId w:val="9"/>
      </w:numPr>
      <w:spacing w:before="360" w:after="180" w:line="360" w:lineRule="auto"/>
      <w:outlineLvl w:val="0"/>
    </w:pPr>
    <w:rPr>
      <w:rFonts w:cs="Arial"/>
      <w:b/>
      <w:bCs/>
      <w:color w:val="000000" w:themeColor="text1"/>
      <w:kern w:val="32"/>
      <w:sz w:val="32"/>
      <w:szCs w:val="32"/>
    </w:rPr>
  </w:style>
  <w:style w:type="paragraph" w:styleId="Nadpis2">
    <w:name w:val="heading 2"/>
    <w:basedOn w:val="Normln"/>
    <w:next w:val="Zkladntext"/>
    <w:link w:val="Nadpis2Char"/>
    <w:qFormat/>
    <w:rsid w:val="006F30A0"/>
    <w:pPr>
      <w:keepNext/>
      <w:numPr>
        <w:ilvl w:val="1"/>
        <w:numId w:val="9"/>
      </w:numPr>
      <w:spacing w:before="360" w:after="180" w:line="360" w:lineRule="auto"/>
      <w:outlineLvl w:val="1"/>
    </w:pPr>
    <w:rPr>
      <w:rFonts w:cs="Arial"/>
      <w:b/>
      <w:bCs/>
      <w:iCs/>
      <w:sz w:val="28"/>
      <w:szCs w:val="28"/>
    </w:rPr>
  </w:style>
  <w:style w:type="paragraph" w:styleId="Nadpis3">
    <w:name w:val="heading 3"/>
    <w:basedOn w:val="Normln"/>
    <w:next w:val="Zkladntext"/>
    <w:link w:val="Nadpis3Char"/>
    <w:qFormat/>
    <w:rsid w:val="006F30A0"/>
    <w:pPr>
      <w:keepNext/>
      <w:numPr>
        <w:ilvl w:val="2"/>
        <w:numId w:val="9"/>
      </w:numPr>
      <w:spacing w:before="360" w:after="180" w:line="360" w:lineRule="auto"/>
      <w:outlineLvl w:val="2"/>
    </w:pPr>
    <w:rPr>
      <w:rFonts w:cs="Arial"/>
      <w:b/>
      <w:bCs/>
      <w:sz w:val="26"/>
      <w:szCs w:val="26"/>
    </w:rPr>
  </w:style>
  <w:style w:type="paragraph" w:styleId="Nadpis4">
    <w:name w:val="heading 4"/>
    <w:basedOn w:val="Normln"/>
    <w:link w:val="Nadpis4Char"/>
    <w:qFormat/>
    <w:locked/>
    <w:rsid w:val="00A81CBF"/>
    <w:pPr>
      <w:numPr>
        <w:ilvl w:val="3"/>
        <w:numId w:val="9"/>
      </w:numPr>
      <w:spacing w:before="100" w:beforeAutospacing="1" w:after="100" w:afterAutospacing="1"/>
      <w:outlineLvl w:val="3"/>
    </w:pPr>
    <w:rPr>
      <w:b/>
      <w:bCs/>
    </w:rPr>
  </w:style>
  <w:style w:type="paragraph" w:styleId="Nadpis5">
    <w:name w:val="heading 5"/>
    <w:basedOn w:val="Normln"/>
    <w:next w:val="Normln"/>
    <w:link w:val="Nadpis5Char"/>
    <w:qFormat/>
    <w:locked/>
    <w:rsid w:val="00A81CBF"/>
    <w:pPr>
      <w:numPr>
        <w:ilvl w:val="4"/>
        <w:numId w:val="9"/>
      </w:numPr>
      <w:spacing w:before="240" w:after="60"/>
      <w:outlineLvl w:val="4"/>
    </w:pPr>
    <w:rPr>
      <w:b/>
      <w:bCs/>
      <w:i/>
      <w:iCs/>
      <w:sz w:val="26"/>
      <w:szCs w:val="26"/>
    </w:rPr>
  </w:style>
  <w:style w:type="paragraph" w:styleId="Nadpis6">
    <w:name w:val="heading 6"/>
    <w:basedOn w:val="Normln"/>
    <w:next w:val="Normln"/>
    <w:link w:val="Nadpis6Char"/>
    <w:qFormat/>
    <w:locked/>
    <w:rsid w:val="00A81CBF"/>
    <w:pPr>
      <w:numPr>
        <w:ilvl w:val="5"/>
        <w:numId w:val="9"/>
      </w:numPr>
      <w:spacing w:before="240" w:after="60"/>
      <w:outlineLvl w:val="5"/>
    </w:pPr>
    <w:rPr>
      <w:b/>
      <w:bCs/>
      <w:sz w:val="22"/>
      <w:szCs w:val="22"/>
    </w:rPr>
  </w:style>
  <w:style w:type="paragraph" w:styleId="Nadpis7">
    <w:name w:val="heading 7"/>
    <w:basedOn w:val="Normln"/>
    <w:next w:val="Normln"/>
    <w:link w:val="Nadpis7Char"/>
    <w:qFormat/>
    <w:locked/>
    <w:rsid w:val="00A81CBF"/>
    <w:pPr>
      <w:numPr>
        <w:ilvl w:val="6"/>
        <w:numId w:val="9"/>
      </w:numPr>
      <w:spacing w:before="240" w:after="60"/>
      <w:outlineLvl w:val="6"/>
    </w:pPr>
  </w:style>
  <w:style w:type="paragraph" w:styleId="Nadpis8">
    <w:name w:val="heading 8"/>
    <w:basedOn w:val="Normln"/>
    <w:next w:val="Normln"/>
    <w:link w:val="Nadpis8Char"/>
    <w:qFormat/>
    <w:locked/>
    <w:rsid w:val="00A81CBF"/>
    <w:pPr>
      <w:numPr>
        <w:ilvl w:val="7"/>
        <w:numId w:val="9"/>
      </w:numPr>
      <w:spacing w:before="240" w:after="60"/>
      <w:outlineLvl w:val="7"/>
    </w:pPr>
    <w:rPr>
      <w:i/>
      <w:iCs/>
    </w:rPr>
  </w:style>
  <w:style w:type="paragraph" w:styleId="Nadpis9">
    <w:name w:val="heading 9"/>
    <w:basedOn w:val="Normln"/>
    <w:next w:val="Normln"/>
    <w:link w:val="Nadpis9Char"/>
    <w:qFormat/>
    <w:locked/>
    <w:rsid w:val="00A81CBF"/>
    <w:pPr>
      <w:numPr>
        <w:ilvl w:val="8"/>
        <w:numId w:val="9"/>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50D3A"/>
    <w:rPr>
      <w:rFonts w:cs="Arial"/>
      <w:b/>
      <w:bCs/>
      <w:color w:val="000000" w:themeColor="text1"/>
      <w:kern w:val="32"/>
      <w:sz w:val="32"/>
      <w:szCs w:val="32"/>
    </w:rPr>
  </w:style>
  <w:style w:type="paragraph" w:styleId="Zkladntext">
    <w:name w:val="Body Text"/>
    <w:basedOn w:val="Normln"/>
    <w:link w:val="ZkladntextChar"/>
    <w:uiPriority w:val="99"/>
    <w:unhideWhenUsed/>
    <w:qFormat/>
    <w:rsid w:val="00AE7A3C"/>
    <w:pPr>
      <w:spacing w:after="180" w:line="360" w:lineRule="auto"/>
      <w:jc w:val="both"/>
    </w:pPr>
  </w:style>
  <w:style w:type="character" w:customStyle="1" w:styleId="ZkladntextChar">
    <w:name w:val="Základní text Char"/>
    <w:basedOn w:val="Standardnpsmoodstavce"/>
    <w:link w:val="Zkladntext"/>
    <w:rsid w:val="00AE7A3C"/>
    <w:rPr>
      <w:sz w:val="24"/>
      <w:szCs w:val="24"/>
    </w:rPr>
  </w:style>
  <w:style w:type="character" w:customStyle="1" w:styleId="Nadpis2Char">
    <w:name w:val="Nadpis 2 Char"/>
    <w:basedOn w:val="Standardnpsmoodstavce"/>
    <w:link w:val="Nadpis2"/>
    <w:rsid w:val="006F30A0"/>
    <w:rPr>
      <w:rFonts w:cs="Arial"/>
      <w:b/>
      <w:bCs/>
      <w:iCs/>
      <w:sz w:val="28"/>
      <w:szCs w:val="28"/>
    </w:rPr>
  </w:style>
  <w:style w:type="character" w:customStyle="1" w:styleId="Nadpis3Char">
    <w:name w:val="Nadpis 3 Char"/>
    <w:basedOn w:val="Standardnpsmoodstavce"/>
    <w:link w:val="Nadpis3"/>
    <w:rsid w:val="006F30A0"/>
    <w:rPr>
      <w:rFonts w:cs="Arial"/>
      <w:b/>
      <w:bCs/>
      <w:sz w:val="26"/>
      <w:szCs w:val="26"/>
    </w:rPr>
  </w:style>
  <w:style w:type="character" w:customStyle="1" w:styleId="Nadpis4Char">
    <w:name w:val="Nadpis 4 Char"/>
    <w:basedOn w:val="Standardnpsmoodstavce"/>
    <w:link w:val="Nadpis4"/>
    <w:rsid w:val="00A81CBF"/>
    <w:rPr>
      <w:b/>
      <w:bCs/>
      <w:sz w:val="24"/>
      <w:szCs w:val="24"/>
    </w:rPr>
  </w:style>
  <w:style w:type="character" w:customStyle="1" w:styleId="Nadpis5Char">
    <w:name w:val="Nadpis 5 Char"/>
    <w:basedOn w:val="Standardnpsmoodstavce"/>
    <w:link w:val="Nadpis5"/>
    <w:rsid w:val="00A81CBF"/>
    <w:rPr>
      <w:b/>
      <w:bCs/>
      <w:i/>
      <w:iCs/>
      <w:sz w:val="26"/>
      <w:szCs w:val="26"/>
    </w:rPr>
  </w:style>
  <w:style w:type="character" w:customStyle="1" w:styleId="Nadpis6Char">
    <w:name w:val="Nadpis 6 Char"/>
    <w:basedOn w:val="Standardnpsmoodstavce"/>
    <w:link w:val="Nadpis6"/>
    <w:rsid w:val="00A81CBF"/>
    <w:rPr>
      <w:b/>
      <w:bCs/>
      <w:sz w:val="22"/>
      <w:szCs w:val="22"/>
    </w:rPr>
  </w:style>
  <w:style w:type="character" w:customStyle="1" w:styleId="Nadpis7Char">
    <w:name w:val="Nadpis 7 Char"/>
    <w:basedOn w:val="Standardnpsmoodstavce"/>
    <w:link w:val="Nadpis7"/>
    <w:rsid w:val="00A81CBF"/>
    <w:rPr>
      <w:sz w:val="24"/>
      <w:szCs w:val="24"/>
    </w:rPr>
  </w:style>
  <w:style w:type="character" w:customStyle="1" w:styleId="Nadpis8Char">
    <w:name w:val="Nadpis 8 Char"/>
    <w:basedOn w:val="Standardnpsmoodstavce"/>
    <w:link w:val="Nadpis8"/>
    <w:rsid w:val="00A81CBF"/>
    <w:rPr>
      <w:i/>
      <w:iCs/>
      <w:sz w:val="24"/>
      <w:szCs w:val="24"/>
    </w:rPr>
  </w:style>
  <w:style w:type="character" w:customStyle="1" w:styleId="Nadpis9Char">
    <w:name w:val="Nadpis 9 Char"/>
    <w:basedOn w:val="Standardnpsmoodstavce"/>
    <w:link w:val="Nadpis9"/>
    <w:rsid w:val="00A81CBF"/>
    <w:rPr>
      <w:rFonts w:ascii="Arial" w:hAnsi="Arial" w:cs="Arial"/>
      <w:sz w:val="22"/>
      <w:szCs w:val="22"/>
    </w:rPr>
  </w:style>
  <w:style w:type="character" w:styleId="Siln">
    <w:name w:val="Strong"/>
    <w:basedOn w:val="Standardnpsmoodstavce"/>
    <w:rsid w:val="00A81CBF"/>
    <w:rPr>
      <w:b/>
      <w:bCs/>
    </w:rPr>
  </w:style>
  <w:style w:type="paragraph" w:styleId="Titulek">
    <w:name w:val="caption"/>
    <w:basedOn w:val="Normln"/>
    <w:next w:val="Normln"/>
    <w:unhideWhenUsed/>
    <w:qFormat/>
    <w:rsid w:val="00AE7A3C"/>
    <w:pPr>
      <w:spacing w:line="360" w:lineRule="auto"/>
    </w:pPr>
    <w:rPr>
      <w:b/>
      <w:bCs/>
      <w:sz w:val="20"/>
      <w:szCs w:val="18"/>
    </w:rPr>
  </w:style>
  <w:style w:type="paragraph" w:styleId="slovanseznam">
    <w:name w:val="List Number"/>
    <w:basedOn w:val="Normln"/>
    <w:uiPriority w:val="99"/>
    <w:unhideWhenUsed/>
    <w:rsid w:val="00AE7A3C"/>
    <w:pPr>
      <w:numPr>
        <w:numId w:val="10"/>
      </w:numPr>
      <w:spacing w:line="360" w:lineRule="auto"/>
      <w:ind w:left="357" w:hanging="357"/>
      <w:contextualSpacing/>
    </w:pPr>
  </w:style>
  <w:style w:type="paragraph" w:styleId="slovanseznam3">
    <w:name w:val="List Number 3"/>
    <w:basedOn w:val="Normln"/>
    <w:uiPriority w:val="99"/>
    <w:unhideWhenUsed/>
    <w:rsid w:val="00AE7A3C"/>
    <w:pPr>
      <w:numPr>
        <w:numId w:val="12"/>
      </w:numPr>
      <w:spacing w:line="360" w:lineRule="auto"/>
      <w:ind w:left="924" w:hanging="357"/>
      <w:contextualSpacing/>
    </w:pPr>
  </w:style>
  <w:style w:type="paragraph" w:styleId="Seznamsodrkami">
    <w:name w:val="List Bullet"/>
    <w:basedOn w:val="Normln"/>
    <w:uiPriority w:val="99"/>
    <w:unhideWhenUsed/>
    <w:rsid w:val="005078F3"/>
    <w:pPr>
      <w:numPr>
        <w:numId w:val="15"/>
      </w:numPr>
      <w:spacing w:line="360" w:lineRule="auto"/>
      <w:ind w:left="357" w:hanging="357"/>
      <w:contextualSpacing/>
    </w:pPr>
  </w:style>
  <w:style w:type="paragraph" w:styleId="Seznamsodrkami3">
    <w:name w:val="List Bullet 3"/>
    <w:basedOn w:val="Normln"/>
    <w:uiPriority w:val="99"/>
    <w:unhideWhenUsed/>
    <w:rsid w:val="00AE7A3C"/>
    <w:pPr>
      <w:numPr>
        <w:numId w:val="17"/>
      </w:numPr>
      <w:spacing w:line="360" w:lineRule="auto"/>
      <w:ind w:left="924" w:hanging="357"/>
      <w:contextualSpacing/>
    </w:pPr>
  </w:style>
  <w:style w:type="paragraph" w:styleId="Textpoznpodarou">
    <w:name w:val="footnote text"/>
    <w:basedOn w:val="Normln"/>
    <w:link w:val="TextpoznpodarouChar"/>
    <w:uiPriority w:val="99"/>
    <w:semiHidden/>
    <w:unhideWhenUsed/>
    <w:rsid w:val="00450FBC"/>
    <w:rPr>
      <w:sz w:val="20"/>
      <w:szCs w:val="20"/>
    </w:rPr>
  </w:style>
  <w:style w:type="character" w:customStyle="1" w:styleId="TextpoznpodarouChar">
    <w:name w:val="Text pozn. pod čarou Char"/>
    <w:basedOn w:val="Standardnpsmoodstavce"/>
    <w:link w:val="Textpoznpodarou"/>
    <w:uiPriority w:val="99"/>
    <w:semiHidden/>
    <w:rsid w:val="00450FBC"/>
  </w:style>
  <w:style w:type="character" w:styleId="Znakapoznpodarou">
    <w:name w:val="footnote reference"/>
    <w:basedOn w:val="Standardnpsmoodstavce"/>
    <w:uiPriority w:val="99"/>
    <w:semiHidden/>
    <w:unhideWhenUsed/>
    <w:rsid w:val="00450FBC"/>
    <w:rPr>
      <w:vertAlign w:val="superscript"/>
    </w:rPr>
  </w:style>
  <w:style w:type="paragraph" w:styleId="Nzev">
    <w:name w:val="Title"/>
    <w:next w:val="Zkladntext"/>
    <w:link w:val="NzevChar"/>
    <w:qFormat/>
    <w:rsid w:val="00FB3E37"/>
    <w:pPr>
      <w:keepNext/>
      <w:spacing w:before="360" w:after="180" w:line="360" w:lineRule="auto"/>
    </w:pPr>
    <w:rPr>
      <w:b/>
      <w:kern w:val="32"/>
      <w:sz w:val="32"/>
      <w:szCs w:val="52"/>
    </w:rPr>
  </w:style>
  <w:style w:type="character" w:customStyle="1" w:styleId="NzevChar">
    <w:name w:val="Název Char"/>
    <w:basedOn w:val="Standardnpsmoodstavce"/>
    <w:link w:val="Nzev"/>
    <w:rsid w:val="00FB3E37"/>
    <w:rPr>
      <w:b/>
      <w:kern w:val="32"/>
      <w:sz w:val="32"/>
      <w:szCs w:val="52"/>
    </w:rPr>
  </w:style>
  <w:style w:type="character" w:styleId="Hypertextovodkaz">
    <w:name w:val="Hyperlink"/>
    <w:basedOn w:val="Standardnpsmoodstavce"/>
    <w:uiPriority w:val="99"/>
    <w:unhideWhenUsed/>
    <w:rsid w:val="006576AB"/>
    <w:rPr>
      <w:color w:val="0000FF" w:themeColor="hyperlink"/>
      <w:u w:val="single"/>
    </w:rPr>
  </w:style>
  <w:style w:type="paragraph" w:styleId="Seznamobrzk">
    <w:name w:val="table of figures"/>
    <w:basedOn w:val="Normln"/>
    <w:next w:val="Normln"/>
    <w:uiPriority w:val="99"/>
    <w:unhideWhenUsed/>
    <w:rsid w:val="006576AB"/>
  </w:style>
  <w:style w:type="paragraph" w:styleId="Bezmezer">
    <w:name w:val="No Spacing"/>
    <w:uiPriority w:val="1"/>
    <w:rsid w:val="006576AB"/>
    <w:rPr>
      <w:sz w:val="24"/>
      <w:szCs w:val="24"/>
    </w:rPr>
  </w:style>
  <w:style w:type="paragraph" w:styleId="Obsah1">
    <w:name w:val="toc 1"/>
    <w:basedOn w:val="Normln"/>
    <w:next w:val="Normln"/>
    <w:autoRedefine/>
    <w:uiPriority w:val="39"/>
    <w:unhideWhenUsed/>
    <w:rsid w:val="006576AB"/>
    <w:pPr>
      <w:spacing w:after="100"/>
    </w:pPr>
  </w:style>
  <w:style w:type="paragraph" w:styleId="Obsah2">
    <w:name w:val="toc 2"/>
    <w:basedOn w:val="Normln"/>
    <w:next w:val="Normln"/>
    <w:autoRedefine/>
    <w:uiPriority w:val="39"/>
    <w:unhideWhenUsed/>
    <w:rsid w:val="006576AB"/>
    <w:pPr>
      <w:spacing w:after="100"/>
      <w:ind w:left="240"/>
    </w:pPr>
  </w:style>
  <w:style w:type="paragraph" w:styleId="Obsah3">
    <w:name w:val="toc 3"/>
    <w:basedOn w:val="Normln"/>
    <w:next w:val="Normln"/>
    <w:autoRedefine/>
    <w:uiPriority w:val="39"/>
    <w:unhideWhenUsed/>
    <w:rsid w:val="006576AB"/>
    <w:pPr>
      <w:spacing w:after="100"/>
      <w:ind w:left="480"/>
    </w:pPr>
  </w:style>
  <w:style w:type="paragraph" w:styleId="Zhlav">
    <w:name w:val="header"/>
    <w:basedOn w:val="Normln"/>
    <w:link w:val="ZhlavChar"/>
    <w:uiPriority w:val="99"/>
    <w:unhideWhenUsed/>
    <w:rsid w:val="00A26CE9"/>
    <w:pPr>
      <w:tabs>
        <w:tab w:val="center" w:pos="4536"/>
        <w:tab w:val="right" w:pos="9072"/>
      </w:tabs>
    </w:pPr>
  </w:style>
  <w:style w:type="character" w:customStyle="1" w:styleId="ZhlavChar">
    <w:name w:val="Záhlaví Char"/>
    <w:basedOn w:val="Standardnpsmoodstavce"/>
    <w:link w:val="Zhlav"/>
    <w:uiPriority w:val="99"/>
    <w:rsid w:val="00A26CE9"/>
    <w:rPr>
      <w:sz w:val="24"/>
      <w:szCs w:val="24"/>
    </w:rPr>
  </w:style>
  <w:style w:type="paragraph" w:styleId="Zpat">
    <w:name w:val="footer"/>
    <w:basedOn w:val="Normln"/>
    <w:link w:val="ZpatChar"/>
    <w:uiPriority w:val="99"/>
    <w:unhideWhenUsed/>
    <w:rsid w:val="00A26CE9"/>
    <w:pPr>
      <w:tabs>
        <w:tab w:val="center" w:pos="4536"/>
        <w:tab w:val="right" w:pos="9072"/>
      </w:tabs>
    </w:pPr>
  </w:style>
  <w:style w:type="character" w:customStyle="1" w:styleId="ZpatChar">
    <w:name w:val="Zápatí Char"/>
    <w:basedOn w:val="Standardnpsmoodstavce"/>
    <w:link w:val="Zpat"/>
    <w:uiPriority w:val="99"/>
    <w:rsid w:val="00A26CE9"/>
    <w:rPr>
      <w:sz w:val="24"/>
      <w:szCs w:val="24"/>
    </w:rPr>
  </w:style>
  <w:style w:type="paragraph" w:styleId="Citt">
    <w:name w:val="Quote"/>
    <w:basedOn w:val="Normln"/>
    <w:next w:val="Normln"/>
    <w:link w:val="CittChar"/>
    <w:uiPriority w:val="29"/>
    <w:qFormat/>
    <w:rsid w:val="000C684D"/>
    <w:pPr>
      <w:spacing w:before="200" w:after="160"/>
      <w:ind w:left="864" w:right="864"/>
      <w:jc w:val="center"/>
    </w:pPr>
    <w:rPr>
      <w:i/>
      <w:iCs/>
    </w:rPr>
  </w:style>
  <w:style w:type="character" w:customStyle="1" w:styleId="CittChar">
    <w:name w:val="Citát Char"/>
    <w:basedOn w:val="Standardnpsmoodstavce"/>
    <w:link w:val="Citt"/>
    <w:uiPriority w:val="29"/>
    <w:rsid w:val="000C684D"/>
    <w:rPr>
      <w:i/>
      <w:iCs/>
      <w:sz w:val="24"/>
      <w:szCs w:val="24"/>
    </w:rPr>
  </w:style>
  <w:style w:type="paragraph" w:customStyle="1" w:styleId="Textprispevku">
    <w:name w:val="Text prispevku"/>
    <w:basedOn w:val="Normln"/>
    <w:rsid w:val="008B70C1"/>
    <w:pPr>
      <w:spacing w:after="120"/>
      <w:jc w:val="both"/>
    </w:pPr>
    <w:rPr>
      <w:szCs w:val="22"/>
      <w:lang w:val="en-GB" w:eastAsia="sk-SK"/>
    </w:rPr>
  </w:style>
  <w:style w:type="character" w:styleId="Zstupntext">
    <w:name w:val="Placeholder Text"/>
    <w:basedOn w:val="Standardnpsmoodstavce"/>
    <w:uiPriority w:val="99"/>
    <w:semiHidden/>
    <w:rsid w:val="00882623"/>
    <w:rPr>
      <w:color w:val="808080"/>
    </w:rPr>
  </w:style>
  <w:style w:type="paragraph" w:styleId="Bibliografie">
    <w:name w:val="Bibliography"/>
    <w:basedOn w:val="Normln"/>
    <w:next w:val="Normln"/>
    <w:uiPriority w:val="37"/>
    <w:unhideWhenUsed/>
    <w:rsid w:val="007F17EF"/>
  </w:style>
  <w:style w:type="character" w:customStyle="1" w:styleId="Nevyeenzmnka1">
    <w:name w:val="Nevyřešená zmínka1"/>
    <w:basedOn w:val="Standardnpsmoodstavce"/>
    <w:uiPriority w:val="99"/>
    <w:semiHidden/>
    <w:unhideWhenUsed/>
    <w:rsid w:val="00413B7D"/>
    <w:rPr>
      <w:color w:val="808080"/>
      <w:shd w:val="clear" w:color="auto" w:fill="E6E6E6"/>
    </w:rPr>
  </w:style>
  <w:style w:type="paragraph" w:styleId="Textbubliny">
    <w:name w:val="Balloon Text"/>
    <w:basedOn w:val="Normln"/>
    <w:link w:val="TextbublinyChar"/>
    <w:uiPriority w:val="99"/>
    <w:semiHidden/>
    <w:unhideWhenUsed/>
    <w:rsid w:val="00E10248"/>
    <w:rPr>
      <w:rFonts w:ascii="Tahoma" w:hAnsi="Tahoma" w:cs="Tahoma"/>
      <w:sz w:val="16"/>
      <w:szCs w:val="16"/>
    </w:rPr>
  </w:style>
  <w:style w:type="character" w:customStyle="1" w:styleId="TextbublinyChar">
    <w:name w:val="Text bubliny Char"/>
    <w:basedOn w:val="Standardnpsmoodstavce"/>
    <w:link w:val="Textbubliny"/>
    <w:uiPriority w:val="99"/>
    <w:semiHidden/>
    <w:rsid w:val="00E10248"/>
    <w:rPr>
      <w:rFonts w:ascii="Tahoma" w:hAnsi="Tahoma" w:cs="Tahoma"/>
      <w:sz w:val="16"/>
      <w:szCs w:val="16"/>
    </w:rPr>
  </w:style>
  <w:style w:type="character" w:styleId="Odkaznakoment">
    <w:name w:val="annotation reference"/>
    <w:basedOn w:val="Standardnpsmoodstavce"/>
    <w:uiPriority w:val="99"/>
    <w:semiHidden/>
    <w:unhideWhenUsed/>
    <w:rsid w:val="00E1451E"/>
    <w:rPr>
      <w:sz w:val="16"/>
      <w:szCs w:val="16"/>
    </w:rPr>
  </w:style>
  <w:style w:type="paragraph" w:styleId="Textkomente">
    <w:name w:val="annotation text"/>
    <w:basedOn w:val="Normln"/>
    <w:link w:val="TextkomenteChar"/>
    <w:uiPriority w:val="99"/>
    <w:semiHidden/>
    <w:unhideWhenUsed/>
    <w:rsid w:val="00E1451E"/>
    <w:rPr>
      <w:sz w:val="20"/>
      <w:szCs w:val="20"/>
    </w:rPr>
  </w:style>
  <w:style w:type="character" w:customStyle="1" w:styleId="TextkomenteChar">
    <w:name w:val="Text komentáře Char"/>
    <w:basedOn w:val="Standardnpsmoodstavce"/>
    <w:link w:val="Textkomente"/>
    <w:uiPriority w:val="99"/>
    <w:semiHidden/>
    <w:rsid w:val="00E1451E"/>
  </w:style>
  <w:style w:type="paragraph" w:styleId="Pedmtkomente">
    <w:name w:val="annotation subject"/>
    <w:basedOn w:val="Textkomente"/>
    <w:next w:val="Textkomente"/>
    <w:link w:val="PedmtkomenteChar"/>
    <w:uiPriority w:val="99"/>
    <w:semiHidden/>
    <w:unhideWhenUsed/>
    <w:rsid w:val="00E1451E"/>
    <w:rPr>
      <w:b/>
      <w:bCs/>
    </w:rPr>
  </w:style>
  <w:style w:type="character" w:customStyle="1" w:styleId="PedmtkomenteChar">
    <w:name w:val="Předmět komentáře Char"/>
    <w:basedOn w:val="TextkomenteChar"/>
    <w:link w:val="Pedmtkomente"/>
    <w:uiPriority w:val="99"/>
    <w:semiHidden/>
    <w:rsid w:val="00E1451E"/>
    <w:rPr>
      <w:b/>
      <w:bCs/>
    </w:rPr>
  </w:style>
  <w:style w:type="character" w:styleId="Sledovanodkaz">
    <w:name w:val="FollowedHyperlink"/>
    <w:basedOn w:val="Standardnpsmoodstavce"/>
    <w:uiPriority w:val="99"/>
    <w:semiHidden/>
    <w:unhideWhenUsed/>
    <w:rsid w:val="00EA7BCF"/>
    <w:rPr>
      <w:color w:val="800080" w:themeColor="followedHyperlink"/>
      <w:u w:val="single"/>
    </w:rPr>
  </w:style>
  <w:style w:type="table" w:styleId="Mkatabulky">
    <w:name w:val="Table Grid"/>
    <w:basedOn w:val="Normlntabulka"/>
    <w:uiPriority w:val="59"/>
    <w:rsid w:val="00EB0A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vyeenzmnka">
    <w:name w:val="Unresolved Mention"/>
    <w:basedOn w:val="Standardnpsmoodstavce"/>
    <w:uiPriority w:val="99"/>
    <w:semiHidden/>
    <w:unhideWhenUsed/>
    <w:rsid w:val="00525C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2347">
      <w:bodyDiv w:val="1"/>
      <w:marLeft w:val="0"/>
      <w:marRight w:val="0"/>
      <w:marTop w:val="0"/>
      <w:marBottom w:val="0"/>
      <w:divBdr>
        <w:top w:val="none" w:sz="0" w:space="0" w:color="auto"/>
        <w:left w:val="none" w:sz="0" w:space="0" w:color="auto"/>
        <w:bottom w:val="none" w:sz="0" w:space="0" w:color="auto"/>
        <w:right w:val="none" w:sz="0" w:space="0" w:color="auto"/>
      </w:divBdr>
    </w:div>
    <w:div w:id="56249657">
      <w:bodyDiv w:val="1"/>
      <w:marLeft w:val="0"/>
      <w:marRight w:val="0"/>
      <w:marTop w:val="0"/>
      <w:marBottom w:val="0"/>
      <w:divBdr>
        <w:top w:val="none" w:sz="0" w:space="0" w:color="auto"/>
        <w:left w:val="none" w:sz="0" w:space="0" w:color="auto"/>
        <w:bottom w:val="none" w:sz="0" w:space="0" w:color="auto"/>
        <w:right w:val="none" w:sz="0" w:space="0" w:color="auto"/>
      </w:divBdr>
    </w:div>
    <w:div w:id="71855005">
      <w:bodyDiv w:val="1"/>
      <w:marLeft w:val="0"/>
      <w:marRight w:val="0"/>
      <w:marTop w:val="0"/>
      <w:marBottom w:val="0"/>
      <w:divBdr>
        <w:top w:val="none" w:sz="0" w:space="0" w:color="auto"/>
        <w:left w:val="none" w:sz="0" w:space="0" w:color="auto"/>
        <w:bottom w:val="none" w:sz="0" w:space="0" w:color="auto"/>
        <w:right w:val="none" w:sz="0" w:space="0" w:color="auto"/>
      </w:divBdr>
    </w:div>
    <w:div w:id="91976460">
      <w:bodyDiv w:val="1"/>
      <w:marLeft w:val="0"/>
      <w:marRight w:val="0"/>
      <w:marTop w:val="0"/>
      <w:marBottom w:val="0"/>
      <w:divBdr>
        <w:top w:val="none" w:sz="0" w:space="0" w:color="auto"/>
        <w:left w:val="none" w:sz="0" w:space="0" w:color="auto"/>
        <w:bottom w:val="none" w:sz="0" w:space="0" w:color="auto"/>
        <w:right w:val="none" w:sz="0" w:space="0" w:color="auto"/>
      </w:divBdr>
    </w:div>
    <w:div w:id="98841354">
      <w:bodyDiv w:val="1"/>
      <w:marLeft w:val="0"/>
      <w:marRight w:val="0"/>
      <w:marTop w:val="0"/>
      <w:marBottom w:val="0"/>
      <w:divBdr>
        <w:top w:val="none" w:sz="0" w:space="0" w:color="auto"/>
        <w:left w:val="none" w:sz="0" w:space="0" w:color="auto"/>
        <w:bottom w:val="none" w:sz="0" w:space="0" w:color="auto"/>
        <w:right w:val="none" w:sz="0" w:space="0" w:color="auto"/>
      </w:divBdr>
    </w:div>
    <w:div w:id="135489794">
      <w:bodyDiv w:val="1"/>
      <w:marLeft w:val="0"/>
      <w:marRight w:val="0"/>
      <w:marTop w:val="0"/>
      <w:marBottom w:val="0"/>
      <w:divBdr>
        <w:top w:val="none" w:sz="0" w:space="0" w:color="auto"/>
        <w:left w:val="none" w:sz="0" w:space="0" w:color="auto"/>
        <w:bottom w:val="none" w:sz="0" w:space="0" w:color="auto"/>
        <w:right w:val="none" w:sz="0" w:space="0" w:color="auto"/>
      </w:divBdr>
    </w:div>
    <w:div w:id="141166745">
      <w:bodyDiv w:val="1"/>
      <w:marLeft w:val="0"/>
      <w:marRight w:val="0"/>
      <w:marTop w:val="0"/>
      <w:marBottom w:val="0"/>
      <w:divBdr>
        <w:top w:val="none" w:sz="0" w:space="0" w:color="auto"/>
        <w:left w:val="none" w:sz="0" w:space="0" w:color="auto"/>
        <w:bottom w:val="none" w:sz="0" w:space="0" w:color="auto"/>
        <w:right w:val="none" w:sz="0" w:space="0" w:color="auto"/>
      </w:divBdr>
    </w:div>
    <w:div w:id="151140612">
      <w:bodyDiv w:val="1"/>
      <w:marLeft w:val="0"/>
      <w:marRight w:val="0"/>
      <w:marTop w:val="0"/>
      <w:marBottom w:val="0"/>
      <w:divBdr>
        <w:top w:val="none" w:sz="0" w:space="0" w:color="auto"/>
        <w:left w:val="none" w:sz="0" w:space="0" w:color="auto"/>
        <w:bottom w:val="none" w:sz="0" w:space="0" w:color="auto"/>
        <w:right w:val="none" w:sz="0" w:space="0" w:color="auto"/>
      </w:divBdr>
    </w:div>
    <w:div w:id="320352400">
      <w:bodyDiv w:val="1"/>
      <w:marLeft w:val="0"/>
      <w:marRight w:val="0"/>
      <w:marTop w:val="0"/>
      <w:marBottom w:val="0"/>
      <w:divBdr>
        <w:top w:val="none" w:sz="0" w:space="0" w:color="auto"/>
        <w:left w:val="none" w:sz="0" w:space="0" w:color="auto"/>
        <w:bottom w:val="none" w:sz="0" w:space="0" w:color="auto"/>
        <w:right w:val="none" w:sz="0" w:space="0" w:color="auto"/>
      </w:divBdr>
    </w:div>
    <w:div w:id="331416587">
      <w:bodyDiv w:val="1"/>
      <w:marLeft w:val="0"/>
      <w:marRight w:val="0"/>
      <w:marTop w:val="0"/>
      <w:marBottom w:val="0"/>
      <w:divBdr>
        <w:top w:val="none" w:sz="0" w:space="0" w:color="auto"/>
        <w:left w:val="none" w:sz="0" w:space="0" w:color="auto"/>
        <w:bottom w:val="none" w:sz="0" w:space="0" w:color="auto"/>
        <w:right w:val="none" w:sz="0" w:space="0" w:color="auto"/>
      </w:divBdr>
    </w:div>
    <w:div w:id="339550509">
      <w:bodyDiv w:val="1"/>
      <w:marLeft w:val="0"/>
      <w:marRight w:val="0"/>
      <w:marTop w:val="0"/>
      <w:marBottom w:val="0"/>
      <w:divBdr>
        <w:top w:val="none" w:sz="0" w:space="0" w:color="auto"/>
        <w:left w:val="none" w:sz="0" w:space="0" w:color="auto"/>
        <w:bottom w:val="none" w:sz="0" w:space="0" w:color="auto"/>
        <w:right w:val="none" w:sz="0" w:space="0" w:color="auto"/>
      </w:divBdr>
      <w:divsChild>
        <w:div w:id="572084500">
          <w:marLeft w:val="0"/>
          <w:marRight w:val="0"/>
          <w:marTop w:val="30"/>
          <w:marBottom w:val="0"/>
          <w:divBdr>
            <w:top w:val="none" w:sz="0" w:space="0" w:color="auto"/>
            <w:left w:val="none" w:sz="0" w:space="0" w:color="auto"/>
            <w:bottom w:val="none" w:sz="0" w:space="0" w:color="auto"/>
            <w:right w:val="none" w:sz="0" w:space="0" w:color="auto"/>
          </w:divBdr>
        </w:div>
      </w:divsChild>
    </w:div>
    <w:div w:id="400372797">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44544592">
      <w:bodyDiv w:val="1"/>
      <w:marLeft w:val="0"/>
      <w:marRight w:val="0"/>
      <w:marTop w:val="0"/>
      <w:marBottom w:val="0"/>
      <w:divBdr>
        <w:top w:val="none" w:sz="0" w:space="0" w:color="auto"/>
        <w:left w:val="none" w:sz="0" w:space="0" w:color="auto"/>
        <w:bottom w:val="none" w:sz="0" w:space="0" w:color="auto"/>
        <w:right w:val="none" w:sz="0" w:space="0" w:color="auto"/>
      </w:divBdr>
    </w:div>
    <w:div w:id="462816959">
      <w:bodyDiv w:val="1"/>
      <w:marLeft w:val="0"/>
      <w:marRight w:val="0"/>
      <w:marTop w:val="0"/>
      <w:marBottom w:val="0"/>
      <w:divBdr>
        <w:top w:val="none" w:sz="0" w:space="0" w:color="auto"/>
        <w:left w:val="none" w:sz="0" w:space="0" w:color="auto"/>
        <w:bottom w:val="none" w:sz="0" w:space="0" w:color="auto"/>
        <w:right w:val="none" w:sz="0" w:space="0" w:color="auto"/>
      </w:divBdr>
    </w:div>
    <w:div w:id="509098683">
      <w:bodyDiv w:val="1"/>
      <w:marLeft w:val="0"/>
      <w:marRight w:val="0"/>
      <w:marTop w:val="0"/>
      <w:marBottom w:val="0"/>
      <w:divBdr>
        <w:top w:val="none" w:sz="0" w:space="0" w:color="auto"/>
        <w:left w:val="none" w:sz="0" w:space="0" w:color="auto"/>
        <w:bottom w:val="none" w:sz="0" w:space="0" w:color="auto"/>
        <w:right w:val="none" w:sz="0" w:space="0" w:color="auto"/>
      </w:divBdr>
    </w:div>
    <w:div w:id="543953048">
      <w:bodyDiv w:val="1"/>
      <w:marLeft w:val="0"/>
      <w:marRight w:val="0"/>
      <w:marTop w:val="0"/>
      <w:marBottom w:val="0"/>
      <w:divBdr>
        <w:top w:val="none" w:sz="0" w:space="0" w:color="auto"/>
        <w:left w:val="none" w:sz="0" w:space="0" w:color="auto"/>
        <w:bottom w:val="none" w:sz="0" w:space="0" w:color="auto"/>
        <w:right w:val="none" w:sz="0" w:space="0" w:color="auto"/>
      </w:divBdr>
    </w:div>
    <w:div w:id="562562249">
      <w:bodyDiv w:val="1"/>
      <w:marLeft w:val="0"/>
      <w:marRight w:val="0"/>
      <w:marTop w:val="0"/>
      <w:marBottom w:val="0"/>
      <w:divBdr>
        <w:top w:val="none" w:sz="0" w:space="0" w:color="auto"/>
        <w:left w:val="none" w:sz="0" w:space="0" w:color="auto"/>
        <w:bottom w:val="none" w:sz="0" w:space="0" w:color="auto"/>
        <w:right w:val="none" w:sz="0" w:space="0" w:color="auto"/>
      </w:divBdr>
    </w:div>
    <w:div w:id="588273219">
      <w:bodyDiv w:val="1"/>
      <w:marLeft w:val="0"/>
      <w:marRight w:val="0"/>
      <w:marTop w:val="0"/>
      <w:marBottom w:val="0"/>
      <w:divBdr>
        <w:top w:val="none" w:sz="0" w:space="0" w:color="auto"/>
        <w:left w:val="none" w:sz="0" w:space="0" w:color="auto"/>
        <w:bottom w:val="none" w:sz="0" w:space="0" w:color="auto"/>
        <w:right w:val="none" w:sz="0" w:space="0" w:color="auto"/>
      </w:divBdr>
    </w:div>
    <w:div w:id="949777346">
      <w:bodyDiv w:val="1"/>
      <w:marLeft w:val="0"/>
      <w:marRight w:val="0"/>
      <w:marTop w:val="0"/>
      <w:marBottom w:val="0"/>
      <w:divBdr>
        <w:top w:val="none" w:sz="0" w:space="0" w:color="auto"/>
        <w:left w:val="none" w:sz="0" w:space="0" w:color="auto"/>
        <w:bottom w:val="none" w:sz="0" w:space="0" w:color="auto"/>
        <w:right w:val="none" w:sz="0" w:space="0" w:color="auto"/>
      </w:divBdr>
    </w:div>
    <w:div w:id="958336439">
      <w:bodyDiv w:val="1"/>
      <w:marLeft w:val="0"/>
      <w:marRight w:val="0"/>
      <w:marTop w:val="0"/>
      <w:marBottom w:val="0"/>
      <w:divBdr>
        <w:top w:val="none" w:sz="0" w:space="0" w:color="auto"/>
        <w:left w:val="none" w:sz="0" w:space="0" w:color="auto"/>
        <w:bottom w:val="none" w:sz="0" w:space="0" w:color="auto"/>
        <w:right w:val="none" w:sz="0" w:space="0" w:color="auto"/>
      </w:divBdr>
    </w:div>
    <w:div w:id="962266761">
      <w:bodyDiv w:val="1"/>
      <w:marLeft w:val="0"/>
      <w:marRight w:val="0"/>
      <w:marTop w:val="0"/>
      <w:marBottom w:val="0"/>
      <w:divBdr>
        <w:top w:val="none" w:sz="0" w:space="0" w:color="auto"/>
        <w:left w:val="none" w:sz="0" w:space="0" w:color="auto"/>
        <w:bottom w:val="none" w:sz="0" w:space="0" w:color="auto"/>
        <w:right w:val="none" w:sz="0" w:space="0" w:color="auto"/>
      </w:divBdr>
    </w:div>
    <w:div w:id="989558625">
      <w:bodyDiv w:val="1"/>
      <w:marLeft w:val="0"/>
      <w:marRight w:val="0"/>
      <w:marTop w:val="0"/>
      <w:marBottom w:val="0"/>
      <w:divBdr>
        <w:top w:val="none" w:sz="0" w:space="0" w:color="auto"/>
        <w:left w:val="none" w:sz="0" w:space="0" w:color="auto"/>
        <w:bottom w:val="none" w:sz="0" w:space="0" w:color="auto"/>
        <w:right w:val="none" w:sz="0" w:space="0" w:color="auto"/>
      </w:divBdr>
    </w:div>
    <w:div w:id="1014503508">
      <w:bodyDiv w:val="1"/>
      <w:marLeft w:val="0"/>
      <w:marRight w:val="0"/>
      <w:marTop w:val="0"/>
      <w:marBottom w:val="0"/>
      <w:divBdr>
        <w:top w:val="none" w:sz="0" w:space="0" w:color="auto"/>
        <w:left w:val="none" w:sz="0" w:space="0" w:color="auto"/>
        <w:bottom w:val="none" w:sz="0" w:space="0" w:color="auto"/>
        <w:right w:val="none" w:sz="0" w:space="0" w:color="auto"/>
      </w:divBdr>
    </w:div>
    <w:div w:id="1019507268">
      <w:bodyDiv w:val="1"/>
      <w:marLeft w:val="0"/>
      <w:marRight w:val="0"/>
      <w:marTop w:val="0"/>
      <w:marBottom w:val="0"/>
      <w:divBdr>
        <w:top w:val="none" w:sz="0" w:space="0" w:color="auto"/>
        <w:left w:val="none" w:sz="0" w:space="0" w:color="auto"/>
        <w:bottom w:val="none" w:sz="0" w:space="0" w:color="auto"/>
        <w:right w:val="none" w:sz="0" w:space="0" w:color="auto"/>
      </w:divBdr>
    </w:div>
    <w:div w:id="1114012815">
      <w:bodyDiv w:val="1"/>
      <w:marLeft w:val="0"/>
      <w:marRight w:val="0"/>
      <w:marTop w:val="0"/>
      <w:marBottom w:val="0"/>
      <w:divBdr>
        <w:top w:val="none" w:sz="0" w:space="0" w:color="auto"/>
        <w:left w:val="none" w:sz="0" w:space="0" w:color="auto"/>
        <w:bottom w:val="none" w:sz="0" w:space="0" w:color="auto"/>
        <w:right w:val="none" w:sz="0" w:space="0" w:color="auto"/>
      </w:divBdr>
    </w:div>
    <w:div w:id="1129054940">
      <w:bodyDiv w:val="1"/>
      <w:marLeft w:val="0"/>
      <w:marRight w:val="0"/>
      <w:marTop w:val="0"/>
      <w:marBottom w:val="0"/>
      <w:divBdr>
        <w:top w:val="none" w:sz="0" w:space="0" w:color="auto"/>
        <w:left w:val="none" w:sz="0" w:space="0" w:color="auto"/>
        <w:bottom w:val="none" w:sz="0" w:space="0" w:color="auto"/>
        <w:right w:val="none" w:sz="0" w:space="0" w:color="auto"/>
      </w:divBdr>
    </w:div>
    <w:div w:id="1180773612">
      <w:bodyDiv w:val="1"/>
      <w:marLeft w:val="0"/>
      <w:marRight w:val="0"/>
      <w:marTop w:val="0"/>
      <w:marBottom w:val="0"/>
      <w:divBdr>
        <w:top w:val="none" w:sz="0" w:space="0" w:color="auto"/>
        <w:left w:val="none" w:sz="0" w:space="0" w:color="auto"/>
        <w:bottom w:val="none" w:sz="0" w:space="0" w:color="auto"/>
        <w:right w:val="none" w:sz="0" w:space="0" w:color="auto"/>
      </w:divBdr>
    </w:div>
    <w:div w:id="1196387489">
      <w:bodyDiv w:val="1"/>
      <w:marLeft w:val="0"/>
      <w:marRight w:val="0"/>
      <w:marTop w:val="0"/>
      <w:marBottom w:val="0"/>
      <w:divBdr>
        <w:top w:val="none" w:sz="0" w:space="0" w:color="auto"/>
        <w:left w:val="none" w:sz="0" w:space="0" w:color="auto"/>
        <w:bottom w:val="none" w:sz="0" w:space="0" w:color="auto"/>
        <w:right w:val="none" w:sz="0" w:space="0" w:color="auto"/>
      </w:divBdr>
    </w:div>
    <w:div w:id="1267422102">
      <w:bodyDiv w:val="1"/>
      <w:marLeft w:val="0"/>
      <w:marRight w:val="0"/>
      <w:marTop w:val="0"/>
      <w:marBottom w:val="0"/>
      <w:divBdr>
        <w:top w:val="none" w:sz="0" w:space="0" w:color="auto"/>
        <w:left w:val="none" w:sz="0" w:space="0" w:color="auto"/>
        <w:bottom w:val="none" w:sz="0" w:space="0" w:color="auto"/>
        <w:right w:val="none" w:sz="0" w:space="0" w:color="auto"/>
      </w:divBdr>
    </w:div>
    <w:div w:id="1443185416">
      <w:bodyDiv w:val="1"/>
      <w:marLeft w:val="0"/>
      <w:marRight w:val="0"/>
      <w:marTop w:val="0"/>
      <w:marBottom w:val="0"/>
      <w:divBdr>
        <w:top w:val="none" w:sz="0" w:space="0" w:color="auto"/>
        <w:left w:val="none" w:sz="0" w:space="0" w:color="auto"/>
        <w:bottom w:val="none" w:sz="0" w:space="0" w:color="auto"/>
        <w:right w:val="none" w:sz="0" w:space="0" w:color="auto"/>
      </w:divBdr>
    </w:div>
    <w:div w:id="1460536759">
      <w:bodyDiv w:val="1"/>
      <w:marLeft w:val="0"/>
      <w:marRight w:val="0"/>
      <w:marTop w:val="0"/>
      <w:marBottom w:val="0"/>
      <w:divBdr>
        <w:top w:val="none" w:sz="0" w:space="0" w:color="auto"/>
        <w:left w:val="none" w:sz="0" w:space="0" w:color="auto"/>
        <w:bottom w:val="none" w:sz="0" w:space="0" w:color="auto"/>
        <w:right w:val="none" w:sz="0" w:space="0" w:color="auto"/>
      </w:divBdr>
    </w:div>
    <w:div w:id="1480079225">
      <w:bodyDiv w:val="1"/>
      <w:marLeft w:val="0"/>
      <w:marRight w:val="0"/>
      <w:marTop w:val="0"/>
      <w:marBottom w:val="0"/>
      <w:divBdr>
        <w:top w:val="none" w:sz="0" w:space="0" w:color="auto"/>
        <w:left w:val="none" w:sz="0" w:space="0" w:color="auto"/>
        <w:bottom w:val="none" w:sz="0" w:space="0" w:color="auto"/>
        <w:right w:val="none" w:sz="0" w:space="0" w:color="auto"/>
      </w:divBdr>
    </w:div>
    <w:div w:id="1489980482">
      <w:bodyDiv w:val="1"/>
      <w:marLeft w:val="0"/>
      <w:marRight w:val="0"/>
      <w:marTop w:val="0"/>
      <w:marBottom w:val="0"/>
      <w:divBdr>
        <w:top w:val="none" w:sz="0" w:space="0" w:color="auto"/>
        <w:left w:val="none" w:sz="0" w:space="0" w:color="auto"/>
        <w:bottom w:val="none" w:sz="0" w:space="0" w:color="auto"/>
        <w:right w:val="none" w:sz="0" w:space="0" w:color="auto"/>
      </w:divBdr>
    </w:div>
    <w:div w:id="1574271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501">
          <w:marLeft w:val="0"/>
          <w:marRight w:val="0"/>
          <w:marTop w:val="30"/>
          <w:marBottom w:val="0"/>
          <w:divBdr>
            <w:top w:val="none" w:sz="0" w:space="0" w:color="auto"/>
            <w:left w:val="none" w:sz="0" w:space="0" w:color="auto"/>
            <w:bottom w:val="none" w:sz="0" w:space="0" w:color="auto"/>
            <w:right w:val="none" w:sz="0" w:space="0" w:color="auto"/>
          </w:divBdr>
        </w:div>
      </w:divsChild>
    </w:div>
    <w:div w:id="1586455508">
      <w:bodyDiv w:val="1"/>
      <w:marLeft w:val="0"/>
      <w:marRight w:val="0"/>
      <w:marTop w:val="0"/>
      <w:marBottom w:val="0"/>
      <w:divBdr>
        <w:top w:val="none" w:sz="0" w:space="0" w:color="auto"/>
        <w:left w:val="none" w:sz="0" w:space="0" w:color="auto"/>
        <w:bottom w:val="none" w:sz="0" w:space="0" w:color="auto"/>
        <w:right w:val="none" w:sz="0" w:space="0" w:color="auto"/>
      </w:divBdr>
    </w:div>
    <w:div w:id="1716276753">
      <w:bodyDiv w:val="1"/>
      <w:marLeft w:val="0"/>
      <w:marRight w:val="0"/>
      <w:marTop w:val="0"/>
      <w:marBottom w:val="0"/>
      <w:divBdr>
        <w:top w:val="none" w:sz="0" w:space="0" w:color="auto"/>
        <w:left w:val="none" w:sz="0" w:space="0" w:color="auto"/>
        <w:bottom w:val="none" w:sz="0" w:space="0" w:color="auto"/>
        <w:right w:val="none" w:sz="0" w:space="0" w:color="auto"/>
      </w:divBdr>
    </w:div>
    <w:div w:id="1764036785">
      <w:bodyDiv w:val="1"/>
      <w:marLeft w:val="0"/>
      <w:marRight w:val="0"/>
      <w:marTop w:val="0"/>
      <w:marBottom w:val="0"/>
      <w:divBdr>
        <w:top w:val="none" w:sz="0" w:space="0" w:color="auto"/>
        <w:left w:val="none" w:sz="0" w:space="0" w:color="auto"/>
        <w:bottom w:val="none" w:sz="0" w:space="0" w:color="auto"/>
        <w:right w:val="none" w:sz="0" w:space="0" w:color="auto"/>
      </w:divBdr>
    </w:div>
    <w:div w:id="1768848473">
      <w:bodyDiv w:val="1"/>
      <w:marLeft w:val="0"/>
      <w:marRight w:val="0"/>
      <w:marTop w:val="0"/>
      <w:marBottom w:val="0"/>
      <w:divBdr>
        <w:top w:val="none" w:sz="0" w:space="0" w:color="auto"/>
        <w:left w:val="none" w:sz="0" w:space="0" w:color="auto"/>
        <w:bottom w:val="none" w:sz="0" w:space="0" w:color="auto"/>
        <w:right w:val="none" w:sz="0" w:space="0" w:color="auto"/>
      </w:divBdr>
    </w:div>
    <w:div w:id="1776561955">
      <w:bodyDiv w:val="1"/>
      <w:marLeft w:val="0"/>
      <w:marRight w:val="0"/>
      <w:marTop w:val="0"/>
      <w:marBottom w:val="0"/>
      <w:divBdr>
        <w:top w:val="none" w:sz="0" w:space="0" w:color="auto"/>
        <w:left w:val="none" w:sz="0" w:space="0" w:color="auto"/>
        <w:bottom w:val="none" w:sz="0" w:space="0" w:color="auto"/>
        <w:right w:val="none" w:sz="0" w:space="0" w:color="auto"/>
      </w:divBdr>
    </w:div>
    <w:div w:id="1798916349">
      <w:bodyDiv w:val="1"/>
      <w:marLeft w:val="0"/>
      <w:marRight w:val="0"/>
      <w:marTop w:val="0"/>
      <w:marBottom w:val="0"/>
      <w:divBdr>
        <w:top w:val="none" w:sz="0" w:space="0" w:color="auto"/>
        <w:left w:val="none" w:sz="0" w:space="0" w:color="auto"/>
        <w:bottom w:val="none" w:sz="0" w:space="0" w:color="auto"/>
        <w:right w:val="none" w:sz="0" w:space="0" w:color="auto"/>
      </w:divBdr>
    </w:div>
    <w:div w:id="1817456490">
      <w:bodyDiv w:val="1"/>
      <w:marLeft w:val="0"/>
      <w:marRight w:val="0"/>
      <w:marTop w:val="0"/>
      <w:marBottom w:val="0"/>
      <w:divBdr>
        <w:top w:val="none" w:sz="0" w:space="0" w:color="auto"/>
        <w:left w:val="none" w:sz="0" w:space="0" w:color="auto"/>
        <w:bottom w:val="none" w:sz="0" w:space="0" w:color="auto"/>
        <w:right w:val="none" w:sz="0" w:space="0" w:color="auto"/>
      </w:divBdr>
    </w:div>
    <w:div w:id="1820724302">
      <w:bodyDiv w:val="1"/>
      <w:marLeft w:val="0"/>
      <w:marRight w:val="0"/>
      <w:marTop w:val="0"/>
      <w:marBottom w:val="0"/>
      <w:divBdr>
        <w:top w:val="none" w:sz="0" w:space="0" w:color="auto"/>
        <w:left w:val="none" w:sz="0" w:space="0" w:color="auto"/>
        <w:bottom w:val="none" w:sz="0" w:space="0" w:color="auto"/>
        <w:right w:val="none" w:sz="0" w:space="0" w:color="auto"/>
      </w:divBdr>
    </w:div>
    <w:div w:id="1897423735">
      <w:bodyDiv w:val="1"/>
      <w:marLeft w:val="0"/>
      <w:marRight w:val="0"/>
      <w:marTop w:val="0"/>
      <w:marBottom w:val="0"/>
      <w:divBdr>
        <w:top w:val="none" w:sz="0" w:space="0" w:color="auto"/>
        <w:left w:val="none" w:sz="0" w:space="0" w:color="auto"/>
        <w:bottom w:val="none" w:sz="0" w:space="0" w:color="auto"/>
        <w:right w:val="none" w:sz="0" w:space="0" w:color="auto"/>
      </w:divBdr>
      <w:divsChild>
        <w:div w:id="474100679">
          <w:marLeft w:val="0"/>
          <w:marRight w:val="0"/>
          <w:marTop w:val="30"/>
          <w:marBottom w:val="0"/>
          <w:divBdr>
            <w:top w:val="none" w:sz="0" w:space="0" w:color="auto"/>
            <w:left w:val="none" w:sz="0" w:space="0" w:color="auto"/>
            <w:bottom w:val="none" w:sz="0" w:space="0" w:color="auto"/>
            <w:right w:val="none" w:sz="0" w:space="0" w:color="auto"/>
          </w:divBdr>
        </w:div>
      </w:divsChild>
    </w:div>
    <w:div w:id="1959097430">
      <w:bodyDiv w:val="1"/>
      <w:marLeft w:val="0"/>
      <w:marRight w:val="0"/>
      <w:marTop w:val="0"/>
      <w:marBottom w:val="0"/>
      <w:divBdr>
        <w:top w:val="none" w:sz="0" w:space="0" w:color="auto"/>
        <w:left w:val="none" w:sz="0" w:space="0" w:color="auto"/>
        <w:bottom w:val="none" w:sz="0" w:space="0" w:color="auto"/>
        <w:right w:val="none" w:sz="0" w:space="0" w:color="auto"/>
      </w:divBdr>
    </w:div>
    <w:div w:id="1970015899">
      <w:bodyDiv w:val="1"/>
      <w:marLeft w:val="0"/>
      <w:marRight w:val="0"/>
      <w:marTop w:val="0"/>
      <w:marBottom w:val="0"/>
      <w:divBdr>
        <w:top w:val="none" w:sz="0" w:space="0" w:color="auto"/>
        <w:left w:val="none" w:sz="0" w:space="0" w:color="auto"/>
        <w:bottom w:val="none" w:sz="0" w:space="0" w:color="auto"/>
        <w:right w:val="none" w:sz="0" w:space="0" w:color="auto"/>
      </w:divBdr>
    </w:div>
    <w:div w:id="2048021204">
      <w:bodyDiv w:val="1"/>
      <w:marLeft w:val="0"/>
      <w:marRight w:val="0"/>
      <w:marTop w:val="0"/>
      <w:marBottom w:val="0"/>
      <w:divBdr>
        <w:top w:val="none" w:sz="0" w:space="0" w:color="auto"/>
        <w:left w:val="none" w:sz="0" w:space="0" w:color="auto"/>
        <w:bottom w:val="none" w:sz="0" w:space="0" w:color="auto"/>
        <w:right w:val="none" w:sz="0" w:space="0" w:color="auto"/>
      </w:divBdr>
    </w:div>
    <w:div w:id="2060083881">
      <w:bodyDiv w:val="1"/>
      <w:marLeft w:val="0"/>
      <w:marRight w:val="0"/>
      <w:marTop w:val="0"/>
      <w:marBottom w:val="0"/>
      <w:divBdr>
        <w:top w:val="none" w:sz="0" w:space="0" w:color="auto"/>
        <w:left w:val="none" w:sz="0" w:space="0" w:color="auto"/>
        <w:bottom w:val="none" w:sz="0" w:space="0" w:color="auto"/>
        <w:right w:val="none" w:sz="0" w:space="0" w:color="auto"/>
      </w:divBdr>
    </w:div>
    <w:div w:id="2064673563">
      <w:bodyDiv w:val="1"/>
      <w:marLeft w:val="0"/>
      <w:marRight w:val="0"/>
      <w:marTop w:val="0"/>
      <w:marBottom w:val="0"/>
      <w:divBdr>
        <w:top w:val="none" w:sz="0" w:space="0" w:color="auto"/>
        <w:left w:val="none" w:sz="0" w:space="0" w:color="auto"/>
        <w:bottom w:val="none" w:sz="0" w:space="0" w:color="auto"/>
        <w:right w:val="none" w:sz="0" w:space="0" w:color="auto"/>
      </w:divBdr>
    </w:div>
    <w:div w:id="2082561961">
      <w:bodyDiv w:val="1"/>
      <w:marLeft w:val="0"/>
      <w:marRight w:val="0"/>
      <w:marTop w:val="0"/>
      <w:marBottom w:val="0"/>
      <w:divBdr>
        <w:top w:val="none" w:sz="0" w:space="0" w:color="auto"/>
        <w:left w:val="none" w:sz="0" w:space="0" w:color="auto"/>
        <w:bottom w:val="none" w:sz="0" w:space="0" w:color="auto"/>
        <w:right w:val="none" w:sz="0" w:space="0" w:color="auto"/>
      </w:divBdr>
      <w:divsChild>
        <w:div w:id="583950302">
          <w:marLeft w:val="0"/>
          <w:marRight w:val="0"/>
          <w:marTop w:val="30"/>
          <w:marBottom w:val="0"/>
          <w:divBdr>
            <w:top w:val="none" w:sz="0" w:space="0" w:color="auto"/>
            <w:left w:val="none" w:sz="0" w:space="0" w:color="auto"/>
            <w:bottom w:val="none" w:sz="0" w:space="0" w:color="auto"/>
            <w:right w:val="none" w:sz="0" w:space="0" w:color="auto"/>
          </w:divBdr>
        </w:div>
      </w:divsChild>
    </w:div>
    <w:div w:id="2131631496">
      <w:bodyDiv w:val="1"/>
      <w:marLeft w:val="0"/>
      <w:marRight w:val="0"/>
      <w:marTop w:val="0"/>
      <w:marBottom w:val="0"/>
      <w:divBdr>
        <w:top w:val="none" w:sz="0" w:space="0" w:color="auto"/>
        <w:left w:val="none" w:sz="0" w:space="0" w:color="auto"/>
        <w:bottom w:val="none" w:sz="0" w:space="0" w:color="auto"/>
        <w:right w:val="none" w:sz="0" w:space="0" w:color="auto"/>
      </w:divBdr>
    </w:div>
    <w:div w:id="214330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www.vspj.cz/studen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cs.microsoft.com/cs-cz/nuget/what-is-nuget"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glossaryDocument" Target="glossary/document.xml"/><Relationship Id="rId10" Type="http://schemas.openxmlformats.org/officeDocument/2006/relationships/header" Target="header3.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spj\AppData\Local\Temp\Sablona_zaverecna_prace_VSPJ.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74979B426C42018B04E00F1DD0CDF3"/>
        <w:category>
          <w:name w:val="Obecné"/>
          <w:gallery w:val="placeholder"/>
        </w:category>
        <w:types>
          <w:type w:val="bbPlcHdr"/>
        </w:types>
        <w:behaviors>
          <w:behavior w:val="content"/>
        </w:behaviors>
        <w:guid w:val="{7C3D11E8-2F3E-44E4-8743-75802CBD8AE2}"/>
      </w:docPartPr>
      <w:docPartBody>
        <w:p w:rsidR="00645426" w:rsidRDefault="00490D89" w:rsidP="00490D89">
          <w:pPr>
            <w:pStyle w:val="7174979B426C42018B04E00F1DD0CDF31"/>
          </w:pPr>
          <w:r w:rsidRPr="00343B3A">
            <w:rPr>
              <w:rStyle w:val="Zstupntext"/>
            </w:rPr>
            <w:t>Zvolte položku.</w:t>
          </w:r>
        </w:p>
      </w:docPartBody>
    </w:docPart>
    <w:docPart>
      <w:docPartPr>
        <w:name w:val="E72EA18319E4472782BB396FD6EA7AD8"/>
        <w:category>
          <w:name w:val="Obecné"/>
          <w:gallery w:val="placeholder"/>
        </w:category>
        <w:types>
          <w:type w:val="bbPlcHdr"/>
        </w:types>
        <w:behaviors>
          <w:behavior w:val="content"/>
        </w:behaviors>
        <w:guid w:val="{8323BA1F-F59A-42CE-B640-E1386630DEDA}"/>
      </w:docPartPr>
      <w:docPartBody>
        <w:p w:rsidR="00645426" w:rsidRDefault="00490D89" w:rsidP="00490D89">
          <w:pPr>
            <w:pStyle w:val="E72EA18319E4472782BB396FD6EA7AD81"/>
          </w:pPr>
          <w:r w:rsidRPr="00C913A8">
            <w:rPr>
              <w:rStyle w:val="Zstupntext"/>
              <w:rFonts w:cstheme="minorHAnsi"/>
            </w:rPr>
            <w:t>Zvolte položku.</w:t>
          </w:r>
        </w:p>
      </w:docPartBody>
    </w:docPart>
    <w:docPart>
      <w:docPartPr>
        <w:name w:val="D71067012C5F47F792F9B5271E42715D"/>
        <w:category>
          <w:name w:val="Obecné"/>
          <w:gallery w:val="placeholder"/>
        </w:category>
        <w:types>
          <w:type w:val="bbPlcHdr"/>
        </w:types>
        <w:behaviors>
          <w:behavior w:val="content"/>
        </w:behaviors>
        <w:guid w:val="{3601C58F-2E15-4632-8622-73A9FB187F97}"/>
      </w:docPartPr>
      <w:docPartBody>
        <w:p w:rsidR="00645426" w:rsidRDefault="00490D89" w:rsidP="00490D89">
          <w:pPr>
            <w:pStyle w:val="D71067012C5F47F792F9B5271E42715D1"/>
          </w:pPr>
          <w:r w:rsidRPr="00C913A8">
            <w:rPr>
              <w:rStyle w:val="Zstupntext"/>
              <w:rFonts w:cstheme="minorHAnsi"/>
            </w:rPr>
            <w:t>Zvolte položku.</w:t>
          </w:r>
        </w:p>
      </w:docPartBody>
    </w:docPart>
    <w:docPart>
      <w:docPartPr>
        <w:name w:val="3D8BF999D4F14FE1A99EFFDD08D0222D"/>
        <w:category>
          <w:name w:val="Obecné"/>
          <w:gallery w:val="placeholder"/>
        </w:category>
        <w:types>
          <w:type w:val="bbPlcHdr"/>
        </w:types>
        <w:behaviors>
          <w:behavior w:val="content"/>
        </w:behaviors>
        <w:guid w:val="{6DA6A721-58E8-4F51-9CD0-BA25D255C327}"/>
      </w:docPartPr>
      <w:docPartBody>
        <w:p w:rsidR="00645426" w:rsidRDefault="00490D89" w:rsidP="00490D89">
          <w:pPr>
            <w:pStyle w:val="3D8BF999D4F14FE1A99EFFDD08D0222D1"/>
          </w:pPr>
          <w:r w:rsidRPr="00C913A8">
            <w:rPr>
              <w:rStyle w:val="Zstupntext"/>
              <w:rFonts w:cstheme="minorHAnsi"/>
            </w:rPr>
            <w:t>Zvolte položku.</w:t>
          </w:r>
        </w:p>
      </w:docPartBody>
    </w:docPart>
    <w:docPart>
      <w:docPartPr>
        <w:name w:val="AB795ECFE24242A2984B89F9668229C2"/>
        <w:category>
          <w:name w:val="Obecné"/>
          <w:gallery w:val="placeholder"/>
        </w:category>
        <w:types>
          <w:type w:val="bbPlcHdr"/>
        </w:types>
        <w:behaviors>
          <w:behavior w:val="content"/>
        </w:behaviors>
        <w:guid w:val="{E17A3B6D-EF4F-4D47-8435-1C04D2B8D6C5}"/>
      </w:docPartPr>
      <w:docPartBody>
        <w:p w:rsidR="00645426" w:rsidRDefault="00490D89" w:rsidP="00490D89">
          <w:pPr>
            <w:pStyle w:val="AB795ECFE24242A2984B89F9668229C21"/>
          </w:pPr>
          <w:r w:rsidRPr="008D0D11">
            <w:rPr>
              <w:rStyle w:val="Zstupntext"/>
              <w:rFonts w:eastAsiaTheme="minorHAnsi"/>
            </w:rPr>
            <w:t>Klikněte nebo klepněte sem a zadejte datum.</w:t>
          </w:r>
        </w:p>
      </w:docPartBody>
    </w:docPart>
    <w:docPart>
      <w:docPartPr>
        <w:name w:val="72C0DEC91E724EF69FF9196CE85DD086"/>
        <w:category>
          <w:name w:val="Obecné"/>
          <w:gallery w:val="placeholder"/>
        </w:category>
        <w:types>
          <w:type w:val="bbPlcHdr"/>
        </w:types>
        <w:behaviors>
          <w:behavior w:val="content"/>
        </w:behaviors>
        <w:guid w:val="{CF11CF3E-2768-44F8-9077-ADCD548429D3}"/>
      </w:docPartPr>
      <w:docPartBody>
        <w:p w:rsidR="006E60B8" w:rsidRDefault="00490D89" w:rsidP="00490D89">
          <w:pPr>
            <w:pStyle w:val="72C0DEC91E724EF69FF9196CE85DD0861"/>
          </w:pPr>
          <w:r w:rsidRPr="00C913A8">
            <w:rPr>
              <w:rStyle w:val="Zstupntext"/>
              <w:rFonts w:cstheme="minorHAnsi"/>
            </w:rPr>
            <w:t>Zvolte položku.</w:t>
          </w:r>
        </w:p>
      </w:docPartBody>
    </w:docPart>
    <w:docPart>
      <w:docPartPr>
        <w:name w:val="9773A12195D24A9A89E406E68D3D3466"/>
        <w:category>
          <w:name w:val="Obecné"/>
          <w:gallery w:val="placeholder"/>
        </w:category>
        <w:types>
          <w:type w:val="bbPlcHdr"/>
        </w:types>
        <w:behaviors>
          <w:behavior w:val="content"/>
        </w:behaviors>
        <w:guid w:val="{D6AFA668-7AA7-4F68-BF50-6B6EE596F585}"/>
      </w:docPartPr>
      <w:docPartBody>
        <w:p w:rsidR="006E60B8" w:rsidRDefault="00490D89" w:rsidP="00490D89">
          <w:pPr>
            <w:pStyle w:val="9773A12195D24A9A89E406E68D3D34661"/>
          </w:pPr>
          <w:r w:rsidRPr="00C913A8">
            <w:rPr>
              <w:rStyle w:val="Zstupntext"/>
              <w:rFonts w:cstheme="minorHAnsi"/>
            </w:rPr>
            <w:t>Zvolte položku.</w:t>
          </w:r>
        </w:p>
      </w:docPartBody>
    </w:docPart>
    <w:docPart>
      <w:docPartPr>
        <w:name w:val="7720578F71044E75852BB0F66218FB7F"/>
        <w:category>
          <w:name w:val="Obecné"/>
          <w:gallery w:val="placeholder"/>
        </w:category>
        <w:types>
          <w:type w:val="bbPlcHdr"/>
        </w:types>
        <w:behaviors>
          <w:behavior w:val="content"/>
        </w:behaviors>
        <w:guid w:val="{E81BF540-0BC9-43D1-AE7A-1783D6AE8ABA}"/>
      </w:docPartPr>
      <w:docPartBody>
        <w:p w:rsidR="000B2B25" w:rsidRDefault="00490D89" w:rsidP="00490D89">
          <w:pPr>
            <w:pStyle w:val="7720578F71044E75852BB0F66218FB7F"/>
          </w:pPr>
          <w:r w:rsidRPr="00320A7F">
            <w:rPr>
              <w:rStyle w:val="Zstupntext"/>
            </w:rPr>
            <w:t>Zvolte položku.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AF9"/>
    <w:rsid w:val="000B2B25"/>
    <w:rsid w:val="00376DAB"/>
    <w:rsid w:val="00415424"/>
    <w:rsid w:val="00490D89"/>
    <w:rsid w:val="004A5F32"/>
    <w:rsid w:val="00526092"/>
    <w:rsid w:val="005C2C5F"/>
    <w:rsid w:val="00645426"/>
    <w:rsid w:val="006C5FD6"/>
    <w:rsid w:val="006E60B8"/>
    <w:rsid w:val="0070088F"/>
    <w:rsid w:val="00842A3D"/>
    <w:rsid w:val="0084557C"/>
    <w:rsid w:val="008A5034"/>
    <w:rsid w:val="00976AF9"/>
    <w:rsid w:val="00AF20DC"/>
    <w:rsid w:val="00B507C6"/>
    <w:rsid w:val="00B632AC"/>
    <w:rsid w:val="00C215FC"/>
    <w:rsid w:val="00D262F9"/>
    <w:rsid w:val="00D77469"/>
    <w:rsid w:val="00D81F20"/>
    <w:rsid w:val="00E1033A"/>
    <w:rsid w:val="00FB748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490D89"/>
    <w:rPr>
      <w:color w:val="808080"/>
    </w:rPr>
  </w:style>
  <w:style w:type="paragraph" w:customStyle="1" w:styleId="7174979B426C42018B04E00F1DD0CDF3">
    <w:name w:val="7174979B426C42018B04E00F1DD0CDF3"/>
  </w:style>
  <w:style w:type="paragraph" w:customStyle="1" w:styleId="E72EA18319E4472782BB396FD6EA7AD8">
    <w:name w:val="E72EA18319E4472782BB396FD6EA7AD8"/>
  </w:style>
  <w:style w:type="paragraph" w:customStyle="1" w:styleId="D71067012C5F47F792F9B5271E42715D">
    <w:name w:val="D71067012C5F47F792F9B5271E42715D"/>
  </w:style>
  <w:style w:type="paragraph" w:customStyle="1" w:styleId="3D8BF999D4F14FE1A99EFFDD08D0222D">
    <w:name w:val="3D8BF999D4F14FE1A99EFFDD08D0222D"/>
  </w:style>
  <w:style w:type="paragraph" w:customStyle="1" w:styleId="AB795ECFE24242A2984B89F9668229C2">
    <w:name w:val="AB795ECFE24242A2984B89F9668229C2"/>
  </w:style>
  <w:style w:type="paragraph" w:customStyle="1" w:styleId="72C0DEC91E724EF69FF9196CE85DD086">
    <w:name w:val="72C0DEC91E724EF69FF9196CE85DD086"/>
    <w:rsid w:val="006E60B8"/>
    <w:pPr>
      <w:spacing w:after="160" w:line="259" w:lineRule="auto"/>
    </w:pPr>
  </w:style>
  <w:style w:type="paragraph" w:customStyle="1" w:styleId="9773A12195D24A9A89E406E68D3D3466">
    <w:name w:val="9773A12195D24A9A89E406E68D3D3466"/>
    <w:rsid w:val="006E60B8"/>
    <w:pPr>
      <w:spacing w:after="160" w:line="259" w:lineRule="auto"/>
    </w:pPr>
  </w:style>
  <w:style w:type="paragraph" w:customStyle="1" w:styleId="7174979B426C42018B04E00F1DD0CDF31">
    <w:name w:val="7174979B426C42018B04E00F1DD0CDF31"/>
    <w:rsid w:val="00490D89"/>
    <w:pPr>
      <w:spacing w:after="0" w:line="240" w:lineRule="auto"/>
    </w:pPr>
    <w:rPr>
      <w:rFonts w:ascii="Times New Roman" w:eastAsia="Times New Roman" w:hAnsi="Times New Roman" w:cs="Times New Roman"/>
      <w:sz w:val="24"/>
      <w:szCs w:val="24"/>
    </w:rPr>
  </w:style>
  <w:style w:type="paragraph" w:customStyle="1" w:styleId="7720578F71044E75852BB0F66218FB7F">
    <w:name w:val="7720578F71044E75852BB0F66218FB7F"/>
    <w:rsid w:val="00490D89"/>
    <w:pPr>
      <w:spacing w:after="0" w:line="240" w:lineRule="auto"/>
    </w:pPr>
    <w:rPr>
      <w:rFonts w:ascii="Times New Roman" w:eastAsia="Times New Roman" w:hAnsi="Times New Roman" w:cs="Times New Roman"/>
      <w:sz w:val="24"/>
      <w:szCs w:val="24"/>
    </w:rPr>
  </w:style>
  <w:style w:type="paragraph" w:customStyle="1" w:styleId="72C0DEC91E724EF69FF9196CE85DD0861">
    <w:name w:val="72C0DEC91E724EF69FF9196CE85DD0861"/>
    <w:rsid w:val="00490D89"/>
    <w:pPr>
      <w:spacing w:after="180" w:line="360" w:lineRule="auto"/>
      <w:jc w:val="both"/>
    </w:pPr>
    <w:rPr>
      <w:rFonts w:ascii="Times New Roman" w:eastAsia="Times New Roman" w:hAnsi="Times New Roman" w:cs="Times New Roman"/>
      <w:sz w:val="24"/>
      <w:szCs w:val="24"/>
    </w:rPr>
  </w:style>
  <w:style w:type="paragraph" w:customStyle="1" w:styleId="9773A12195D24A9A89E406E68D3D34661">
    <w:name w:val="9773A12195D24A9A89E406E68D3D34661"/>
    <w:rsid w:val="00490D89"/>
    <w:pPr>
      <w:spacing w:after="180" w:line="360" w:lineRule="auto"/>
      <w:jc w:val="both"/>
    </w:pPr>
    <w:rPr>
      <w:rFonts w:ascii="Times New Roman" w:eastAsia="Times New Roman" w:hAnsi="Times New Roman" w:cs="Times New Roman"/>
      <w:sz w:val="24"/>
      <w:szCs w:val="24"/>
    </w:rPr>
  </w:style>
  <w:style w:type="paragraph" w:customStyle="1" w:styleId="E72EA18319E4472782BB396FD6EA7AD81">
    <w:name w:val="E72EA18319E4472782BB396FD6EA7AD81"/>
    <w:rsid w:val="00490D89"/>
    <w:pPr>
      <w:spacing w:after="180" w:line="360" w:lineRule="auto"/>
      <w:jc w:val="both"/>
    </w:pPr>
    <w:rPr>
      <w:rFonts w:ascii="Times New Roman" w:eastAsia="Times New Roman" w:hAnsi="Times New Roman" w:cs="Times New Roman"/>
      <w:sz w:val="24"/>
      <w:szCs w:val="24"/>
    </w:rPr>
  </w:style>
  <w:style w:type="paragraph" w:customStyle="1" w:styleId="D71067012C5F47F792F9B5271E42715D1">
    <w:name w:val="D71067012C5F47F792F9B5271E42715D1"/>
    <w:rsid w:val="00490D89"/>
    <w:pPr>
      <w:spacing w:after="180" w:line="360" w:lineRule="auto"/>
      <w:jc w:val="both"/>
    </w:pPr>
    <w:rPr>
      <w:rFonts w:ascii="Times New Roman" w:eastAsia="Times New Roman" w:hAnsi="Times New Roman" w:cs="Times New Roman"/>
      <w:sz w:val="24"/>
      <w:szCs w:val="24"/>
    </w:rPr>
  </w:style>
  <w:style w:type="paragraph" w:customStyle="1" w:styleId="3D8BF999D4F14FE1A99EFFDD08D0222D1">
    <w:name w:val="3D8BF999D4F14FE1A99EFFDD08D0222D1"/>
    <w:rsid w:val="00490D89"/>
    <w:pPr>
      <w:spacing w:after="180" w:line="360" w:lineRule="auto"/>
      <w:jc w:val="both"/>
    </w:pPr>
    <w:rPr>
      <w:rFonts w:ascii="Times New Roman" w:eastAsia="Times New Roman" w:hAnsi="Times New Roman" w:cs="Times New Roman"/>
      <w:sz w:val="24"/>
      <w:szCs w:val="24"/>
    </w:rPr>
  </w:style>
  <w:style w:type="paragraph" w:customStyle="1" w:styleId="AB795ECFE24242A2984B89F9668229C21">
    <w:name w:val="AB795ECFE24242A2984B89F9668229C21"/>
    <w:rsid w:val="00490D89"/>
    <w:pPr>
      <w:spacing w:after="180" w:line="360" w:lineRule="auto"/>
      <w:jc w:val="both"/>
    </w:pPr>
    <w:rPr>
      <w:rFonts w:ascii="Times New Roman" w:eastAsia="Times New Roman" w:hAnsi="Times New Roman" w:cs="Times New Roman"/>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Den83</b:Tag>
    <b:SourceType>ArticleInAPeriodical</b:SourceType>
    <b:Guid>{3D537260-1526-4E31-A47E-BED75F3765C9}</b:Guid>
    <b:LCID>en-GB</b:LCID>
    <b:Title>The Three Column Spine and Its Significance in the Classification of Acute Thoracolumbar spine injuries</b:Title>
    <b:PeriodicalTitle>Spine</b:PeriodicalTitle>
    <b:Year>1983</b:Year>
    <b:Pages>817-831</b:Pages>
    <b:Author>
      <b:Author>
        <b:NameList>
          <b:Person>
            <b:Last>Denis</b:Last>
            <b:First>F</b:First>
          </b:Person>
        </b:NameList>
      </b:Author>
    </b:Author>
    <b:Volume>8</b:Volume>
    <b:Issue>2</b:Issue>
    <b:RefOrder>1</b:RefOrder>
  </b:Source>
  <b:Source>
    <b:Tag>Buc95</b:Tag>
    <b:SourceType>ArticleInAPeriodical</b:SourceType>
    <b:Guid>{BA312F38-A347-46FC-8D74-9B762C1C7EE3}</b:Guid>
    <b:Title>Bone Biology. Part I: Structure, blood supply, cells, matriz and mineralization. Part II: Formation, form, remodelling and regulation of cell function.</b:Title>
    <b:Year>1995</b:Year>
    <b:LCID>cs-CZ</b:LCID>
    <b:PeriodicalTitle>Journal of Bone and Joint Surgery</b:PeriodicalTitle>
    <b:Pages>1256-1289</b:Pages>
    <b:Author>
      <b:Author>
        <b:NameList>
          <b:Person>
            <b:Last>Buckwalter</b:Last>
            <b:First>J</b:First>
            <b:Middle>A</b:Middle>
          </b:Person>
          <b:Person>
            <b:Last>Glimcher</b:Last>
            <b:First>M</b:First>
            <b:Middle>J</b:Middle>
          </b:Person>
          <b:Person>
            <b:Last>Cooper</b:Last>
            <b:First>R</b:First>
            <b:Middle>R</b:Middle>
          </b:Person>
        </b:NameList>
      </b:Author>
    </b:Author>
    <b:Volume>77A</b:Volume>
    <b:Issue>12</b:Issue>
    <b:RefOrder>2</b:RefOrder>
  </b:Source>
</b:Sources>
</file>

<file path=customXml/itemProps1.xml><?xml version="1.0" encoding="utf-8"?>
<ds:datastoreItem xmlns:ds="http://schemas.openxmlformats.org/officeDocument/2006/customXml" ds:itemID="{0D4C7E84-C18A-4EA5-A4DF-1DFB60CA0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Sablona_zaverecna_prace_VSPJ.dotx</Template>
  <TotalTime>269</TotalTime>
  <Pages>37</Pages>
  <Words>5595</Words>
  <Characters>33011</Characters>
  <Application>Microsoft Office Word</Application>
  <DocSecurity>0</DocSecurity>
  <Lines>275</Lines>
  <Paragraphs>77</Paragraphs>
  <ScaleCrop>false</ScaleCrop>
  <HeadingPairs>
    <vt:vector size="2" baseType="variant">
      <vt:variant>
        <vt:lpstr>Název</vt:lpstr>
      </vt:variant>
      <vt:variant>
        <vt:i4>1</vt:i4>
      </vt:variant>
    </vt:vector>
  </HeadingPairs>
  <TitlesOfParts>
    <vt:vector size="1" baseType="lpstr">
      <vt:lpstr/>
    </vt:vector>
  </TitlesOfParts>
  <Company>VSPJ</Company>
  <LinksUpToDate>false</LinksUpToDate>
  <CharactersWithSpaces>38529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dc:creator>
  <cp:lastModifiedBy>Tommy</cp:lastModifiedBy>
  <cp:revision>37</cp:revision>
  <cp:lastPrinted>2018-01-30T10:54:00Z</cp:lastPrinted>
  <dcterms:created xsi:type="dcterms:W3CDTF">2018-02-27T06:27:00Z</dcterms:created>
  <dcterms:modified xsi:type="dcterms:W3CDTF">2019-03-16T12:59:00Z</dcterms:modified>
</cp:coreProperties>
</file>