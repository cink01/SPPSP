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77777777" w:rsidR="00FB3E37" w:rsidRPr="00E12C17" w:rsidRDefault="008A4CE4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showingPlcHdr/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882623" w:rsidRPr="00343B3A">
            <w:rPr>
              <w:rStyle w:val="Zstupntext"/>
            </w:rPr>
            <w:t>Zvolte položku.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77777777" w:rsidR="00FB3E37" w:rsidRPr="008E5EE7" w:rsidRDefault="00FB3E37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 xml:space="preserve">Název </w:t>
      </w:r>
      <w:r w:rsidRPr="008E5EE7">
        <w:rPr>
          <w:b/>
          <w:spacing w:val="40"/>
          <w:kern w:val="32"/>
          <w:sz w:val="36"/>
          <w:szCs w:val="36"/>
        </w:rPr>
        <w:t>práce</w:t>
      </w:r>
    </w:p>
    <w:sdt>
      <w:sdtPr>
        <w:rPr>
          <w:sz w:val="28"/>
          <w:szCs w:val="28"/>
        </w:rPr>
        <w:id w:val="-1396740522"/>
        <w:placeholder>
          <w:docPart w:val="7174979B426C42018B04E00F1DD0CDF3"/>
        </w:placeholder>
        <w:showingPlcHdr/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EndPr/>
      <w:sdtContent>
        <w:p w14:paraId="75EBC015" w14:textId="19EBA191" w:rsidR="00882623" w:rsidRDefault="00762726" w:rsidP="00FB3E37">
          <w:pPr>
            <w:spacing w:line="360" w:lineRule="auto"/>
            <w:jc w:val="center"/>
            <w:rPr>
              <w:sz w:val="28"/>
              <w:szCs w:val="28"/>
            </w:rPr>
          </w:pPr>
          <w:r w:rsidRPr="00343B3A">
            <w:rPr>
              <w:rStyle w:val="Zstupntext"/>
            </w:rPr>
            <w:t>Zvolte položku.</w:t>
          </w:r>
        </w:p>
      </w:sdtContent>
    </w:sdt>
    <w:p w14:paraId="36057F05" w14:textId="77777777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>
        <w:rPr>
          <w:sz w:val="28"/>
          <w:szCs w:val="28"/>
        </w:rPr>
        <w:t>Jan Novák</w:t>
      </w:r>
    </w:p>
    <w:p w14:paraId="2C06000B" w14:textId="77777777" w:rsidR="00FB3E37" w:rsidRDefault="00882623" w:rsidP="00AC0EA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FB3E37">
        <w:rPr>
          <w:sz w:val="28"/>
          <w:szCs w:val="28"/>
        </w:rPr>
        <w:t>Ing. Jiří Dvořák, Ph.D.</w:t>
      </w:r>
    </w:p>
    <w:p w14:paraId="0CCDBCD9" w14:textId="77777777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2017</w:t>
      </w:r>
    </w:p>
    <w:p w14:paraId="66475B13" w14:textId="65734564" w:rsidR="000C684D" w:rsidRDefault="000C684D">
      <w:r>
        <w:br w:type="page"/>
      </w:r>
    </w:p>
    <w:p w14:paraId="5A7DE4CE" w14:textId="77777777" w:rsidR="00882623" w:rsidRDefault="00FB3E37" w:rsidP="00FB3E37">
      <w:pPr>
        <w:spacing w:line="360" w:lineRule="auto"/>
        <w:jc w:val="center"/>
      </w:pPr>
      <w:r w:rsidRPr="00882623">
        <w:rPr>
          <w:highlight w:val="yellow"/>
        </w:rPr>
        <w:lastRenderedPageBreak/>
        <w:t>Vložený papír se zadáním</w:t>
      </w:r>
    </w:p>
    <w:p w14:paraId="2ABFAB2C" w14:textId="77777777" w:rsidR="00FB3E37" w:rsidRPr="00D05EFD" w:rsidRDefault="00FB3E37" w:rsidP="00FB3E37">
      <w:pPr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rPr>
          <w:b/>
          <w:kern w:val="32"/>
          <w:sz w:val="36"/>
          <w:szCs w:val="36"/>
        </w:rPr>
        <w:t>Vysoká škola polytechnická Jihlava</w:t>
      </w:r>
    </w:p>
    <w:p w14:paraId="161685E3" w14:textId="77777777" w:rsidR="00FB3E37" w:rsidRPr="00D05EFD" w:rsidRDefault="00FB3E37" w:rsidP="00FB3E37">
      <w:pPr>
        <w:shd w:val="clear" w:color="auto" w:fill="FFFFFF"/>
        <w:spacing w:before="10"/>
        <w:jc w:val="center"/>
      </w:pPr>
      <w:r w:rsidRPr="00D05EFD">
        <w:rPr>
          <w:color w:val="000000"/>
          <w:sz w:val="28"/>
          <w:szCs w:val="28"/>
        </w:rPr>
        <w:t>Tolstého 16, 586 01 Jihlava</w:t>
      </w:r>
    </w:p>
    <w:p w14:paraId="791B1334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1EBCA582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46262A31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rPr>
          <w:b/>
          <w:kern w:val="32"/>
          <w:sz w:val="36"/>
          <w:szCs w:val="36"/>
        </w:rPr>
        <w:t>ZADÁNÍ BAKALÁŘSKÉ</w:t>
      </w:r>
      <w:r w:rsidR="006372A7">
        <w:rPr>
          <w:b/>
          <w:kern w:val="32"/>
          <w:sz w:val="36"/>
          <w:szCs w:val="36"/>
        </w:rPr>
        <w:t>/DIPLOMOVÉ</w:t>
      </w:r>
      <w:r w:rsidRPr="00D05EFD">
        <w:rPr>
          <w:b/>
          <w:kern w:val="32"/>
          <w:sz w:val="36"/>
          <w:szCs w:val="36"/>
        </w:rPr>
        <w:t xml:space="preserve"> PRÁCE</w:t>
      </w:r>
    </w:p>
    <w:p w14:paraId="412D7BF5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08F93DE6" w14:textId="77777777" w:rsidR="00FB3E37" w:rsidRPr="00D05EFD" w:rsidRDefault="00FB3E37" w:rsidP="00FB3E37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14:paraId="5CC85680" w14:textId="77777777" w:rsidR="00FB3E37" w:rsidRPr="00D05EFD" w:rsidRDefault="00FB3E37" w:rsidP="00FB3E37">
      <w:pPr>
        <w:pStyle w:val="Zkladntext"/>
        <w:tabs>
          <w:tab w:val="left" w:pos="2268"/>
        </w:tabs>
        <w:rPr>
          <w:b/>
        </w:rPr>
      </w:pPr>
      <w:r w:rsidRPr="00D05EFD">
        <w:t>Autor práce:</w:t>
      </w:r>
      <w:r w:rsidRPr="00D05EFD">
        <w:tab/>
      </w:r>
      <w:r>
        <w:rPr>
          <w:b/>
        </w:rPr>
        <w:t>Jan Novák</w:t>
      </w:r>
    </w:p>
    <w:p w14:paraId="0CAB6450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Studijní program:</w:t>
      </w:r>
      <w:r w:rsidRPr="00D05EFD">
        <w:tab/>
      </w:r>
      <w:r>
        <w:t xml:space="preserve">např. </w:t>
      </w:r>
      <w:r w:rsidRPr="00D05EFD">
        <w:t>Elektrotechnika a informatika</w:t>
      </w:r>
    </w:p>
    <w:p w14:paraId="2634158D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Obor:</w:t>
      </w:r>
      <w:r w:rsidRPr="00D05EFD">
        <w:tab/>
      </w:r>
      <w:r>
        <w:t xml:space="preserve">např. </w:t>
      </w:r>
      <w:r w:rsidRPr="00D05EFD">
        <w:t>Aplikovaná informatika</w:t>
      </w:r>
    </w:p>
    <w:p w14:paraId="372B7673" w14:textId="77777777" w:rsidR="00FB3E37" w:rsidRPr="00D05EFD" w:rsidRDefault="00FB3E37" w:rsidP="00FB3E37">
      <w:pPr>
        <w:pStyle w:val="Zkladntext"/>
        <w:tabs>
          <w:tab w:val="left" w:pos="2268"/>
        </w:tabs>
      </w:pPr>
      <w:r w:rsidRPr="00D05EFD">
        <w:t>Název práce:</w:t>
      </w:r>
      <w:r w:rsidRPr="00D05EFD">
        <w:tab/>
      </w:r>
      <w:r>
        <w:rPr>
          <w:b/>
        </w:rPr>
        <w:t>Název Práce</w:t>
      </w:r>
    </w:p>
    <w:p w14:paraId="196BE469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t>Cíl práce:</w:t>
      </w:r>
      <w:r w:rsidRPr="00D05EFD">
        <w:tab/>
      </w:r>
      <w:r>
        <w:t xml:space="preserve">Práce se  </w:t>
      </w:r>
    </w:p>
    <w:p w14:paraId="5B264052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</w:p>
    <w:p w14:paraId="657E821F" w14:textId="77777777" w:rsidR="00FB3E37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</w:p>
    <w:p w14:paraId="4152D486" w14:textId="77777777" w:rsidR="00FB3E37" w:rsidRPr="00D05EFD" w:rsidRDefault="00FB3E37" w:rsidP="00FB3E37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br/>
      </w:r>
    </w:p>
    <w:p w14:paraId="21AFFCC9" w14:textId="32FB4592" w:rsidR="000C684D" w:rsidRDefault="00FB3E37" w:rsidP="006576AB">
      <w:pPr>
        <w:pStyle w:val="Bezmezer"/>
        <w:tabs>
          <w:tab w:val="center" w:pos="1701"/>
          <w:tab w:val="center" w:pos="6663"/>
        </w:tabs>
        <w:spacing w:line="360" w:lineRule="auto"/>
      </w:pPr>
      <w:r w:rsidRPr="006576AB">
        <w:tab/>
        <w:t>Jméno vedoucího BP</w:t>
      </w:r>
      <w:r w:rsidR="006372A7">
        <w:t>/DP</w:t>
      </w:r>
      <w:r w:rsidRPr="006576AB">
        <w:tab/>
        <w:t>Jméno vedoucího katedry</w:t>
      </w:r>
      <w:r w:rsidRPr="006576AB">
        <w:br/>
        <w:t xml:space="preserve"> </w:t>
      </w:r>
      <w:r w:rsidRPr="006576AB">
        <w:tab/>
        <w:t>vedoucí bakalářské</w:t>
      </w:r>
      <w:r w:rsidR="006372A7">
        <w:t>/diplomové</w:t>
      </w:r>
      <w:r w:rsidRPr="006576AB">
        <w:t xml:space="preserve"> práce</w:t>
      </w:r>
      <w:r w:rsidRPr="006576AB">
        <w:tab/>
        <w:t>vedoucí katedry</w:t>
      </w:r>
      <w:r w:rsidRPr="006576AB">
        <w:br/>
        <w:t xml:space="preserve"> </w:t>
      </w:r>
      <w:r w:rsidRPr="006576AB">
        <w:tab/>
      </w:r>
      <w:r w:rsidRPr="006576AB">
        <w:tab/>
      </w:r>
      <w:sdt>
        <w:sdtPr>
          <w:id w:val="138998169"/>
          <w:placeholder>
            <w:docPart w:val="7720578F71044E75852BB0F66218FB7F"/>
          </w:placeholder>
          <w:showingPlcHdr/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9757D" w:rsidRPr="00320A7F">
            <w:rPr>
              <w:rStyle w:val="Zstupntext"/>
            </w:rPr>
            <w:t>Zvolte položku.</w:t>
          </w:r>
        </w:sdtContent>
      </w:sdt>
    </w:p>
    <w:p w14:paraId="77817844" w14:textId="77777777" w:rsidR="000C684D" w:rsidRDefault="000C684D" w:rsidP="006576AB">
      <w:pPr>
        <w:pStyle w:val="Bezmezer"/>
        <w:tabs>
          <w:tab w:val="center" w:pos="1701"/>
          <w:tab w:val="center" w:pos="6663"/>
        </w:tabs>
        <w:spacing w:line="360" w:lineRule="auto"/>
      </w:pPr>
    </w:p>
    <w:p w14:paraId="3CEFD352" w14:textId="77777777" w:rsidR="000C684D" w:rsidRDefault="000C684D"/>
    <w:p w14:paraId="578ACC20" w14:textId="14C9D703" w:rsidR="00A2040F" w:rsidRDefault="00FB3E37" w:rsidP="006576AB">
      <w:pPr>
        <w:pStyle w:val="Bezmezer"/>
        <w:tabs>
          <w:tab w:val="center" w:pos="1701"/>
          <w:tab w:val="center" w:pos="6663"/>
        </w:tabs>
        <w:spacing w:line="360" w:lineRule="auto"/>
      </w:pPr>
      <w:r w:rsidRPr="006576AB">
        <w:br/>
      </w: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A05C818" w14:textId="77777777" w:rsidR="00FB3E37" w:rsidRPr="00FB3E37" w:rsidRDefault="00FB3E37" w:rsidP="00FB3E37">
      <w:pPr>
        <w:pStyle w:val="Zkladntext"/>
      </w:pPr>
      <w:r>
        <w:t xml:space="preserve">Zde bude </w:t>
      </w:r>
      <w:r w:rsidR="00882623">
        <w:t xml:space="preserve">stručná, ale výstižná </w:t>
      </w:r>
      <w:r>
        <w:t>anotace práce</w:t>
      </w:r>
      <w:r w:rsidR="00882623">
        <w:t xml:space="preserve"> v českém jazyce</w:t>
      </w:r>
      <w:r w:rsidRPr="00FB3E37">
        <w:t>.</w:t>
      </w:r>
      <w:r w:rsidR="00A6464C">
        <w:t xml:space="preserve"> Maximáln</w:t>
      </w:r>
      <w:r w:rsidR="00882623">
        <w:t>í rozsah je</w:t>
      </w:r>
      <w:r w:rsidR="00A50D3A">
        <w:t xml:space="preserve"> 10 </w:t>
      </w:r>
      <w:r w:rsidR="00A6464C">
        <w:t>řádků.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0F33F378" w:rsidR="00FB3E37" w:rsidRPr="00D05EFD" w:rsidRDefault="00FB3E37" w:rsidP="00A50D3A">
      <w:pPr>
        <w:pStyle w:val="Zkladntext"/>
      </w:pPr>
      <w:r>
        <w:t xml:space="preserve">Sem vložte </w:t>
      </w:r>
      <w:r w:rsidR="00A50D3A">
        <w:t>5</w:t>
      </w:r>
      <w:r w:rsidR="00882623">
        <w:t xml:space="preserve"> klíčových slov</w:t>
      </w:r>
      <w:r>
        <w:t xml:space="preserve">, které charakterizují </w:t>
      </w:r>
      <w:r w:rsidR="00882623">
        <w:t>závěrečnou</w:t>
      </w:r>
      <w:r>
        <w:t xml:space="preserve"> práci.</w:t>
      </w:r>
      <w:r w:rsidR="00A6464C">
        <w:t xml:space="preserve"> Klíčová slova</w:t>
      </w:r>
      <w:r w:rsidR="00A50D3A">
        <w:t xml:space="preserve"> od </w:t>
      </w:r>
      <w:r w:rsidR="00882623">
        <w:t>sebe oddělujte středníkem</w:t>
      </w:r>
      <w:r w:rsidR="00A6464C">
        <w:t>.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proofErr w:type="spellStart"/>
      <w:r w:rsidRPr="00700E9C">
        <w:t>Abstract</w:t>
      </w:r>
      <w:proofErr w:type="spellEnd"/>
    </w:p>
    <w:p w14:paraId="4B647C87" w14:textId="77777777" w:rsidR="00FB3E37" w:rsidRPr="00FB3E37" w:rsidRDefault="00FB3E37" w:rsidP="00FB3E37">
      <w:pPr>
        <w:pStyle w:val="Zkladntext"/>
      </w:pPr>
      <w:r>
        <w:t>Zde bude anotace práce anglicky</w:t>
      </w:r>
      <w:r w:rsidRPr="00FB3E37">
        <w:t>.</w:t>
      </w:r>
    </w:p>
    <w:p w14:paraId="690A1D49" w14:textId="77777777" w:rsidR="00FB3E37" w:rsidRPr="008B70C1" w:rsidRDefault="00FB3E37" w:rsidP="00FB3E37">
      <w:pPr>
        <w:pStyle w:val="Zkladntext"/>
      </w:pPr>
    </w:p>
    <w:p w14:paraId="441255FB" w14:textId="77777777" w:rsidR="00FB3E37" w:rsidRPr="00D05EFD" w:rsidRDefault="00FB3E37" w:rsidP="00FB3E37">
      <w:pPr>
        <w:pStyle w:val="Nzev"/>
        <w:rPr>
          <w:lang w:val="en-US"/>
        </w:rPr>
      </w:pPr>
      <w:r w:rsidRPr="00D05EFD">
        <w:rPr>
          <w:lang w:val="en-US"/>
        </w:rPr>
        <w:t>Key</w:t>
      </w:r>
      <w:r>
        <w:rPr>
          <w:lang w:val="en-US"/>
        </w:rPr>
        <w:t xml:space="preserve"> </w:t>
      </w:r>
      <w:r w:rsidRPr="00D05EFD">
        <w:rPr>
          <w:lang w:val="en-US"/>
        </w:rPr>
        <w:t>words</w:t>
      </w:r>
    </w:p>
    <w:p w14:paraId="0E795D92" w14:textId="1F5FA239" w:rsidR="000C684D" w:rsidRDefault="00FB3E37" w:rsidP="00FB3E37">
      <w:pPr>
        <w:pStyle w:val="Zkladntext"/>
        <w:keepLines/>
        <w:rPr>
          <w:lang w:val="en-US"/>
        </w:rPr>
      </w:pPr>
      <w:r>
        <w:t>Zde budou klíčová slova v angličtině</w:t>
      </w:r>
      <w:r>
        <w:rPr>
          <w:lang w:val="en-US"/>
        </w:rPr>
        <w:t>.</w:t>
      </w:r>
    </w:p>
    <w:p w14:paraId="61076648" w14:textId="109E9C5C" w:rsidR="00A2040F" w:rsidRDefault="000C684D">
      <w:pPr>
        <w:rPr>
          <w:lang w:val="en-US"/>
        </w:rPr>
      </w:pPr>
      <w:r>
        <w:rPr>
          <w:lang w:val="en-US"/>
        </w:rPr>
        <w:br w:type="page"/>
      </w:r>
    </w:p>
    <w:p w14:paraId="73EBB37E" w14:textId="031199F9" w:rsidR="00882623" w:rsidRDefault="00882623" w:rsidP="000C684D">
      <w:pPr>
        <w:pStyle w:val="Zkladntext"/>
      </w:pPr>
      <w:r>
        <w:lastRenderedPageBreak/>
        <w:t xml:space="preserve">Prohlašuji, že předložená </w:t>
      </w:r>
      <w:sdt>
        <w:sdtPr>
          <w:id w:val="-1537810502"/>
          <w:placeholder>
            <w:docPart w:val="7174979B426C42018B04E00F1DD0CDF3"/>
          </w:placeholder>
          <w:showingPlcHdr/>
          <w:dropDownList>
            <w:listItem w:value="Zvolte položku."/>
            <w:listItem w:displayText="bakalářská" w:value="bakalářská"/>
            <w:listItem w:displayText="diplomová" w:value="diplomová"/>
          </w:dropDownList>
        </w:sdtPr>
        <w:sdtEndPr/>
        <w:sdtContent>
          <w:r w:rsidR="00762726" w:rsidRPr="00343B3A">
            <w:rPr>
              <w:rStyle w:val="Zstupntext"/>
            </w:rPr>
            <w:t>Zvolte položku.</w:t>
          </w:r>
        </w:sdtContent>
      </w:sdt>
      <w:r>
        <w:t xml:space="preserve"> práce je původní a zpracoval/a jsem ji samostatně. Prohlašuji, že citace použitých pramenů je úplná, že jsem v práci neporušil/a autorská práva (ve smyslu zákona č. 121</w:t>
      </w:r>
      <w:r w:rsidR="00E51C3F">
        <w:t>/2000 Sb., o právu autorském, o </w:t>
      </w:r>
      <w:r>
        <w:t>právech souvisejících s právem autorským a o změně některých zákonů, v platném znění, dále též „</w:t>
      </w:r>
      <w:r>
        <w:rPr>
          <w:b/>
          <w:bCs/>
        </w:rPr>
        <w:t>AZ</w:t>
      </w:r>
      <w:r>
        <w:t xml:space="preserve">“). </w:t>
      </w:r>
    </w:p>
    <w:p w14:paraId="3451D2B9" w14:textId="77777777" w:rsidR="00882623" w:rsidRDefault="00882623" w:rsidP="000C684D">
      <w:pPr>
        <w:pStyle w:val="Zkladntext"/>
        <w:rPr>
          <w:szCs w:val="28"/>
        </w:rPr>
      </w:pPr>
      <w:proofErr w:type="gramStart"/>
      <w:r>
        <w:t>Souhlasím</w:t>
      </w:r>
      <w:proofErr w:type="gramEnd"/>
      <w:r>
        <w:t xml:space="preserve"> s umístěním</w:t>
      </w:r>
      <w:r w:rsidR="00A50D3A" w:rsidRPr="00A50D3A">
        <w:rPr>
          <w:szCs w:val="28"/>
        </w:rPr>
        <w:t xml:space="preserve"> </w:t>
      </w:r>
      <w:sdt>
        <w:sdtPr>
          <w:id w:val="2134045708"/>
          <w:placeholder>
            <w:docPart w:val="72C0DEC91E724EF69FF9196CE85DD086"/>
          </w:placeholder>
          <w:showingPlcHdr/>
          <w:dropDownList>
            <w:listItem w:value="Zvolte položku"/>
            <w:listItem w:displayText="bakalářské" w:value="bakalářské"/>
            <w:listItem w:displayText="diplomové" w:value="diplomové"/>
          </w:dropDownList>
        </w:sdtPr>
        <w:sdtEndPr/>
        <w:sdtContent>
          <w:proofErr w:type="gramStart"/>
          <w:r w:rsidR="00A50D3A" w:rsidRPr="00C913A8">
            <w:rPr>
              <w:rStyle w:val="Zstupntext"/>
              <w:rFonts w:cstheme="minorHAnsi"/>
            </w:rPr>
            <w:t>Zvolte</w:t>
          </w:r>
          <w:proofErr w:type="gramEnd"/>
          <w:r w:rsidR="00A50D3A" w:rsidRPr="00C913A8">
            <w:rPr>
              <w:rStyle w:val="Zstupntext"/>
              <w:rFonts w:cstheme="minorHAnsi"/>
            </w:rPr>
            <w:t xml:space="preserve"> položku.</w:t>
          </w:r>
        </w:sdtContent>
      </w:sdt>
      <w:r>
        <w:t xml:space="preserve"> práce v knihovně VŠPJ a s jejím užitím k výuce nebo k vlastní vnitřní potřebě VŠPJ.</w:t>
      </w:r>
    </w:p>
    <w:p w14:paraId="420DD70D" w14:textId="77777777" w:rsidR="00882623" w:rsidRDefault="00882623" w:rsidP="000C684D">
      <w:pPr>
        <w:pStyle w:val="Zkladntext"/>
        <w:rPr>
          <w:szCs w:val="28"/>
        </w:rPr>
      </w:pPr>
      <w:r>
        <w:rPr>
          <w:szCs w:val="28"/>
        </w:rPr>
        <w:t xml:space="preserve">Byl/a jsem seznámen/a s tím, že na mou </w:t>
      </w:r>
      <w:r w:rsidR="00A50D3A">
        <w:rPr>
          <w:szCs w:val="28"/>
        </w:rPr>
        <w:t xml:space="preserve">mé </w:t>
      </w:r>
      <w:sdt>
        <w:sdtPr>
          <w:id w:val="1755090882"/>
          <w:placeholder>
            <w:docPart w:val="9773A12195D24A9A89E406E68D3D3466"/>
          </w:placeholder>
          <w:showingPlcHdr/>
          <w:dropDownList>
            <w:listItem w:value="Zvolte položku"/>
            <w:listItem w:displayText="bakalářskou" w:value="bakalářskou"/>
            <w:listItem w:displayText="diplomovou" w:value="diplomovou"/>
          </w:dropDownList>
        </w:sdtPr>
        <w:sdtEndPr/>
        <w:sdtContent>
          <w:r w:rsidR="00A50D3A" w:rsidRPr="00C913A8">
            <w:rPr>
              <w:rStyle w:val="Zstupntext"/>
              <w:rFonts w:cstheme="minorHAnsi"/>
            </w:rPr>
            <w:t>Zvolte položku.</w:t>
          </w:r>
        </w:sdtContent>
      </w:sdt>
      <w:r w:rsidR="00A50D3A">
        <w:t xml:space="preserve"> </w:t>
      </w:r>
      <w:r>
        <w:rPr>
          <w:szCs w:val="28"/>
        </w:rPr>
        <w:t xml:space="preserve">práci se plně vztahuje </w:t>
      </w:r>
      <w:r>
        <w:rPr>
          <w:b/>
          <w:bCs/>
          <w:szCs w:val="28"/>
        </w:rPr>
        <w:t>AZ</w:t>
      </w:r>
      <w:r>
        <w:rPr>
          <w:szCs w:val="28"/>
        </w:rPr>
        <w:t>, zejména § 60 (školní dílo).</w:t>
      </w:r>
    </w:p>
    <w:p w14:paraId="27FFF161" w14:textId="77777777" w:rsidR="00882623" w:rsidRDefault="00882623" w:rsidP="000C684D">
      <w:pPr>
        <w:pStyle w:val="Zkladntext"/>
        <w:rPr>
          <w:szCs w:val="28"/>
        </w:rPr>
      </w:pPr>
      <w:r>
        <w:rPr>
          <w:szCs w:val="28"/>
        </w:rPr>
        <w:t xml:space="preserve">Beru na vědomí, že VŠPJ má právo na uzavření licenční smlouvy o užití mé </w:t>
      </w:r>
      <w:sdt>
        <w:sdtPr>
          <w:id w:val="-2035495134"/>
          <w:placeholder>
            <w:docPart w:val="E72EA18319E4472782BB396FD6EA7AD8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EndPr/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rPr>
          <w:szCs w:val="28"/>
        </w:rPr>
        <w:t xml:space="preserve"> práce a prohlašuji, že </w:t>
      </w:r>
      <w:proofErr w:type="gramStart"/>
      <w:r>
        <w:rPr>
          <w:b/>
          <w:bCs/>
          <w:spacing w:val="50"/>
        </w:rPr>
        <w:t>souhlasím</w:t>
      </w:r>
      <w:proofErr w:type="gramEnd"/>
      <w:r>
        <w:rPr>
          <w:b/>
          <w:bCs/>
          <w:szCs w:val="28"/>
        </w:rPr>
        <w:t xml:space="preserve"> </w:t>
      </w:r>
      <w:r>
        <w:rPr>
          <w:szCs w:val="28"/>
        </w:rPr>
        <w:t xml:space="preserve">s případným užitím mé </w:t>
      </w:r>
      <w:sdt>
        <w:sdtPr>
          <w:id w:val="-664163790"/>
          <w:placeholder>
            <w:docPart w:val="D71067012C5F47F792F9B5271E42715D"/>
          </w:placeholder>
          <w:showingPlcHdr/>
          <w:dropDownList>
            <w:listItem w:value="Zvolte položku"/>
            <w:listItem w:displayText="bakalářské" w:value="bakalářské"/>
            <w:listItem w:displayText="diplomové" w:value="diplomové"/>
          </w:dropDownList>
        </w:sdtPr>
        <w:sdtEndPr/>
        <w:sdtContent>
          <w:proofErr w:type="gramStart"/>
          <w:r w:rsidRPr="00C913A8">
            <w:rPr>
              <w:rStyle w:val="Zstupntext"/>
              <w:rFonts w:cstheme="minorHAnsi"/>
            </w:rPr>
            <w:t>Zvolte</w:t>
          </w:r>
          <w:proofErr w:type="gramEnd"/>
          <w:r w:rsidRPr="00C913A8">
            <w:rPr>
              <w:rStyle w:val="Zstupntext"/>
              <w:rFonts w:cstheme="minorHAnsi"/>
            </w:rPr>
            <w:t xml:space="preserve"> položku.</w:t>
          </w:r>
        </w:sdtContent>
      </w:sdt>
      <w:r>
        <w:t xml:space="preserve"> </w:t>
      </w:r>
      <w:r>
        <w:rPr>
          <w:szCs w:val="28"/>
        </w:rPr>
        <w:t>práce (prodej, zapůjčení apod.).</w:t>
      </w:r>
    </w:p>
    <w:p w14:paraId="20DBE00B" w14:textId="77777777" w:rsidR="00882623" w:rsidRDefault="00882623" w:rsidP="000C684D">
      <w:pPr>
        <w:pStyle w:val="Zkladntext"/>
        <w:rPr>
          <w:szCs w:val="28"/>
        </w:rPr>
      </w:pPr>
      <w:r>
        <w:rPr>
          <w:szCs w:val="28"/>
        </w:rPr>
        <w:t xml:space="preserve">Jsem si vědom/a toho, že užít své </w:t>
      </w:r>
      <w:sdt>
        <w:sdtPr>
          <w:id w:val="1093289508"/>
          <w:placeholder>
            <w:docPart w:val="3D8BF999D4F14FE1A99EFFDD08D0222D"/>
          </w:placeholder>
          <w:showingPlcHdr/>
          <w:dropDownList>
            <w:listItem w:value="Zvolte položku."/>
            <w:listItem w:displayText="bakalářské" w:value="bakalářské"/>
            <w:listItem w:displayText="diplomové" w:value="diplomové"/>
          </w:dropDownList>
        </w:sdtPr>
        <w:sdtEndPr/>
        <w:sdtContent>
          <w:r w:rsidRPr="00C913A8">
            <w:rPr>
              <w:rStyle w:val="Zstupntext"/>
              <w:rFonts w:cstheme="minorHAnsi"/>
            </w:rPr>
            <w:t>Zvolte položku.</w:t>
          </w:r>
        </w:sdtContent>
      </w:sdt>
      <w:r>
        <w:t xml:space="preserve"> </w:t>
      </w:r>
      <w:r>
        <w:rPr>
          <w:szCs w:val="28"/>
        </w:rPr>
        <w:t>práce či poskytnout licenci k jejímu využití mohu jen se souhlasem VŠPJ, která má právo ode mne požadovat přiměřený příspěvek na úhradu nákladů, vynaložených vysokou školou na vytvoření díla (až do jejich skutečné výše), z výdělku dosaženého v souvislosti s užitím díla či poskytnutím licence.</w:t>
      </w:r>
    </w:p>
    <w:p w14:paraId="2E2EDC9D" w14:textId="77777777" w:rsidR="00882623" w:rsidRDefault="00882623" w:rsidP="000C684D">
      <w:pPr>
        <w:pStyle w:val="Zkladntext"/>
      </w:pPr>
      <w:r>
        <w:t xml:space="preserve">V Jihlavě dne </w:t>
      </w:r>
      <w:sdt>
        <w:sdtPr>
          <w:id w:val="1079481508"/>
          <w:placeholder>
            <w:docPart w:val="AB795ECFE24242A2984B89F9668229C2"/>
          </w:placeholder>
          <w:showingPlcHdr/>
          <w:date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Pr="008D0D11">
            <w:rPr>
              <w:rStyle w:val="Zstupntext"/>
              <w:rFonts w:eastAsiaTheme="minorHAnsi"/>
            </w:rPr>
            <w:t>Klikněte nebo klepněte sem a zadejte datum.</w:t>
          </w:r>
        </w:sdtContent>
      </w:sdt>
    </w:p>
    <w:p w14:paraId="56D24BF9" w14:textId="77777777" w:rsidR="00882623" w:rsidRDefault="00882623" w:rsidP="00882623">
      <w:pPr>
        <w:ind w:left="5529"/>
        <w:jc w:val="center"/>
      </w:pPr>
    </w:p>
    <w:p w14:paraId="5CB98099" w14:textId="77777777" w:rsidR="00882623" w:rsidRDefault="00882623" w:rsidP="00882623">
      <w:pPr>
        <w:ind w:left="5529"/>
        <w:jc w:val="center"/>
      </w:pPr>
    </w:p>
    <w:p w14:paraId="5387520F" w14:textId="77777777" w:rsidR="00882623" w:rsidRDefault="00882623" w:rsidP="00882623">
      <w:pPr>
        <w:ind w:left="5529"/>
        <w:jc w:val="center"/>
      </w:pPr>
    </w:p>
    <w:p w14:paraId="0963F98C" w14:textId="77777777" w:rsidR="00882623" w:rsidRDefault="00882623" w:rsidP="00882623">
      <w:pPr>
        <w:ind w:left="5529"/>
        <w:jc w:val="center"/>
      </w:pPr>
    </w:p>
    <w:p w14:paraId="5B691925" w14:textId="77777777" w:rsidR="00882623" w:rsidRDefault="00882623" w:rsidP="00882623">
      <w:pPr>
        <w:ind w:left="4536"/>
        <w:jc w:val="center"/>
      </w:pPr>
      <w:r>
        <w:t>…………………………………….</w:t>
      </w:r>
    </w:p>
    <w:p w14:paraId="69F67D80" w14:textId="77777777" w:rsidR="00FB3E37" w:rsidRDefault="00882623" w:rsidP="00882623">
      <w:pPr>
        <w:ind w:left="4536"/>
        <w:jc w:val="center"/>
      </w:pPr>
      <w:r w:rsidRPr="00024CD2">
        <w:t>Podpis</w:t>
      </w:r>
      <w:r>
        <w:t xml:space="preserve"> studenta</w:t>
      </w:r>
      <w:r w:rsidR="00F05886">
        <w:t>/</w:t>
      </w:r>
      <w:proofErr w:type="spellStart"/>
      <w:r w:rsidR="00F05886">
        <w:t>k</w:t>
      </w:r>
      <w:r>
        <w:t>y</w:t>
      </w:r>
      <w:proofErr w:type="spellEnd"/>
    </w:p>
    <w:p w14:paraId="30398845" w14:textId="77777777" w:rsidR="00FB3E37" w:rsidRDefault="00FB3E37" w:rsidP="00AC1F6C"/>
    <w:p w14:paraId="2A2D80B5" w14:textId="77777777" w:rsidR="00FB3E37" w:rsidRDefault="00FB3E37" w:rsidP="00AC1F6C"/>
    <w:p w14:paraId="2EAF57BA" w14:textId="77777777" w:rsidR="00FB3E37" w:rsidRDefault="00FB3E37" w:rsidP="00FB3E37">
      <w:pPr>
        <w:pStyle w:val="Nzev"/>
        <w:sectPr w:rsidR="00FB3E37" w:rsidSect="00A2040F">
          <w:headerReference w:type="even" r:id="rId8"/>
          <w:type w:val="oddPage"/>
          <w:pgSz w:w="11906" w:h="16838" w:code="9"/>
          <w:pgMar w:top="1418" w:right="1418" w:bottom="1418" w:left="1985" w:header="708" w:footer="708" w:gutter="0"/>
          <w:cols w:space="708"/>
          <w:docGrid w:linePitch="360"/>
        </w:sectPr>
      </w:pPr>
      <w:r>
        <w:br w:type="page"/>
      </w:r>
    </w:p>
    <w:p w14:paraId="17C54859" w14:textId="77777777" w:rsidR="00FB3E37" w:rsidRPr="00B84E3E" w:rsidRDefault="00FB3E37" w:rsidP="00FB3E37">
      <w:pPr>
        <w:pStyle w:val="Nzev"/>
      </w:pPr>
      <w:r w:rsidRPr="00B84E3E">
        <w:lastRenderedPageBreak/>
        <w:t>Poděkování</w:t>
      </w:r>
    </w:p>
    <w:p w14:paraId="067546A4" w14:textId="77777777" w:rsidR="00FB3E37" w:rsidRDefault="00FB3E37" w:rsidP="00FB3E37">
      <w:pPr>
        <w:spacing w:after="180" w:line="360" w:lineRule="auto"/>
        <w:jc w:val="both"/>
      </w:pPr>
      <w:r w:rsidRPr="00FB3E37">
        <w:rPr>
          <w:i/>
        </w:rPr>
        <w:t xml:space="preserve">Na tomto místě </w:t>
      </w:r>
      <w:r w:rsidR="00435AA2">
        <w:rPr>
          <w:i/>
        </w:rPr>
        <w:t>můžete poděkovat všem, kteří si to podle vašeho úsudku zaslouží (např. vedoucí práce, konzultant, rodina atd.)</w:t>
      </w:r>
    </w:p>
    <w:p w14:paraId="5C23BFEB" w14:textId="77777777" w:rsidR="00FB3E37" w:rsidRDefault="00FB3E37" w:rsidP="00FB3E37">
      <w:pPr>
        <w:pStyle w:val="Nadpis1"/>
        <w:sectPr w:rsidR="00FB3E37" w:rsidSect="00A2040F"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5BDD0503" w14:textId="77777777" w:rsidR="00435AA2" w:rsidRPr="00435AA2" w:rsidRDefault="00435AA2" w:rsidP="00FB3E37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Obsah se tvoří sám podle toho, kolik kapitol budete pro svou práci potřebovat</w:t>
      </w:r>
    </w:p>
    <w:p w14:paraId="49162246" w14:textId="77777777" w:rsidR="00FB3E37" w:rsidRPr="00435AA2" w:rsidRDefault="0088164E" w:rsidP="00FB3E37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obsahu provedete, když najedete na text obsahu a zmáčknete klávesu F9. A z tabulky, která se Vám objeví</w:t>
      </w:r>
      <w:r w:rsidR="00265331" w:rsidRPr="00435AA2">
        <w:rPr>
          <w:color w:val="0070C0"/>
        </w:rPr>
        <w:t>,</w:t>
      </w:r>
      <w:r w:rsidRPr="00435AA2">
        <w:rPr>
          <w:color w:val="0070C0"/>
        </w:rPr>
        <w:t xml:space="preserve"> si vyberete</w:t>
      </w:r>
      <w:r w:rsidR="00145F30" w:rsidRPr="00435AA2">
        <w:rPr>
          <w:color w:val="0070C0"/>
        </w:rPr>
        <w:t>:</w:t>
      </w:r>
      <w:r w:rsidRPr="00435AA2">
        <w:rPr>
          <w:color w:val="0070C0"/>
        </w:rPr>
        <w:t xml:space="preserve"> Pouze čísla stran, když jste neměnili jednotlivé názvy kapitol a podkapitol</w:t>
      </w:r>
      <w:r w:rsidR="00145F30" w:rsidRPr="00435AA2">
        <w:rPr>
          <w:color w:val="0070C0"/>
        </w:rPr>
        <w:t xml:space="preserve"> nebo Celá ta</w:t>
      </w:r>
      <w:r w:rsidRPr="00435AA2">
        <w:rPr>
          <w:color w:val="0070C0"/>
        </w:rPr>
        <w:t>bulka.</w:t>
      </w:r>
    </w:p>
    <w:p w14:paraId="50A6644E" w14:textId="6A6F1B00" w:rsidR="00011ADC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071552" w:history="1">
        <w:r w:rsidR="00011ADC" w:rsidRPr="00AE15AC">
          <w:rPr>
            <w:rStyle w:val="Hypertextovodkaz"/>
            <w:noProof/>
          </w:rPr>
          <w:t>Úvod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_Toc505071552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13</w:t>
        </w:r>
        <w:r w:rsidR="00011ADC">
          <w:rPr>
            <w:noProof/>
            <w:webHidden/>
          </w:rPr>
          <w:fldChar w:fldCharType="end"/>
        </w:r>
      </w:hyperlink>
    </w:p>
    <w:p w14:paraId="1A62DE2D" w14:textId="7E08E66A" w:rsidR="00011ADC" w:rsidRDefault="008A4CE4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3" w:history="1">
        <w:r w:rsidR="00011ADC" w:rsidRPr="00AE15AC">
          <w:rPr>
            <w:rStyle w:val="Hypertextovodkaz"/>
            <w:noProof/>
          </w:rPr>
          <w:t>Motivace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_Toc505071553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13</w:t>
        </w:r>
        <w:r w:rsidR="00011ADC">
          <w:rPr>
            <w:noProof/>
            <w:webHidden/>
          </w:rPr>
          <w:fldChar w:fldCharType="end"/>
        </w:r>
      </w:hyperlink>
    </w:p>
    <w:p w14:paraId="5DF23605" w14:textId="2B4E19BF" w:rsidR="00011ADC" w:rsidRDefault="008A4CE4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4" w:history="1">
        <w:r w:rsidR="00011ADC" w:rsidRPr="00AE15AC">
          <w:rPr>
            <w:rStyle w:val="Hypertextovodkaz"/>
            <w:noProof/>
          </w:rPr>
          <w:t>Cíle práce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_Toc505071554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14</w:t>
        </w:r>
        <w:r w:rsidR="00011ADC">
          <w:rPr>
            <w:noProof/>
            <w:webHidden/>
          </w:rPr>
          <w:fldChar w:fldCharType="end"/>
        </w:r>
      </w:hyperlink>
    </w:p>
    <w:p w14:paraId="300F3735" w14:textId="6DF9CDF4" w:rsidR="00011ADC" w:rsidRDefault="008A4CE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5" w:history="1">
        <w:r w:rsidR="00011ADC" w:rsidRPr="00AE15AC">
          <w:rPr>
            <w:rStyle w:val="Hypertextovodkaz"/>
            <w:noProof/>
          </w:rPr>
          <w:t>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Teoretická část (Metoda a materiál) / Současný stav problematiky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_Toc505071555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15</w:t>
        </w:r>
        <w:r w:rsidR="00011ADC">
          <w:rPr>
            <w:noProof/>
            <w:webHidden/>
          </w:rPr>
          <w:fldChar w:fldCharType="end"/>
        </w:r>
      </w:hyperlink>
    </w:p>
    <w:p w14:paraId="52C5BA7A" w14:textId="06E56662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6" w:history="1">
        <w:r w:rsidR="00011ADC" w:rsidRPr="00AE15AC">
          <w:rPr>
            <w:rStyle w:val="Hypertextovodkaz"/>
            <w:noProof/>
          </w:rPr>
          <w:t>1.1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Citace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_Toc505071556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15</w:t>
        </w:r>
        <w:r w:rsidR="00011ADC">
          <w:rPr>
            <w:noProof/>
            <w:webHidden/>
          </w:rPr>
          <w:fldChar w:fldCharType="end"/>
        </w:r>
      </w:hyperlink>
    </w:p>
    <w:p w14:paraId="068FCC71" w14:textId="646A7BAA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7" w:history="1">
        <w:r w:rsidR="00011ADC" w:rsidRPr="00AE15AC">
          <w:rPr>
            <w:rStyle w:val="Hypertextovodkaz"/>
            <w:noProof/>
          </w:rPr>
          <w:t>1.2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Tabulky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_Toc505071557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16</w:t>
        </w:r>
        <w:r w:rsidR="00011ADC">
          <w:rPr>
            <w:noProof/>
            <w:webHidden/>
          </w:rPr>
          <w:fldChar w:fldCharType="end"/>
        </w:r>
      </w:hyperlink>
    </w:p>
    <w:p w14:paraId="55A2B0AA" w14:textId="128C2A38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8" w:history="1">
        <w:r w:rsidR="00011ADC" w:rsidRPr="00AE15AC">
          <w:rPr>
            <w:rStyle w:val="Hypertextovodkaz"/>
            <w:noProof/>
          </w:rPr>
          <w:t>1.3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Obrázky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_Toc505071558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16</w:t>
        </w:r>
        <w:r w:rsidR="00011ADC">
          <w:rPr>
            <w:noProof/>
            <w:webHidden/>
          </w:rPr>
          <w:fldChar w:fldCharType="end"/>
        </w:r>
      </w:hyperlink>
    </w:p>
    <w:p w14:paraId="5D604AA3" w14:textId="5669BFC0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59" w:history="1">
        <w:r w:rsidR="00011ADC" w:rsidRPr="00AE15AC">
          <w:rPr>
            <w:rStyle w:val="Hypertextovodkaz"/>
            <w:noProof/>
          </w:rPr>
          <w:t>1.4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Rovnice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_Toc505071559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17</w:t>
        </w:r>
        <w:r w:rsidR="00011ADC">
          <w:rPr>
            <w:noProof/>
            <w:webHidden/>
          </w:rPr>
          <w:fldChar w:fldCharType="end"/>
        </w:r>
      </w:hyperlink>
    </w:p>
    <w:p w14:paraId="521C4A19" w14:textId="0CB81E42" w:rsidR="00011ADC" w:rsidRDefault="008A4CE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0" w:history="1">
        <w:r w:rsidR="00011ADC" w:rsidRPr="00AE15AC">
          <w:rPr>
            <w:rStyle w:val="Hypertextovodkaz"/>
            <w:noProof/>
          </w:rPr>
          <w:t>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Výzkumná část (Praktická část)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_Toc505071560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225376BA" w14:textId="0434FFC2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1" w:history="1">
        <w:r w:rsidR="00011ADC" w:rsidRPr="00AE15AC">
          <w:rPr>
            <w:rStyle w:val="Hypertextovodkaz"/>
            <w:noProof/>
          </w:rPr>
          <w:t>2.1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Výsledky dotazníkového šetření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_Toc505071561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76FE88A5" w14:textId="0121F3AC" w:rsidR="00011ADC" w:rsidRDefault="008A4CE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2" w:history="1">
        <w:r w:rsidR="00011ADC" w:rsidRPr="00AE15AC">
          <w:rPr>
            <w:rStyle w:val="Hypertextovodkaz"/>
            <w:noProof/>
          </w:rPr>
          <w:t>2.2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Výsledky experimentálních měření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_Toc505071562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18</w:t>
        </w:r>
        <w:r w:rsidR="00011ADC">
          <w:rPr>
            <w:noProof/>
            <w:webHidden/>
          </w:rPr>
          <w:fldChar w:fldCharType="end"/>
        </w:r>
      </w:hyperlink>
    </w:p>
    <w:p w14:paraId="1DCD224C" w14:textId="18C4AF06" w:rsidR="00011ADC" w:rsidRDefault="008A4CE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3" w:history="1">
        <w:r w:rsidR="00011ADC" w:rsidRPr="00AE15AC">
          <w:rPr>
            <w:rStyle w:val="Hypertextovodkaz"/>
            <w:noProof/>
          </w:rPr>
          <w:t>3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Diskuze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_Toc505071563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19</w:t>
        </w:r>
        <w:r w:rsidR="00011ADC">
          <w:rPr>
            <w:noProof/>
            <w:webHidden/>
          </w:rPr>
          <w:fldChar w:fldCharType="end"/>
        </w:r>
      </w:hyperlink>
    </w:p>
    <w:p w14:paraId="61A976EE" w14:textId="6C0F94B0" w:rsidR="00011ADC" w:rsidRDefault="008A4CE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4" w:history="1">
        <w:r w:rsidR="00011ADC" w:rsidRPr="00AE15AC">
          <w:rPr>
            <w:rStyle w:val="Hypertextovodkaz"/>
            <w:noProof/>
          </w:rPr>
          <w:t>4</w:t>
        </w:r>
        <w:r w:rsidR="00011A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ADC" w:rsidRPr="00AE15AC">
          <w:rPr>
            <w:rStyle w:val="Hypertextovodkaz"/>
            <w:noProof/>
          </w:rPr>
          <w:t>Návrh řešení a doporučení pro praxi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_Toc505071564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20</w:t>
        </w:r>
        <w:r w:rsidR="00011ADC">
          <w:rPr>
            <w:noProof/>
            <w:webHidden/>
          </w:rPr>
          <w:fldChar w:fldCharType="end"/>
        </w:r>
      </w:hyperlink>
    </w:p>
    <w:p w14:paraId="3D446094" w14:textId="03F9B40E" w:rsidR="00011ADC" w:rsidRDefault="008A4CE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5" w:history="1">
        <w:r w:rsidR="00011ADC" w:rsidRPr="00AE15AC">
          <w:rPr>
            <w:rStyle w:val="Hypertextovodkaz"/>
            <w:noProof/>
          </w:rPr>
          <w:t>Závěr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_Toc505071565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21</w:t>
        </w:r>
        <w:r w:rsidR="00011ADC">
          <w:rPr>
            <w:noProof/>
            <w:webHidden/>
          </w:rPr>
          <w:fldChar w:fldCharType="end"/>
        </w:r>
      </w:hyperlink>
    </w:p>
    <w:p w14:paraId="0339D89F" w14:textId="2ECC195A" w:rsidR="00011ADC" w:rsidRDefault="008A4CE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6" w:history="1">
        <w:r w:rsidR="00011ADC" w:rsidRPr="00AE15AC">
          <w:rPr>
            <w:rStyle w:val="Hypertextovodkaz"/>
            <w:noProof/>
          </w:rPr>
          <w:t>Seznam použité literatury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_Toc505071566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22</w:t>
        </w:r>
        <w:r w:rsidR="00011ADC">
          <w:rPr>
            <w:noProof/>
            <w:webHidden/>
          </w:rPr>
          <w:fldChar w:fldCharType="end"/>
        </w:r>
      </w:hyperlink>
    </w:p>
    <w:p w14:paraId="5D3810D8" w14:textId="01A6DB52" w:rsidR="00011ADC" w:rsidRDefault="008A4CE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071567" w:history="1">
        <w:r w:rsidR="00011ADC" w:rsidRPr="00AE15AC">
          <w:rPr>
            <w:rStyle w:val="Hypertextovodkaz"/>
            <w:noProof/>
          </w:rPr>
          <w:t>Přílohy</w:t>
        </w:r>
        <w:r w:rsidR="00011ADC">
          <w:rPr>
            <w:noProof/>
            <w:webHidden/>
          </w:rPr>
          <w:tab/>
        </w:r>
        <w:r w:rsidR="00011ADC">
          <w:rPr>
            <w:noProof/>
            <w:webHidden/>
          </w:rPr>
          <w:fldChar w:fldCharType="begin"/>
        </w:r>
        <w:r w:rsidR="00011ADC">
          <w:rPr>
            <w:noProof/>
            <w:webHidden/>
          </w:rPr>
          <w:instrText xml:space="preserve"> PAGEREF _Toc505071567 \h </w:instrText>
        </w:r>
        <w:r w:rsidR="00011ADC">
          <w:rPr>
            <w:noProof/>
            <w:webHidden/>
          </w:rPr>
        </w:r>
        <w:r w:rsidR="00011ADC">
          <w:rPr>
            <w:noProof/>
            <w:webHidden/>
          </w:rPr>
          <w:fldChar w:fldCharType="separate"/>
        </w:r>
        <w:r w:rsidR="00C40104">
          <w:rPr>
            <w:noProof/>
            <w:webHidden/>
          </w:rPr>
          <w:t>23</w:t>
        </w:r>
        <w:r w:rsidR="00011ADC">
          <w:rPr>
            <w:noProof/>
            <w:webHidden/>
          </w:rPr>
          <w:fldChar w:fldCharType="end"/>
        </w:r>
      </w:hyperlink>
    </w:p>
    <w:p w14:paraId="69D1ACA9" w14:textId="75C2E3B4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6AF019DD" w14:textId="77777777" w:rsidR="00203032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5603981" w:history="1">
        <w:r w:rsidR="00203032" w:rsidRPr="00C9635C">
          <w:rPr>
            <w:rStyle w:val="Hypertextovodkaz"/>
            <w:noProof/>
          </w:rPr>
          <w:t>Obrázek 1 - Krásný vodopád (Buckwalter a kol., 1995, s. 15)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_Toc505603981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17</w:t>
        </w:r>
        <w:r w:rsidR="00203032">
          <w:rPr>
            <w:noProof/>
            <w:webHidden/>
          </w:rPr>
          <w:fldChar w:fldCharType="end"/>
        </w:r>
      </w:hyperlink>
    </w:p>
    <w:p w14:paraId="128476A2" w14:textId="77777777" w:rsidR="00975A56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7EC7D0AE" w14:textId="77777777" w:rsidR="00435AA2" w:rsidRPr="00435AA2" w:rsidRDefault="00435AA2" w:rsidP="00435AA2">
      <w:pPr>
        <w:pStyle w:val="Zkladntext"/>
        <w:rPr>
          <w:color w:val="0070C0"/>
        </w:rPr>
      </w:pPr>
      <w:r w:rsidRPr="00435AA2">
        <w:rPr>
          <w:color w:val="0070C0"/>
        </w:rPr>
        <w:t>Seznam se tvoří sám podle toho, kolik obrázků budete pro svou práci potřebovat</w:t>
      </w:r>
    </w:p>
    <w:p w14:paraId="529DAD61" w14:textId="77777777" w:rsidR="00145F30" w:rsidRPr="00435AA2" w:rsidRDefault="00145F30" w:rsidP="00145F30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seznamu provedete, když najedete na text „Nenalezena položka seznamu obrázků“ a zmáčknete klávesu F9. Je-li již seznam vytvořen, pak stejné jako u obsahu.</w:t>
      </w:r>
    </w:p>
    <w:p w14:paraId="061139FC" w14:textId="77777777" w:rsidR="00145F30" w:rsidRDefault="00145F30" w:rsidP="00975A56">
      <w:pPr>
        <w:pStyle w:val="Zkladntext"/>
      </w:pP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5540C70" w14:textId="77777777" w:rsidR="00203032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05603958" w:history="1">
        <w:r w:rsidR="00203032" w:rsidRPr="00E26049">
          <w:rPr>
            <w:rStyle w:val="Hypertextovodkaz"/>
            <w:noProof/>
          </w:rPr>
          <w:t>Tabulka 1 - Název tabulky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_Toc505603958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16</w:t>
        </w:r>
        <w:r w:rsidR="00203032">
          <w:rPr>
            <w:noProof/>
            <w:webHidden/>
          </w:rPr>
          <w:fldChar w:fldCharType="end"/>
        </w:r>
      </w:hyperlink>
    </w:p>
    <w:p w14:paraId="03964251" w14:textId="77777777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67AD8B2" w14:textId="77777777" w:rsidR="00435AA2" w:rsidRPr="00435AA2" w:rsidRDefault="00435AA2" w:rsidP="00435AA2">
      <w:pPr>
        <w:pStyle w:val="Zkladntext"/>
        <w:rPr>
          <w:color w:val="0070C0"/>
        </w:rPr>
      </w:pPr>
      <w:r w:rsidRPr="00435AA2">
        <w:rPr>
          <w:color w:val="0070C0"/>
        </w:rPr>
        <w:t>Seznam se tvoří sám podle toho, kolik tabulek budete pro svou práci potřebovat</w:t>
      </w:r>
    </w:p>
    <w:p w14:paraId="21D7F224" w14:textId="77777777" w:rsidR="00145F30" w:rsidRPr="00435AA2" w:rsidRDefault="00145F30" w:rsidP="00145F30">
      <w:pPr>
        <w:spacing w:after="180" w:line="360" w:lineRule="auto"/>
        <w:jc w:val="both"/>
        <w:rPr>
          <w:color w:val="0070C0"/>
        </w:rPr>
      </w:pPr>
      <w:r w:rsidRPr="00435AA2">
        <w:rPr>
          <w:color w:val="0070C0"/>
        </w:rPr>
        <w:t>Aktualizaci seznamu provedete, když najedete na text „Nenalezena položka seznamu obrázků“ a zmáčknete klávesu F9. Je-li již seznam vytvořen, pak stejné jako u obsahu.</w:t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lastRenderedPageBreak/>
        <w:t xml:space="preserve">Seznam </w:t>
      </w:r>
      <w:r>
        <w:t>použitých zkratek</w:t>
      </w:r>
      <w:bookmarkEnd w:id="1"/>
    </w:p>
    <w:p w14:paraId="522ECA4F" w14:textId="77777777" w:rsidR="00985EFF" w:rsidRDefault="00985EFF" w:rsidP="00985EFF">
      <w:pPr>
        <w:pStyle w:val="Zkladntext"/>
      </w:pPr>
      <w:r>
        <w:t>ČÚP</w:t>
      </w:r>
      <w:r>
        <w:tab/>
        <w:t>české účetní předpisy</w:t>
      </w:r>
    </w:p>
    <w:p w14:paraId="6814209F" w14:textId="77777777" w:rsidR="00985EFF" w:rsidRDefault="00985EFF" w:rsidP="00985EFF">
      <w:pPr>
        <w:pStyle w:val="Zkladntext"/>
      </w:pPr>
      <w:r>
        <w:t>ČÚS</w:t>
      </w:r>
      <w:r>
        <w:tab/>
        <w:t>české účetní standardy</w:t>
      </w:r>
    </w:p>
    <w:p w14:paraId="6734717D" w14:textId="77777777" w:rsidR="00985EFF" w:rsidRDefault="00985EFF" w:rsidP="00985EFF">
      <w:pPr>
        <w:pStyle w:val="Zkladntext"/>
      </w:pPr>
      <w:r>
        <w:t>DM</w:t>
      </w:r>
      <w:r>
        <w:tab/>
        <w:t>dlouhodobý majetek</w:t>
      </w:r>
    </w:p>
    <w:p w14:paraId="34F46622" w14:textId="73B34D58" w:rsidR="00C915C1" w:rsidRDefault="00C915C1" w:rsidP="00985EFF">
      <w:pPr>
        <w:pStyle w:val="Zkladntext"/>
      </w:pPr>
      <w:r w:rsidRPr="00C915C1">
        <w:t>E</w:t>
      </w:r>
      <w:r w:rsidRPr="00C915C1">
        <w:tab/>
      </w:r>
      <w:proofErr w:type="spellStart"/>
      <w:r w:rsidRPr="00C915C1">
        <w:t>Youngův</w:t>
      </w:r>
      <w:proofErr w:type="spellEnd"/>
      <w:r w:rsidRPr="00C915C1">
        <w:t xml:space="preserve"> modul pružnosti [MPa]</w:t>
      </w:r>
    </w:p>
    <w:p w14:paraId="61F2C0AB" w14:textId="77777777" w:rsidR="00985EFF" w:rsidRDefault="00985EFF" w:rsidP="00985EFF">
      <w:pPr>
        <w:pStyle w:val="Zkladntext"/>
      </w:pPr>
      <w:r>
        <w:t>ÚZ</w:t>
      </w:r>
      <w:r>
        <w:tab/>
        <w:t>účetní závěrka</w:t>
      </w:r>
    </w:p>
    <w:p w14:paraId="6D9415F5" w14:textId="40AB1CCF" w:rsidR="00435AA2" w:rsidRDefault="00435AA2" w:rsidP="00435AA2">
      <w:pPr>
        <w:pStyle w:val="Zkladntext"/>
        <w:spacing w:after="0"/>
        <w:rPr>
          <w:color w:val="0070C0"/>
        </w:rPr>
      </w:pPr>
      <w:r w:rsidRPr="00435AA2">
        <w:rPr>
          <w:color w:val="0070C0"/>
        </w:rPr>
        <w:t>Zde uvádějte všechny zkratky nebo symboly, které ve své práci použijete</w:t>
      </w:r>
      <w:r w:rsidR="00A50D3A">
        <w:rPr>
          <w:color w:val="0070C0"/>
        </w:rPr>
        <w:t xml:space="preserve">. </w:t>
      </w:r>
    </w:p>
    <w:p w14:paraId="651B488B" w14:textId="77777777" w:rsidR="000C684D" w:rsidRDefault="000C684D" w:rsidP="00435AA2">
      <w:pPr>
        <w:pStyle w:val="Zkladntext"/>
        <w:spacing w:after="0"/>
        <w:rPr>
          <w:color w:val="0070C0"/>
        </w:rPr>
      </w:pPr>
    </w:p>
    <w:p w14:paraId="62BAF61A" w14:textId="77777777" w:rsidR="00A50D3A" w:rsidRDefault="00A50D3A" w:rsidP="00A50D3A">
      <w:pPr>
        <w:rPr>
          <w:color w:val="0070C0"/>
        </w:rPr>
        <w:sectPr w:rsidR="00A50D3A" w:rsidSect="00A2040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985" w:header="708" w:footer="708" w:gutter="0"/>
          <w:cols w:space="708"/>
          <w:docGrid w:linePitch="360"/>
        </w:sectPr>
      </w:pP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2" w:name="_Toc505071552"/>
      <w:r w:rsidRPr="00A50D3A">
        <w:lastRenderedPageBreak/>
        <w:t>Úvod</w:t>
      </w:r>
      <w:bookmarkEnd w:id="2"/>
    </w:p>
    <w:p w14:paraId="078DB60B" w14:textId="43ED8D67" w:rsidR="000C684D" w:rsidRPr="000C684D" w:rsidRDefault="000C684D" w:rsidP="00376BDA">
      <w:pPr>
        <w:pStyle w:val="Zkladntext"/>
        <w:rPr>
          <w:color w:val="0070C0"/>
        </w:rPr>
      </w:pPr>
      <w:r>
        <w:rPr>
          <w:color w:val="0070C0"/>
        </w:rPr>
        <w:t xml:space="preserve">Závěrečná práce je psaná písmem </w:t>
      </w:r>
      <w:proofErr w:type="spellStart"/>
      <w:r>
        <w:rPr>
          <w:color w:val="0070C0"/>
        </w:rPr>
        <w:t>Times</w:t>
      </w:r>
      <w:proofErr w:type="spellEnd"/>
      <w:r>
        <w:rPr>
          <w:color w:val="0070C0"/>
        </w:rPr>
        <w:t xml:space="preserve"> New Roman </w:t>
      </w:r>
      <w:r w:rsidR="00A50D3A">
        <w:rPr>
          <w:color w:val="0070C0"/>
        </w:rPr>
        <w:t>velikost 12, řádkování je 1,5 a </w:t>
      </w:r>
      <w:r>
        <w:rPr>
          <w:color w:val="0070C0"/>
        </w:rPr>
        <w:t xml:space="preserve">mezera za odstavci je 9b. Velikost okrajů je 2,5 cm nahoře, dole a </w:t>
      </w:r>
      <w:r w:rsidR="008C121A">
        <w:rPr>
          <w:color w:val="0070C0"/>
        </w:rPr>
        <w:t>vpravo</w:t>
      </w:r>
      <w:r>
        <w:rPr>
          <w:color w:val="0070C0"/>
        </w:rPr>
        <w:t xml:space="preserve">, 3,5 cm </w:t>
      </w:r>
      <w:r w:rsidR="008C121A">
        <w:rPr>
          <w:color w:val="0070C0"/>
        </w:rPr>
        <w:t>vlevo</w:t>
      </w:r>
      <w:r>
        <w:rPr>
          <w:color w:val="0070C0"/>
        </w:rPr>
        <w:t xml:space="preserve">. Práce je tištěna barevně a </w:t>
      </w:r>
      <w:r w:rsidR="00700E9C">
        <w:rPr>
          <w:color w:val="0070C0"/>
        </w:rPr>
        <w:t>jednostran</w:t>
      </w:r>
      <w:r w:rsidR="008C121A">
        <w:rPr>
          <w:color w:val="0070C0"/>
        </w:rPr>
        <w:t>n</w:t>
      </w:r>
      <w:r w:rsidR="00700E9C">
        <w:rPr>
          <w:color w:val="0070C0"/>
        </w:rPr>
        <w:t>ě</w:t>
      </w:r>
      <w:r w:rsidR="007E2D7C">
        <w:rPr>
          <w:color w:val="0070C0"/>
        </w:rPr>
        <w:t>, kdy každá kapitola začíná na novém listě.</w:t>
      </w:r>
      <w:r>
        <w:rPr>
          <w:color w:val="0070C0"/>
        </w:rPr>
        <w:t xml:space="preserve"> </w:t>
      </w:r>
    </w:p>
    <w:p w14:paraId="628D7140" w14:textId="77777777" w:rsidR="00376BDA" w:rsidRDefault="00376BDA" w:rsidP="00376BDA">
      <w:pPr>
        <w:pStyle w:val="Zkladntext"/>
      </w:pPr>
      <w:r>
        <w:t xml:space="preserve">V úvodu </w:t>
      </w:r>
      <w:r w:rsidR="00435AA2">
        <w:t xml:space="preserve">se </w:t>
      </w:r>
      <w:r>
        <w:t xml:space="preserve">má čtenář </w:t>
      </w:r>
      <w:r w:rsidR="00435AA2">
        <w:t>dozvědět</w:t>
      </w:r>
      <w:r>
        <w:t xml:space="preserve"> základní informace, aby byl pro následné čtení</w:t>
      </w:r>
      <w:r w:rsidR="00435AA2">
        <w:t xml:space="preserve"> práce</w:t>
      </w:r>
      <w:r>
        <w:t xml:space="preserve"> </w:t>
      </w:r>
      <w:r w:rsidR="00435AA2">
        <w:t>seznámen s aktuálním stavem poznání v dané oblasti</w:t>
      </w:r>
      <w:r>
        <w:t xml:space="preserve">. Úvod není parafrází abstraktu, ale ani teoretickou statí, nebo komplexním popisem pracovních metod. Text úvodu by měl výstižně, ale bez detailů, charakterizovat </w:t>
      </w:r>
      <w:r w:rsidR="00435AA2">
        <w:t xml:space="preserve">aktuální </w:t>
      </w:r>
      <w:r>
        <w:t>stav poznání, nebo praxe v oblasti, které se autor hodlá věnovat. Je možné formulovat i první hypotézy, ukázat na předpokládané výsledky.</w:t>
      </w:r>
      <w:r w:rsidR="00435AA2">
        <w:t xml:space="preserve"> V úvodu by autor měl hodně citovat literární zdroje, ze kterých vycházel.</w:t>
      </w:r>
    </w:p>
    <w:p w14:paraId="673E995C" w14:textId="77777777" w:rsidR="00376BDA" w:rsidRDefault="00376BDA" w:rsidP="00376BDA">
      <w:pPr>
        <w:pStyle w:val="Zkladntext"/>
      </w:pPr>
      <w:r>
        <w:t>Je však velkou chybou, pokud autor již v úvodu prozradí vše, k čemu v práci dospěl. Tuto informaci si musí nechat až do závěru.</w:t>
      </w:r>
    </w:p>
    <w:p w14:paraId="678E5AF3" w14:textId="22E96AB7" w:rsidR="00376BDA" w:rsidRDefault="00376BDA" w:rsidP="00376BDA">
      <w:pPr>
        <w:pStyle w:val="Zkladntext"/>
      </w:pPr>
      <w:r>
        <w:t>V úvodu by se mělo postupovat od známého k neznámému, od obecnějšího ke specifickému.</w:t>
      </w:r>
      <w:r w:rsidR="003A1AB1">
        <w:t xml:space="preserve"> </w:t>
      </w:r>
    </w:p>
    <w:p w14:paraId="5B441822" w14:textId="77777777" w:rsidR="00376BDA" w:rsidRDefault="00376BDA" w:rsidP="00376BDA">
      <w:pPr>
        <w:pStyle w:val="Zkladntext"/>
      </w:pPr>
      <w:r>
        <w:t>Úvod je obsahově i jazykově náročný. Proto je dobré připravit si myšlenky a jejich posloupnost včas, ale definitivní znění vypracovat až nakonec.</w:t>
      </w:r>
    </w:p>
    <w:p w14:paraId="5E5EB3DB" w14:textId="7E737CB8" w:rsidR="00376BDA" w:rsidRDefault="00376BDA" w:rsidP="00376BDA">
      <w:r>
        <w:t xml:space="preserve">Úvod by měl </w:t>
      </w:r>
      <w:r w:rsidR="00800520">
        <w:t>mít</w:t>
      </w:r>
      <w:r>
        <w:t xml:space="preserve"> </w:t>
      </w:r>
      <w:r w:rsidR="0054505F">
        <w:t>cca</w:t>
      </w:r>
      <w:r>
        <w:t xml:space="preserve"> </w:t>
      </w:r>
      <w:r w:rsidR="00A50D3A">
        <w:t>2</w:t>
      </w:r>
      <w:r>
        <w:t xml:space="preserve"> stran</w:t>
      </w:r>
      <w:r w:rsidR="00A50D3A">
        <w:t>y</w:t>
      </w:r>
      <w:r>
        <w:t>.</w:t>
      </w:r>
    </w:p>
    <w:p w14:paraId="0C2779E3" w14:textId="77777777" w:rsidR="00011ADC" w:rsidRDefault="00011ADC" w:rsidP="00376BDA"/>
    <w:p w14:paraId="52D8B63E" w14:textId="77777777" w:rsidR="00395FE2" w:rsidRDefault="00376BDA" w:rsidP="00011ADC">
      <w:pPr>
        <w:pStyle w:val="Nadpis2"/>
        <w:numPr>
          <w:ilvl w:val="0"/>
          <w:numId w:val="0"/>
        </w:numPr>
      </w:pPr>
      <w:bookmarkStart w:id="3" w:name="_Toc505071553"/>
      <w:r>
        <w:t>Motivace</w:t>
      </w:r>
      <w:bookmarkEnd w:id="3"/>
    </w:p>
    <w:p w14:paraId="5ED440DD" w14:textId="4D5A0968" w:rsidR="004D6370" w:rsidRDefault="00376BDA" w:rsidP="004D6370">
      <w:pPr>
        <w:pStyle w:val="Zkladntext"/>
      </w:pPr>
      <w:r>
        <w:t xml:space="preserve">V této </w:t>
      </w:r>
      <w:r w:rsidR="00E44074">
        <w:t xml:space="preserve">krátké kapitole by měl autor stručně a výstižně čtenáři vysvětlit </w:t>
      </w:r>
      <w:r>
        <w:t xml:space="preserve">proč se </w:t>
      </w:r>
      <w:r w:rsidR="00E44074">
        <w:t xml:space="preserve">ve své práci věnuje tomuto konkrétnímu tématu a jaké očekává přínosy práce. </w:t>
      </w:r>
      <w:r w:rsidR="00011ADC">
        <w:t xml:space="preserve">Student by se měl zaměřit i na souvislost se studovaným studijním programem. </w:t>
      </w:r>
      <w:r>
        <w:t>Text této kapitoly by neměl přesáhnout ½ strany.</w:t>
      </w:r>
    </w:p>
    <w:p w14:paraId="0FC93E0C" w14:textId="77777777" w:rsidR="00376BDA" w:rsidRPr="004D6370" w:rsidRDefault="00376BDA" w:rsidP="004D6370">
      <w:pPr>
        <w:pStyle w:val="Zkladntext"/>
      </w:pPr>
    </w:p>
    <w:p w14:paraId="365E0B15" w14:textId="7297D2BD" w:rsidR="006576AB" w:rsidRDefault="00376BDA" w:rsidP="00A50D3A">
      <w:pPr>
        <w:pStyle w:val="Nadpis2"/>
        <w:numPr>
          <w:ilvl w:val="0"/>
          <w:numId w:val="0"/>
        </w:numPr>
      </w:pPr>
      <w:bookmarkStart w:id="4" w:name="_Toc505071554"/>
      <w:r>
        <w:t>Cíl práce</w:t>
      </w:r>
      <w:bookmarkEnd w:id="4"/>
    </w:p>
    <w:p w14:paraId="50DBEB5C" w14:textId="78A1CF3A" w:rsidR="00376BDA" w:rsidRPr="0054505F" w:rsidRDefault="00376BDA" w:rsidP="0054505F">
      <w:pPr>
        <w:pStyle w:val="Zkladntext"/>
      </w:pPr>
      <w:r w:rsidRPr="0054505F">
        <w:t xml:space="preserve">Zde student </w:t>
      </w:r>
      <w:r w:rsidR="00E44074" w:rsidRPr="0054505F">
        <w:t>stručně a jasně uvede</w:t>
      </w:r>
      <w:r w:rsidRPr="0054505F">
        <w:t>, jak</w:t>
      </w:r>
      <w:r w:rsidR="00A50D3A">
        <w:t>ý</w:t>
      </w:r>
      <w:r w:rsidRPr="0054505F">
        <w:t xml:space="preserve"> j</w:t>
      </w:r>
      <w:r w:rsidR="00A50D3A">
        <w:t>e</w:t>
      </w:r>
      <w:r w:rsidRPr="0054505F">
        <w:t xml:space="preserve"> </w:t>
      </w:r>
      <w:r w:rsidR="00A50D3A">
        <w:t xml:space="preserve">hlavní </w:t>
      </w:r>
      <w:r w:rsidRPr="0054505F">
        <w:t>cíl práce</w:t>
      </w:r>
      <w:r w:rsidR="00E44074" w:rsidRPr="0054505F">
        <w:t>. Dále zde uvede výčet dílčích cílů, jejichž splnění povede k naplnění hlavníh</w:t>
      </w:r>
      <w:r w:rsidR="00A50D3A">
        <w:t>o</w:t>
      </w:r>
      <w:r w:rsidR="00E44074" w:rsidRPr="0054505F">
        <w:t xml:space="preserve"> cíl</w:t>
      </w:r>
      <w:r w:rsidR="00A50D3A">
        <w:t>e</w:t>
      </w:r>
      <w:r w:rsidR="00E44074" w:rsidRPr="0054505F">
        <w:t xml:space="preserve"> práce. </w:t>
      </w:r>
      <w:r w:rsidRPr="0054505F">
        <w:t xml:space="preserve">Rozepsání cílů by nemělo </w:t>
      </w:r>
      <w:r w:rsidRPr="0054505F">
        <w:lastRenderedPageBreak/>
        <w:t>přesáhnout ½ stránky textu.</w:t>
      </w:r>
      <w:r w:rsidR="003A1AB1">
        <w:t xml:space="preserve"> V</w:t>
      </w:r>
      <w:r w:rsidR="003A1AB1" w:rsidRPr="003A1AB1">
        <w:t>še v závěrečné práci musí směřovat k naplnění hlavníh</w:t>
      </w:r>
      <w:r w:rsidR="00700E9C">
        <w:t>o</w:t>
      </w:r>
      <w:r w:rsidR="003A1AB1" w:rsidRPr="003A1AB1">
        <w:t xml:space="preserve"> cíl</w:t>
      </w:r>
      <w:r w:rsidR="00700E9C">
        <w:t>e</w:t>
      </w:r>
      <w:r w:rsidR="003A1AB1" w:rsidRPr="003A1AB1">
        <w:t xml:space="preserve"> práce, od úvodu, přes teoretickou část až k praktické části</w:t>
      </w:r>
      <w:r w:rsidR="003A1AB1">
        <w:t>.</w:t>
      </w:r>
    </w:p>
    <w:p w14:paraId="1FE1143F" w14:textId="77777777" w:rsidR="006576AB" w:rsidRDefault="006576AB">
      <w:r>
        <w:br w:type="page"/>
      </w:r>
    </w:p>
    <w:p w14:paraId="18D276FA" w14:textId="77777777" w:rsidR="006576AB" w:rsidRDefault="00376BDA" w:rsidP="00630F3C">
      <w:pPr>
        <w:pStyle w:val="Nadpis1"/>
      </w:pPr>
      <w:bookmarkStart w:id="5" w:name="_Toc505071555"/>
      <w:r>
        <w:lastRenderedPageBreak/>
        <w:t>Teoretická část</w:t>
      </w:r>
      <w:r w:rsidR="00630F3C">
        <w:t xml:space="preserve"> (</w:t>
      </w:r>
      <w:r w:rsidR="00630F3C" w:rsidRPr="00630F3C">
        <w:t>Metoda a materiál</w:t>
      </w:r>
      <w:r w:rsidR="00630F3C">
        <w:t>)</w:t>
      </w:r>
      <w:r w:rsidR="00357028">
        <w:t xml:space="preserve"> / Současný stav problematiky</w:t>
      </w:r>
      <w:bookmarkEnd w:id="5"/>
    </w:p>
    <w:p w14:paraId="4D3BCAC6" w14:textId="4C25C512" w:rsidR="000364C7" w:rsidRDefault="00357028" w:rsidP="00376BDA">
      <w:pPr>
        <w:pStyle w:val="Zkladntext"/>
      </w:pPr>
      <w:r>
        <w:t>Kapitola Teoretická část – řeší Současný stav problematiky, kdy student zpracovává poznatky o řešené problemati</w:t>
      </w:r>
      <w:r w:rsidR="009136C8">
        <w:t>ce</w:t>
      </w:r>
      <w:r>
        <w:t xml:space="preserve"> vycházející z odborných informačních zdrojů, provádí analýzu, na kterou navazuje výzkumná část závěrečné práce. V teoretické části je třeba uvést způsoby</w:t>
      </w:r>
      <w:r w:rsidR="00E51C3F">
        <w:t>,</w:t>
      </w:r>
      <w:r>
        <w:t xml:space="preserve"> jakými autor řešil danou problematiku své závěrečné práce. Zde se podrobně popisují použité prostředky (metody, postupy atd.)</w:t>
      </w:r>
      <w:r w:rsidR="00762726">
        <w:t>. U humanitních oborů použité prostředky se uvádějí v praktické části</w:t>
      </w:r>
      <w:r>
        <w:t xml:space="preserve">. </w:t>
      </w:r>
      <w:r w:rsidR="007F17EF">
        <w:t>Text je možné pro přehlednost</w:t>
      </w:r>
      <w:r w:rsidR="00376BDA">
        <w:t xml:space="preserve"> člen</w:t>
      </w:r>
      <w:r w:rsidR="007F17EF">
        <w:t>it</w:t>
      </w:r>
      <w:r w:rsidR="00376BDA">
        <w:t xml:space="preserve"> na podkapitoly a odstavce, které se číslují předepsaným způsobem. </w:t>
      </w:r>
      <w:r w:rsidR="007F17EF">
        <w:t>Tato kapitola by měla být napsána tak, aby kdokoliv po jejím přečtení byl schopen prezentovaný postup nebo výzkum kompletně replikovat. Je vhodné citovat převzaté metody nebo postupy.</w:t>
      </w:r>
      <w:r>
        <w:t xml:space="preserve"> </w:t>
      </w:r>
    </w:p>
    <w:p w14:paraId="5D2B103D" w14:textId="4C363BAD" w:rsidR="00376BDA" w:rsidRDefault="000364C7" w:rsidP="00376BDA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relevantní koncepty, definice podle různých autorů a teorie, které přímo korespondují s pojmy použitými v hlavní (základní) výzkumné otázce. Tato otázka je napsána v Úvodu. Důležitá je obsahová provázanost </w:t>
      </w:r>
      <w:r>
        <w:t>teoretické části</w:t>
      </w:r>
      <w:r w:rsidRPr="000364C7">
        <w:t xml:space="preserve"> a hlavní výzkumné otázky a cíle práce.</w:t>
      </w:r>
    </w:p>
    <w:p w14:paraId="581ACF92" w14:textId="77777777" w:rsidR="007F17EF" w:rsidRDefault="007F17EF" w:rsidP="00376BDA">
      <w:pPr>
        <w:pStyle w:val="Zkladntext"/>
      </w:pPr>
      <w:r>
        <w:t>V dalším textu je uveden příklad dalšího možného členění textu, kdy jsou prezentovány způsoby citací zdrojů, popis obrázků a tabulek.</w:t>
      </w:r>
    </w:p>
    <w:p w14:paraId="179A04F5" w14:textId="77777777" w:rsidR="006576AB" w:rsidRDefault="00376BDA" w:rsidP="00376BDA">
      <w:pPr>
        <w:pStyle w:val="Nadpis2"/>
      </w:pPr>
      <w:bookmarkStart w:id="6" w:name="_Toc505071556"/>
      <w:r>
        <w:t>Citace</w:t>
      </w:r>
      <w:bookmarkEnd w:id="6"/>
    </w:p>
    <w:p w14:paraId="0ABCFA95" w14:textId="77777777" w:rsidR="00265331" w:rsidRDefault="00265331" w:rsidP="00265331">
      <w:pPr>
        <w:pStyle w:val="Zkladntext"/>
      </w:pPr>
      <w:r>
        <w:t xml:space="preserve">Citace je text / web / obrázek / graf apod., který přebíráte z jiného zdroje a vkládáte do textu své práce. Citaci </w:t>
      </w:r>
      <w:r w:rsidR="007F17EF">
        <w:t xml:space="preserve">lze přebrat </w:t>
      </w:r>
      <w:r>
        <w:t>buď doslova (přímá citace</w:t>
      </w:r>
      <w:r w:rsidR="005304B1">
        <w:t xml:space="preserve"> je v </w:t>
      </w:r>
      <w:r w:rsidR="005304B1" w:rsidRPr="0054505F">
        <w:rPr>
          <w:rStyle w:val="CittChar"/>
        </w:rPr>
        <w:t>„uvozovkách a psaná kurzívou“</w:t>
      </w:r>
      <w:r>
        <w:t>) nebo parafrázujete.</w:t>
      </w:r>
    </w:p>
    <w:p w14:paraId="0EE5D5DD" w14:textId="5866CE7D" w:rsidR="00265331" w:rsidRDefault="00265331" w:rsidP="00265331">
      <w:pPr>
        <w:pStyle w:val="Zkladntext"/>
      </w:pPr>
      <w:r w:rsidRPr="009E3AB9">
        <w:t>Bibliografická citace je záznam vytvořený dle pravidel normy ISO 690. Popisuje zdroj, ze kterého jste přebírali citaci. Seznam bibliografických citací se uvádí na konci práce</w:t>
      </w:r>
      <w:r w:rsidR="00413B7D">
        <w:t xml:space="preserve"> (viz. </w:t>
      </w:r>
      <w:proofErr w:type="gramStart"/>
      <w:r w:rsidR="00413B7D">
        <w:t>kapitola</w:t>
      </w:r>
      <w:proofErr w:type="gramEnd"/>
      <w:r w:rsidR="00413B7D">
        <w:t xml:space="preserve"> </w:t>
      </w:r>
      <w:r w:rsidR="006A0510">
        <w:t>6</w:t>
      </w:r>
      <w:r w:rsidR="00413B7D">
        <w:t>)</w:t>
      </w:r>
      <w:r w:rsidRPr="009E3AB9">
        <w:t>.</w:t>
      </w:r>
    </w:p>
    <w:p w14:paraId="224A2773" w14:textId="5C55B473" w:rsidR="00357028" w:rsidRDefault="00357028" w:rsidP="00357028">
      <w:pPr>
        <w:pStyle w:val="Zkladntext"/>
      </w:pPr>
      <w:r>
        <w:t>Přímá citace by v závěrečné práci neměla být delší než 5 řádků. Přímou citaci používat v omezeném rozsahu.</w:t>
      </w:r>
      <w:r w:rsidR="00700E9C">
        <w:t xml:space="preserve"> U zdravotnických oborů maximálně 3x v celém rozsahu teoretické části práce.</w:t>
      </w:r>
      <w:r>
        <w:t xml:space="preserve"> </w:t>
      </w:r>
    </w:p>
    <w:p w14:paraId="11D8280B" w14:textId="0FA4F4CE" w:rsidR="00413B7D" w:rsidRDefault="00265331" w:rsidP="00265331">
      <w:pPr>
        <w:pStyle w:val="Zkladntext"/>
      </w:pPr>
      <w:r w:rsidRPr="009E3AB9">
        <w:t xml:space="preserve">Odkaz je způsob propojení citace a bibliografické </w:t>
      </w:r>
      <w:r w:rsidR="005304B1" w:rsidRPr="009E3AB9">
        <w:t>citace</w:t>
      </w:r>
      <w:r w:rsidRPr="009E3AB9">
        <w:t xml:space="preserve"> čili textu práce se seznamem bibliografických citací. Úkolem odkazu je </w:t>
      </w:r>
      <w:r w:rsidR="00413B7D">
        <w:t>propojení</w:t>
      </w:r>
      <w:r w:rsidRPr="009E3AB9">
        <w:t xml:space="preserve"> citac</w:t>
      </w:r>
      <w:r w:rsidR="00413B7D">
        <w:t>e</w:t>
      </w:r>
      <w:r w:rsidRPr="009E3AB9">
        <w:t xml:space="preserve"> </w:t>
      </w:r>
      <w:r w:rsidR="00413B7D">
        <w:t xml:space="preserve">v </w:t>
      </w:r>
      <w:r w:rsidRPr="009E3AB9">
        <w:t xml:space="preserve">práci s odpovídající </w:t>
      </w:r>
      <w:r w:rsidRPr="009E3AB9">
        <w:lastRenderedPageBreak/>
        <w:t>bibliografickou citací</w:t>
      </w:r>
      <w:r w:rsidR="00413B7D">
        <w:t xml:space="preserve"> uvedenou na konci práce</w:t>
      </w:r>
      <w:r w:rsidRPr="009E3AB9">
        <w:t xml:space="preserve">. </w:t>
      </w:r>
      <w:r w:rsidR="005304B1">
        <w:t>Pro tvorbu odkazů a bibliografických citací použijte Harvardský styl</w:t>
      </w:r>
      <w:r w:rsidR="00413B7D">
        <w:t xml:space="preserve"> (podrobný popis např. na tomto internetovém odkazu </w:t>
      </w:r>
      <w:hyperlink r:id="rId13" w:history="1">
        <w:r w:rsidR="00413B7D" w:rsidRPr="00413B7D">
          <w:rPr>
            <w:rStyle w:val="Hypertextovodkaz"/>
          </w:rPr>
          <w:t>https://sites.google.com/site/novaiso690/schema-a-priklady</w:t>
        </w:r>
      </w:hyperlink>
      <w:r w:rsidR="00791BA8">
        <w:rPr>
          <w:rStyle w:val="Hypertextovodkaz"/>
        </w:rPr>
        <w:t> </w:t>
      </w:r>
      <w:r w:rsidR="00791BA8">
        <w:t xml:space="preserve">a </w:t>
      </w:r>
      <w:hyperlink r:id="rId14" w:history="1">
        <w:r w:rsidR="00791BA8" w:rsidRPr="00956E1B">
          <w:rPr>
            <w:rStyle w:val="Hypertextovodkaz"/>
          </w:rPr>
          <w:t xml:space="preserve">https://sites.google.com/ </w:t>
        </w:r>
        <w:proofErr w:type="spellStart"/>
        <w:r w:rsidR="00791BA8" w:rsidRPr="00956E1B">
          <w:rPr>
            <w:rStyle w:val="Hypertextovodkaz"/>
          </w:rPr>
          <w:t>site</w:t>
        </w:r>
        <w:proofErr w:type="spellEnd"/>
        <w:r w:rsidR="00791BA8" w:rsidRPr="00956E1B">
          <w:rPr>
            <w:rStyle w:val="Hypertextovodkaz"/>
          </w:rPr>
          <w:t>/novaiso690/</w:t>
        </w:r>
        <w:proofErr w:type="spellStart"/>
        <w:r w:rsidR="00791BA8" w:rsidRPr="00956E1B">
          <w:rPr>
            <w:rStyle w:val="Hypertextovodkaz"/>
          </w:rPr>
          <w:t>priklady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harvardsky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system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jmeno</w:t>
        </w:r>
        <w:proofErr w:type="spellEnd"/>
        <w:r w:rsidR="00791BA8" w:rsidRPr="00956E1B">
          <w:rPr>
            <w:rStyle w:val="Hypertextovodkaz"/>
          </w:rPr>
          <w:t>-datum</w:t>
        </w:r>
      </w:hyperlink>
      <w:r w:rsidR="00791BA8" w:rsidRPr="00791BA8">
        <w:t>.</w:t>
      </w:r>
      <w:r w:rsidR="00791BA8">
        <w:t xml:space="preserve">) </w:t>
      </w:r>
    </w:p>
    <w:p w14:paraId="2C84E97E" w14:textId="454C6179" w:rsidR="00265331" w:rsidRDefault="00413B7D" w:rsidP="00265331">
      <w:pPr>
        <w:pStyle w:val="Zkladntext"/>
      </w:pPr>
      <w:r>
        <w:t xml:space="preserve">Textový editor Word umožňuje vkládat citace a bibliografické citace automaticky. Tuto možnost najdete v záložce Reference a použijte styl </w:t>
      </w:r>
      <w:r w:rsidRPr="00413B7D">
        <w:rPr>
          <w:b/>
        </w:rPr>
        <w:t>Harvard – Anglie</w:t>
      </w:r>
      <w:r>
        <w:t>. Ukázka odkazu v textu →</w:t>
      </w:r>
      <w:r w:rsidR="005304B1">
        <w:t xml:space="preserve"> </w:t>
      </w:r>
      <w:r w:rsidR="00753230">
        <w:rPr>
          <w:noProof/>
        </w:rPr>
        <w:t>(Buckwalter a kol., 1995)</w:t>
      </w:r>
      <w:r>
        <w:t xml:space="preserve">. Ukázka seznamu </w:t>
      </w:r>
      <w:r w:rsidR="00753230">
        <w:t>použité literatury</w:t>
      </w:r>
      <w:r>
        <w:t xml:space="preserve"> je v kapitole </w:t>
      </w:r>
      <w:r w:rsidR="006A0510">
        <w:t>6</w:t>
      </w:r>
      <w:r>
        <w:t>.</w:t>
      </w:r>
    </w:p>
    <w:p w14:paraId="7ABB714D" w14:textId="687DE2B5" w:rsidR="00753230" w:rsidRDefault="00753230" w:rsidP="00753230">
      <w:pPr>
        <w:pStyle w:val="Zkladntext"/>
      </w:pPr>
      <w:r>
        <w:t>Pozor odkazujete-li se na jednoho autora, který ve stejném roce vydal více prací. Jednotlivé práce pak odlišíte malým písmene u roku vydání např. (</w:t>
      </w:r>
      <w:proofErr w:type="spellStart"/>
      <w:r>
        <w:t>Šuleř</w:t>
      </w:r>
      <w:proofErr w:type="spellEnd"/>
      <w:r>
        <w:t>, 2009a, s. 5) a (</w:t>
      </w:r>
      <w:proofErr w:type="spellStart"/>
      <w:r>
        <w:t>Šuleř</w:t>
      </w:r>
      <w:proofErr w:type="spellEnd"/>
      <w:r>
        <w:t>, 2009b, s. 79).</w:t>
      </w:r>
    </w:p>
    <w:p w14:paraId="12552C2F" w14:textId="49CB6F26" w:rsidR="00376BDA" w:rsidRDefault="00376BDA" w:rsidP="00376BDA">
      <w:pPr>
        <w:pStyle w:val="Nadpis2"/>
      </w:pPr>
      <w:bookmarkStart w:id="7" w:name="_Toc505071557"/>
      <w:r>
        <w:t>Tabulky</w:t>
      </w:r>
      <w:bookmarkEnd w:id="7"/>
    </w:p>
    <w:p w14:paraId="688CB0A9" w14:textId="28BD537F" w:rsidR="008B70C1" w:rsidRDefault="004B7430" w:rsidP="00ED03CE">
      <w:pPr>
        <w:pStyle w:val="Zkladntext"/>
      </w:pPr>
      <w:r>
        <w:t>T</w:t>
      </w:r>
      <w:r w:rsidRPr="004B7430">
        <w:t xml:space="preserve">abulky se musí vztahovat k cíli práce a musí být </w:t>
      </w:r>
      <w:r>
        <w:t>vhodně</w:t>
      </w:r>
      <w:r w:rsidRPr="004B7430">
        <w:t xml:space="preserve"> interpretovány</w:t>
      </w:r>
      <w:r>
        <w:t>. T</w:t>
      </w:r>
      <w:r w:rsidRPr="004B7430">
        <w:t>abulky, které nemají přímou relevanci</w:t>
      </w:r>
      <w:r>
        <w:t xml:space="preserve"> k závěrečné práci</w:t>
      </w:r>
      <w:r w:rsidRPr="004B7430">
        <w:t>, ale student by se na ně rád v práci odkázal, umíst</w:t>
      </w:r>
      <w:r>
        <w:t>ěte</w:t>
      </w:r>
      <w:r w:rsidRPr="004B7430">
        <w:t xml:space="preserve"> do příloh.</w:t>
      </w:r>
      <w:r>
        <w:t xml:space="preserve"> </w:t>
      </w:r>
      <w:r w:rsidR="008B70C1">
        <w:t xml:space="preserve">Názvy tabulek </w:t>
      </w:r>
      <w:r w:rsidR="00413B7D">
        <w:t>se uvádějí nad vlastní tabulkou, kdy každá tabulka je číslována.</w:t>
      </w:r>
      <w:r w:rsidR="008B70C1">
        <w:t xml:space="preserve"> </w:t>
      </w:r>
      <w:r w:rsidR="00ED03CE">
        <w:t>Zdroje dat, které se v tabulce vyskytují</w:t>
      </w:r>
      <w:r w:rsidR="00AD66A9">
        <w:t>,</w:t>
      </w:r>
      <w:r w:rsidR="00ED03CE">
        <w:t xml:space="preserve"> se uvádějí pod tabulkou. Tabulky jsou vždy na samostatném řádku a jsou centrované. Ohraničení tabulky j</w:t>
      </w:r>
      <w:r w:rsidR="00AD66A9">
        <w:t>e</w:t>
      </w:r>
      <w:r w:rsidR="00ED03CE">
        <w:t xml:space="preserve"> ponechán</w:t>
      </w:r>
      <w:r w:rsidR="00AD66A9">
        <w:t>o</w:t>
      </w:r>
      <w:r w:rsidR="00ED03CE">
        <w:t xml:space="preserve"> na volbě autora.</w:t>
      </w:r>
    </w:p>
    <w:p w14:paraId="78622CF7" w14:textId="0E919277" w:rsidR="008B70C1" w:rsidRPr="008B70C1" w:rsidRDefault="008B70C1" w:rsidP="00AD66A9">
      <w:pPr>
        <w:pStyle w:val="Titulek"/>
        <w:rPr>
          <w:szCs w:val="20"/>
        </w:rPr>
      </w:pPr>
      <w:bookmarkStart w:id="8" w:name="_Toc505603958"/>
      <w:r w:rsidRPr="008B70C1">
        <w:rPr>
          <w:szCs w:val="20"/>
        </w:rPr>
        <w:t xml:space="preserve">Tabulka </w:t>
      </w:r>
      <w:r w:rsidRPr="008B70C1">
        <w:rPr>
          <w:szCs w:val="20"/>
        </w:rPr>
        <w:fldChar w:fldCharType="begin"/>
      </w:r>
      <w:r w:rsidRPr="008B70C1">
        <w:rPr>
          <w:szCs w:val="20"/>
        </w:rPr>
        <w:instrText xml:space="preserve"> SEQ Tabulka \* ARABIC </w:instrText>
      </w:r>
      <w:r w:rsidRPr="008B70C1">
        <w:rPr>
          <w:szCs w:val="20"/>
        </w:rPr>
        <w:fldChar w:fldCharType="separate"/>
      </w:r>
      <w:r w:rsidR="00C40104">
        <w:rPr>
          <w:noProof/>
          <w:szCs w:val="20"/>
        </w:rPr>
        <w:t>1</w:t>
      </w:r>
      <w:r w:rsidRPr="008B70C1">
        <w:rPr>
          <w:szCs w:val="20"/>
        </w:rPr>
        <w:fldChar w:fldCharType="end"/>
      </w:r>
      <w:r w:rsidR="00AD66A9">
        <w:rPr>
          <w:szCs w:val="20"/>
        </w:rPr>
        <w:t xml:space="preserve"> -</w:t>
      </w:r>
      <w:r w:rsidRPr="008B70C1">
        <w:rPr>
          <w:szCs w:val="20"/>
        </w:rPr>
        <w:t xml:space="preserve"> Název tabulky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8B70C1" w:rsidRPr="00AD66A9" w14:paraId="5C53F7FA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FD4F" w14:textId="77777777" w:rsidR="008B70C1" w:rsidRPr="00AD66A9" w:rsidRDefault="008B70C1">
            <w:pPr>
              <w:spacing w:after="120"/>
              <w:rPr>
                <w:sz w:val="22"/>
                <w:lang w:eastAsia="sk-SK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AA06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val="en-US"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Cena </w:t>
            </w:r>
            <w:r w:rsidRPr="00AD66A9">
              <w:rPr>
                <w:b/>
                <w:sz w:val="22"/>
                <w:lang w:val="en-US" w:eastAsia="sk-SK"/>
              </w:rPr>
              <w:t>[K</w:t>
            </w:r>
            <w:r w:rsidRPr="00AD66A9">
              <w:rPr>
                <w:b/>
                <w:sz w:val="22"/>
                <w:lang w:eastAsia="sk-SK"/>
              </w:rPr>
              <w:t>č</w:t>
            </w:r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785A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Počet </w:t>
            </w:r>
            <w:r w:rsidRPr="00AD66A9">
              <w:rPr>
                <w:b/>
                <w:sz w:val="22"/>
                <w:lang w:val="en-US" w:eastAsia="sk-SK"/>
              </w:rPr>
              <w:t>[</w:t>
            </w:r>
            <w:proofErr w:type="spellStart"/>
            <w:r w:rsidRPr="00AD66A9">
              <w:rPr>
                <w:b/>
                <w:sz w:val="22"/>
                <w:lang w:val="en-US" w:eastAsia="sk-SK"/>
              </w:rPr>
              <w:t>ks</w:t>
            </w:r>
            <w:proofErr w:type="spellEnd"/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C2C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>Termín dodání</w:t>
            </w:r>
          </w:p>
        </w:tc>
      </w:tr>
      <w:tr w:rsidR="008B70C1" w:rsidRPr="00AD66A9" w14:paraId="0EC682A5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36A" w14:textId="77777777" w:rsidR="008B70C1" w:rsidRPr="00AD66A9" w:rsidRDefault="00ED03CE">
            <w:pPr>
              <w:spacing w:after="120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Kancelářská židle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5B12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5 786,-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98E7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CE2E" w14:textId="189FFCE9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16.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7.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2029</w:t>
            </w:r>
          </w:p>
        </w:tc>
      </w:tr>
    </w:tbl>
    <w:p w14:paraId="708EB5CD" w14:textId="6F8A914E" w:rsidR="00376BDA" w:rsidRPr="00AD66A9" w:rsidRDefault="00ED03CE" w:rsidP="00AD66A9">
      <w:pPr>
        <w:pStyle w:val="Zkladntext"/>
        <w:jc w:val="left"/>
        <w:rPr>
          <w:sz w:val="20"/>
          <w:szCs w:val="20"/>
        </w:rPr>
      </w:pPr>
      <w:r w:rsidRPr="00AD66A9">
        <w:rPr>
          <w:sz w:val="20"/>
          <w:szCs w:val="20"/>
        </w:rPr>
        <w:t xml:space="preserve">Zdroj: </w:t>
      </w:r>
      <w:sdt>
        <w:sdtPr>
          <w:rPr>
            <w:sz w:val="20"/>
            <w:szCs w:val="20"/>
          </w:rPr>
          <w:id w:val="-854956197"/>
          <w:citation/>
        </w:sdtPr>
        <w:sdtEndPr/>
        <w:sdtContent>
          <w:r w:rsidRPr="00AD66A9">
            <w:rPr>
              <w:sz w:val="20"/>
              <w:szCs w:val="20"/>
            </w:rPr>
            <w:fldChar w:fldCharType="begin"/>
          </w:r>
          <w:r w:rsidRPr="00AD66A9">
            <w:rPr>
              <w:sz w:val="20"/>
              <w:szCs w:val="20"/>
            </w:rPr>
            <w:instrText xml:space="preserve"> CITATION Den83 \l 1029 </w:instrText>
          </w:r>
          <w:r w:rsidRPr="00AD66A9">
            <w:rPr>
              <w:sz w:val="20"/>
              <w:szCs w:val="20"/>
            </w:rPr>
            <w:fldChar w:fldCharType="separate"/>
          </w:r>
          <w:r w:rsidR="005B0A61" w:rsidRPr="005B0A61">
            <w:rPr>
              <w:noProof/>
              <w:sz w:val="20"/>
              <w:szCs w:val="20"/>
            </w:rPr>
            <w:t>(Denis, 1983)</w:t>
          </w:r>
          <w:r w:rsidRPr="00AD66A9">
            <w:rPr>
              <w:sz w:val="20"/>
              <w:szCs w:val="20"/>
            </w:rPr>
            <w:fldChar w:fldCharType="end"/>
          </w:r>
        </w:sdtContent>
      </w:sdt>
    </w:p>
    <w:p w14:paraId="2DE16CB7" w14:textId="77777777" w:rsidR="00376BDA" w:rsidRDefault="00376BDA" w:rsidP="00376BDA">
      <w:pPr>
        <w:pStyle w:val="Nadpis2"/>
      </w:pPr>
      <w:bookmarkStart w:id="9" w:name="_Toc505071558"/>
      <w:r>
        <w:t>Obrázky</w:t>
      </w:r>
      <w:bookmarkEnd w:id="9"/>
    </w:p>
    <w:p w14:paraId="3C146A0B" w14:textId="252EB347" w:rsidR="008B70C1" w:rsidRDefault="0054505F" w:rsidP="0054505F">
      <w:pPr>
        <w:pStyle w:val="Zkladntext"/>
      </w:pPr>
      <w:r>
        <w:t xml:space="preserve">Obrázky vkládané do práce by měly být ve vysoké kvalitě tak, aby byly přehledné i po tisku práce na papír. </w:t>
      </w:r>
      <w:r w:rsidR="007E2D7C">
        <w:t>Obrázky jsou vždy na samostatném řádku a jsou centrované, název je pod obrázkem a případné zdroje se uvádějí hned za něj</w:t>
      </w:r>
      <w:r w:rsidR="008B70C1">
        <w:t>.</w:t>
      </w:r>
      <w:r w:rsidR="00AD66A9">
        <w:t xml:space="preserve"> </w:t>
      </w:r>
      <w:r w:rsidR="0090274E">
        <w:t>S</w:t>
      </w:r>
      <w:r w:rsidR="0090274E" w:rsidRPr="0090274E">
        <w:t xml:space="preserve">tejně jako ostatní části závěrečné práce, i použití obrázků musí být relevantní vzhledem k naplňování cíle práce. </w:t>
      </w:r>
      <w:r w:rsidR="00AD66A9">
        <w:t>Některé katedry obrázky vkládají do příloh jako například Katedra zdravotnických studií.</w:t>
      </w:r>
    </w:p>
    <w:p w14:paraId="7634FF5C" w14:textId="77777777" w:rsidR="008B70C1" w:rsidRDefault="006372A7" w:rsidP="008B70C1">
      <w:pPr>
        <w:jc w:val="center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1B417030" wp14:editId="3879AF97">
            <wp:extent cx="1920076" cy="1440000"/>
            <wp:effectExtent l="0" t="0" r="444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dopa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4AE" w14:textId="646E1C45" w:rsidR="00265331" w:rsidRPr="00630F3C" w:rsidRDefault="008B70C1" w:rsidP="008B70C1">
      <w:pPr>
        <w:pStyle w:val="Titulek"/>
        <w:jc w:val="center"/>
      </w:pPr>
      <w:bookmarkStart w:id="10" w:name="_Toc505603981"/>
      <w:r>
        <w:t xml:space="preserve">Obrázek </w:t>
      </w:r>
      <w:r w:rsidR="008A4CE4">
        <w:fldChar w:fldCharType="begin"/>
      </w:r>
      <w:r w:rsidR="008A4CE4">
        <w:instrText xml:space="preserve"> SEQ Obrázek \* ARABIC </w:instrText>
      </w:r>
      <w:r w:rsidR="008A4CE4">
        <w:fldChar w:fldCharType="separate"/>
      </w:r>
      <w:r w:rsidR="00C40104">
        <w:rPr>
          <w:noProof/>
        </w:rPr>
        <w:t>1</w:t>
      </w:r>
      <w:r w:rsidR="008A4CE4">
        <w:rPr>
          <w:noProof/>
        </w:rPr>
        <w:fldChar w:fldCharType="end"/>
      </w:r>
      <w:r w:rsidR="00AD66A9">
        <w:rPr>
          <w:noProof/>
        </w:rPr>
        <w:t xml:space="preserve"> -</w:t>
      </w:r>
      <w:r w:rsidRPr="008B70C1">
        <w:rPr>
          <w:szCs w:val="20"/>
        </w:rPr>
        <w:t xml:space="preserve"> </w:t>
      </w:r>
      <w:r w:rsidR="00630F3C">
        <w:rPr>
          <w:szCs w:val="20"/>
        </w:rPr>
        <w:t>Krásný vodopád</w:t>
      </w:r>
      <w:r w:rsidR="00ED03CE">
        <w:rPr>
          <w:szCs w:val="20"/>
        </w:rPr>
        <w:t xml:space="preserve"> </w:t>
      </w:r>
      <w:r w:rsidR="00AD66A9">
        <w:rPr>
          <w:noProof/>
          <w:szCs w:val="20"/>
        </w:rPr>
        <w:t>(Buckwalter a kol.</w:t>
      </w:r>
      <w:r w:rsidR="00AD66A9" w:rsidRPr="00AD66A9">
        <w:rPr>
          <w:noProof/>
          <w:szCs w:val="20"/>
        </w:rPr>
        <w:t xml:space="preserve">, 1995, </w:t>
      </w:r>
      <w:r w:rsidR="00AD66A9">
        <w:rPr>
          <w:noProof/>
          <w:szCs w:val="20"/>
        </w:rPr>
        <w:t>s</w:t>
      </w:r>
      <w:r w:rsidR="00AD66A9" w:rsidRPr="00AD66A9">
        <w:rPr>
          <w:noProof/>
          <w:szCs w:val="20"/>
        </w:rPr>
        <w:t>. 15)</w:t>
      </w:r>
      <w:bookmarkEnd w:id="10"/>
    </w:p>
    <w:p w14:paraId="1D645595" w14:textId="77777777" w:rsidR="007E2D7C" w:rsidRDefault="007E2D7C" w:rsidP="007E2D7C">
      <w:pPr>
        <w:pStyle w:val="Nadpis2"/>
      </w:pPr>
      <w:bookmarkStart w:id="11" w:name="_Toc505071559"/>
      <w:r>
        <w:t>Rovnice</w:t>
      </w:r>
      <w:bookmarkEnd w:id="11"/>
    </w:p>
    <w:p w14:paraId="2D33FDF6" w14:textId="77777777" w:rsidR="007E2D7C" w:rsidRDefault="007E2D7C" w:rsidP="007E2D7C">
      <w:pPr>
        <w:pStyle w:val="Zkladntext"/>
      </w:pPr>
      <w:r>
        <w:t xml:space="preserve">Rovnice uvedené v práci jsou vždy na samostatném řádku, centrované a číslo rovnice uvedené v závorce je zarovnáno vpravo. </w:t>
      </w:r>
      <w:r w:rsidR="005404A9">
        <w:t>Nepoužívejte v</w:t>
      </w:r>
      <w:r>
        <w:t xml:space="preserve"> textu vzorce či rovnice, které vkládáte jako obrázek z jiných zdrojů. Rovnice a vzorce pište pomocí Editoru rovnic (záložka Vložení v Textovém editoru Word).</w:t>
      </w:r>
      <w:r w:rsidR="005404A9">
        <w:t xml:space="preserve"> </w:t>
      </w:r>
    </w:p>
    <w:p w14:paraId="3EA28F1F" w14:textId="77777777" w:rsidR="00376BDA" w:rsidRPr="005404A9" w:rsidRDefault="008A4CE4" w:rsidP="007E2D7C">
      <w:pPr>
        <w:pStyle w:val="Zkladntext"/>
        <w:jc w:val="righ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598069" w14:textId="77777777" w:rsidR="005404A9" w:rsidRDefault="005404A9" w:rsidP="005404A9">
      <w:pPr>
        <w:pStyle w:val="Zkladntext"/>
      </w:pPr>
      <w:r>
        <w:t xml:space="preserve">Číslo rovnice lze v Editoru rovnic vložit přímo použitím </w:t>
      </w:r>
      <w:proofErr w:type="gramStart"/>
      <w:r>
        <w:t xml:space="preserve">symbolu </w:t>
      </w:r>
      <w:r w:rsidRPr="00DA6E95">
        <w:rPr>
          <w:b/>
        </w:rPr>
        <w:t>#</w:t>
      </w:r>
      <w:r w:rsidRPr="005404A9">
        <w:rPr>
          <w:b/>
        </w:rPr>
        <w:t>(číslo</w:t>
      </w:r>
      <w:proofErr w:type="gramEnd"/>
      <w:r w:rsidRPr="005404A9">
        <w:rPr>
          <w:b/>
        </w:rPr>
        <w:t xml:space="preserve"> rovnice)</w:t>
      </w:r>
      <w:r>
        <w:t xml:space="preserve"> hned za matematický výraz. Po stisknutí klávesy Enter se matematický výraz sám automaticky vycentruje a číslo v závorce se zarovná doprava.</w:t>
      </w:r>
    </w:p>
    <w:p w14:paraId="6DA0286A" w14:textId="77777777" w:rsidR="005404A9" w:rsidRDefault="005404A9">
      <w:r>
        <w:br w:type="page"/>
      </w:r>
    </w:p>
    <w:p w14:paraId="343B567B" w14:textId="51EAE338" w:rsidR="006576AB" w:rsidRDefault="00AD66A9" w:rsidP="006576AB">
      <w:pPr>
        <w:pStyle w:val="Nadpis1"/>
        <w:numPr>
          <w:ilvl w:val="0"/>
          <w:numId w:val="1"/>
        </w:numPr>
        <w:ind w:left="431" w:hanging="431"/>
      </w:pPr>
      <w:bookmarkStart w:id="12" w:name="_Toc505071560"/>
      <w:r>
        <w:lastRenderedPageBreak/>
        <w:t xml:space="preserve">Výzkumná část </w:t>
      </w:r>
      <w:r w:rsidR="008B70C1">
        <w:t>(</w:t>
      </w:r>
      <w:r w:rsidR="006D77FB">
        <w:t>p</w:t>
      </w:r>
      <w:r w:rsidR="008B70C1">
        <w:t>raktická část)</w:t>
      </w:r>
      <w:bookmarkEnd w:id="12"/>
    </w:p>
    <w:p w14:paraId="63717CC8" w14:textId="14B9C2D8" w:rsidR="005404A9" w:rsidRDefault="005404A9" w:rsidP="006576AB">
      <w:pPr>
        <w:pStyle w:val="Zkladntext"/>
      </w:pPr>
      <w:r>
        <w:t>V této části práce se stručně a přehledně prezentují výsledky práce, výzkumu, měření atd. Výsledky se nijak nehodnotí, jde jen o prosté shrnutí faktů. Vždy se uvádějí jednotky, množství atd. Opět lze kapitolu pro přehledno</w:t>
      </w:r>
      <w:r w:rsidR="003F4475">
        <w:t>st členit do dalších podkapitol, názvy podkapitol nejsou striktně definované</w:t>
      </w:r>
      <w:r w:rsidR="006D77FB">
        <w:t xml:space="preserve"> a k</w:t>
      </w:r>
      <w:r w:rsidR="003F4475">
        <w:t>aždá katedra si názvy upraví dle vlastních zkušeností a znalostí.</w:t>
      </w:r>
      <w:r w:rsidR="006D77FB">
        <w:t xml:space="preserve"> Níže jen stručný náhled možných podkapitol.</w:t>
      </w:r>
    </w:p>
    <w:p w14:paraId="18602A33" w14:textId="56CD2236" w:rsidR="003F4475" w:rsidRDefault="003F4475" w:rsidP="006576AB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</w:t>
      </w:r>
      <w:r w:rsidRPr="003F4475">
        <w:t>na začátek praktické části kapitolu Metodologie, v níž student definuje metodu a techniku, postupy svého výzkumu, objasňuje, co a koho zkoumal případně kritéria výběru participantů výzkumu.</w:t>
      </w:r>
    </w:p>
    <w:p w14:paraId="13CCE52B" w14:textId="6890DC4B" w:rsidR="004C32A5" w:rsidRDefault="004C32A5" w:rsidP="006576AB">
      <w:pPr>
        <w:pStyle w:val="Zkladntext"/>
      </w:pPr>
      <w:r>
        <w:t>Je vhodné zde uvádět grafy, obrázky atd., pozor ovšem aby se velkým množstvím obrázků neztratila přehlednost práce. Pokud máte větší množství obrázků, nebo grafů, tak v této kapitole uveďte ty nejvýznamnější či pro danou věc typické a zbylé dejte do příloh práce. V textu se pak na tyto přílohy můžete odkazovat.</w:t>
      </w:r>
    </w:p>
    <w:p w14:paraId="3680544D" w14:textId="77777777" w:rsidR="005404A9" w:rsidRDefault="004C32A5" w:rsidP="005404A9">
      <w:pPr>
        <w:pStyle w:val="Nadpis2"/>
      </w:pPr>
      <w:bookmarkStart w:id="13" w:name="_Toc505071561"/>
      <w:r>
        <w:t>Výsledky dotazníkového šetření</w:t>
      </w:r>
      <w:bookmarkEnd w:id="13"/>
    </w:p>
    <w:p w14:paraId="742ED1DB" w14:textId="31EC76A5" w:rsidR="004C32A5" w:rsidRDefault="004C32A5" w:rsidP="004C32A5">
      <w:pPr>
        <w:pStyle w:val="Zkladntext"/>
      </w:pPr>
      <w:r>
        <w:t>Z celkového počtu 1 000 respondentů odpověd</w:t>
      </w:r>
      <w:r w:rsidR="00AD66A9">
        <w:t>ělo na položenou otázku ANO 256 </w:t>
      </w:r>
      <w:r>
        <w:t>respondentů ….</w:t>
      </w:r>
    </w:p>
    <w:p w14:paraId="4335AE21" w14:textId="77777777" w:rsidR="004C32A5" w:rsidRDefault="004C32A5" w:rsidP="004C32A5">
      <w:pPr>
        <w:pStyle w:val="Nadpis2"/>
      </w:pPr>
      <w:bookmarkStart w:id="14" w:name="_Toc505071562"/>
      <w:r>
        <w:t>Výsledky experimentálních měření</w:t>
      </w:r>
      <w:bookmarkEnd w:id="14"/>
    </w:p>
    <w:p w14:paraId="7D65ED4B" w14:textId="77777777" w:rsidR="004C32A5" w:rsidRPr="004C32A5" w:rsidRDefault="004C32A5" w:rsidP="004C32A5">
      <w:pPr>
        <w:pStyle w:val="Zkladntext"/>
      </w:pPr>
      <w:r>
        <w:t>Maximální naměřená hodnota odporu drátu byla 250 Ω ……</w:t>
      </w:r>
    </w:p>
    <w:p w14:paraId="1F46EF7C" w14:textId="6BBF0B1C" w:rsidR="006D77FB" w:rsidRDefault="006D77FB" w:rsidP="006D77FB">
      <w:pPr>
        <w:pStyle w:val="Nadpis2"/>
      </w:pPr>
      <w:r w:rsidRPr="006D77FB">
        <w:t xml:space="preserve">Výsledky </w:t>
      </w:r>
    </w:p>
    <w:p w14:paraId="7A1E487F" w14:textId="77777777" w:rsidR="006D77FB" w:rsidRDefault="006D77FB" w:rsidP="006D77FB">
      <w:pPr>
        <w:pStyle w:val="Nadpis2"/>
      </w:pPr>
      <w:r>
        <w:t>A</w:t>
      </w:r>
      <w:r w:rsidRPr="006D77FB">
        <w:t>nalýza dat</w:t>
      </w:r>
    </w:p>
    <w:p w14:paraId="1B1A2BAF" w14:textId="55E0E567" w:rsidR="006D77FB" w:rsidRPr="006D77FB" w:rsidRDefault="006D77FB" w:rsidP="006D77FB">
      <w:pPr>
        <w:pStyle w:val="Nadpis2"/>
      </w:pPr>
      <w:proofErr w:type="spellStart"/>
      <w:r>
        <w:t>P</w:t>
      </w:r>
      <w:r w:rsidRPr="006D77FB">
        <w:t>olostrukturované</w:t>
      </w:r>
      <w:proofErr w:type="spellEnd"/>
      <w:r w:rsidRPr="006D77FB">
        <w:t xml:space="preserve"> rozhovory</w:t>
      </w:r>
    </w:p>
    <w:p w14:paraId="4A4D571F" w14:textId="77777777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2DDCB7F6" w:rsidR="00376BDA" w:rsidRDefault="00376BDA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15" w:name="_Toc505071563"/>
      <w:r>
        <w:lastRenderedPageBreak/>
        <w:t>Diskuze</w:t>
      </w:r>
      <w:bookmarkEnd w:id="15"/>
    </w:p>
    <w:p w14:paraId="72C7B9E7" w14:textId="79CCF808" w:rsidR="004C32A5" w:rsidRDefault="004C32A5" w:rsidP="004C32A5">
      <w:pPr>
        <w:pStyle w:val="Zkladntext"/>
      </w:pPr>
      <w:r>
        <w:t xml:space="preserve">Tato část práce je možná tou nejdůležitější, kdy zde autor prezentuje svou schopnost kritického zhodnocení výsledků své práce a diskuse nad nimi. </w:t>
      </w:r>
      <w:r w:rsidR="00AD66A9" w:rsidRPr="00AD66A9">
        <w:t>V diskuzi je nutné porovnávání s výsledky publikovaných vědeckých prací, zároveň i provést porovnání se zahraničním výzkumem</w:t>
      </w:r>
      <w:r w:rsidR="00AD66A9">
        <w:t>.</w:t>
      </w:r>
      <w:r w:rsidR="00AD66A9" w:rsidRPr="00AD66A9">
        <w:t xml:space="preserve"> </w:t>
      </w:r>
      <w:r>
        <w:t>Zde je prostor na zamyšlení, zda dosažené výsledky práce nemohly ovlivnit některé faktory, které souvisí s použitými nástroji řešení, nebo např. způsobem vyhodnocení. I když některé výsledky práce nenaplnily očekávání autora tady je místo</w:t>
      </w:r>
      <w:r w:rsidR="00C04C21">
        <w:t xml:space="preserve"> pro zhodnocení možných důvodů.</w:t>
      </w:r>
    </w:p>
    <w:p w14:paraId="7333CBA0" w14:textId="77777777" w:rsidR="00C04C21" w:rsidRDefault="00C04C21" w:rsidP="004C32A5">
      <w:pPr>
        <w:pStyle w:val="Zkladntext"/>
      </w:pPr>
      <w:r>
        <w:t xml:space="preserve">Kvalitní, objektivní a kritická diskuse je velmi ceněnou schopností studenta, který by měl být schopen objektivní reflexe. </w:t>
      </w:r>
    </w:p>
    <w:p w14:paraId="2517AAF1" w14:textId="77777777" w:rsidR="004C32A5" w:rsidRDefault="004C32A5" w:rsidP="004C32A5">
      <w:pPr>
        <w:pStyle w:val="Zkladntext"/>
      </w:pPr>
      <w:r>
        <w:t>Je velkým nedostatkem, pokud diskuse souvisí s myšlenkami ostatního textu jen volně, nebo s ním v některých pohledech nesouvisí vůbec.</w:t>
      </w:r>
    </w:p>
    <w:p w14:paraId="1805B619" w14:textId="77777777" w:rsidR="00C04C21" w:rsidRDefault="00C04C21" w:rsidP="004C32A5">
      <w:pPr>
        <w:pStyle w:val="Zkladntext"/>
      </w:pPr>
      <w:r>
        <w:t xml:space="preserve">Délka textu v této části práce je bez omezení </w:t>
      </w:r>
    </w:p>
    <w:p w14:paraId="367187B4" w14:textId="77777777" w:rsidR="00AD66A9" w:rsidRDefault="00376BDA" w:rsidP="00AD66A9">
      <w:pPr>
        <w:pStyle w:val="Nadpis1"/>
        <w:tabs>
          <w:tab w:val="clear" w:pos="574"/>
          <w:tab w:val="num" w:pos="432"/>
        </w:tabs>
        <w:ind w:left="432"/>
      </w:pPr>
      <w:r>
        <w:br w:type="page"/>
      </w:r>
      <w:bookmarkStart w:id="16" w:name="_Toc505071564"/>
      <w:r w:rsidR="00AD66A9">
        <w:lastRenderedPageBreak/>
        <w:t>Návrh řešení a doporučení pro praxi</w:t>
      </w:r>
      <w:bookmarkEnd w:id="16"/>
    </w:p>
    <w:p w14:paraId="2E2788B1" w14:textId="69B132B3" w:rsidR="00AD66A9" w:rsidRDefault="00AD66A9" w:rsidP="00AD66A9">
      <w:pPr>
        <w:pStyle w:val="Zkladntext"/>
      </w:pPr>
      <w:r>
        <w:t>Tato kapitola následuje po diskusi</w:t>
      </w:r>
      <w:r w:rsidR="00106274">
        <w:t>,</w:t>
      </w:r>
      <w:r>
        <w:t xml:space="preserve"> je-li z práce patrný návrh řešení a následně doporučení pro praxi. Na některých katedrách se tato kapitola nebude uvádět, protože některé práce nemají návrh řešení pro praxi. </w:t>
      </w:r>
      <w:r>
        <w:br w:type="page"/>
      </w:r>
    </w:p>
    <w:p w14:paraId="3DB3BD33" w14:textId="77777777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17" w:name="_Toc505071565"/>
      <w:r>
        <w:lastRenderedPageBreak/>
        <w:t>Závěr</w:t>
      </w:r>
      <w:bookmarkEnd w:id="17"/>
    </w:p>
    <w:p w14:paraId="336E31A2" w14:textId="7ABC0E39" w:rsidR="004C32A5" w:rsidRDefault="004C32A5" w:rsidP="00A6464C">
      <w:pPr>
        <w:pStyle w:val="Zkladntext"/>
      </w:pPr>
      <w:r>
        <w:t xml:space="preserve">Obsahuje stručné shrnutí celé práce s hodnocením jejích výsledků a vyjádřením představy autora o jejím významu pro teorii a praxi. Závěry musí navazovat na popisy, výklady, úvahy a argumenty vyjádřené v jádru práce. V textu by </w:t>
      </w:r>
      <w:r w:rsidR="00AD66A9">
        <w:t xml:space="preserve">měl </w:t>
      </w:r>
      <w:r>
        <w:t>autor uvést, zda se mu podařilo dosáhnout stanovených cílů práce úplně, částečně nebo vůbec</w:t>
      </w:r>
      <w:r w:rsidR="00AD66A9">
        <w:t>.</w:t>
      </w:r>
      <w:r w:rsidR="003F4475" w:rsidRPr="003F4475">
        <w:t xml:space="preserve"> V Závěru autor jednoznačně odpovídá na hlavní výzkumnou otázku, kterou napsal do Úvodu. </w:t>
      </w:r>
    </w:p>
    <w:p w14:paraId="2572E11B" w14:textId="77777777" w:rsidR="00A6464C" w:rsidRDefault="00A6464C" w:rsidP="00A6464C">
      <w:pPr>
        <w:pStyle w:val="Zkladntext"/>
      </w:pPr>
      <w:r w:rsidRPr="00BE3DD1">
        <w:t>Podobně,</w:t>
      </w:r>
      <w:r>
        <w:t xml:space="preserve"> jako úvod, je rámcovou složkou hlavního oddílu práce. Může obsahovat podněty pro další výzkum, nebo návrhy na zlepšení a nabídku dalších cest k řešení. </w:t>
      </w:r>
    </w:p>
    <w:p w14:paraId="433286B3" w14:textId="77777777" w:rsidR="00A6464C" w:rsidRDefault="00A6464C" w:rsidP="00A6464C">
      <w:pPr>
        <w:pStyle w:val="Zkladntext"/>
      </w:pPr>
      <w:r>
        <w:t>Psaní závěru je stejně náročné, jako psaní úvodu a oba texty by měly být obsahově i formálně vyrovnané.</w:t>
      </w:r>
    </w:p>
    <w:p w14:paraId="04665C38" w14:textId="77777777" w:rsidR="00A6464C" w:rsidRDefault="00A6464C" w:rsidP="00A6464C">
      <w:pPr>
        <w:pStyle w:val="Zkladntext"/>
      </w:pPr>
      <w:r>
        <w:t xml:space="preserve">Text </w:t>
      </w:r>
      <w:r w:rsidR="004C32A5">
        <w:t xml:space="preserve">závěru by měl být </w:t>
      </w:r>
      <w:r>
        <w:t>maximálně na 2 strany.</w:t>
      </w:r>
    </w:p>
    <w:p w14:paraId="65EC85FE" w14:textId="77777777" w:rsidR="00376BDA" w:rsidRDefault="00376BDA" w:rsidP="00A6464C">
      <w:pPr>
        <w:rPr>
          <w:rFonts w:cs="Arial"/>
          <w:kern w:val="32"/>
          <w:sz w:val="32"/>
          <w:szCs w:val="32"/>
        </w:rPr>
      </w:pPr>
      <w:r>
        <w:br w:type="page"/>
      </w:r>
    </w:p>
    <w:bookmarkStart w:id="18" w:name="_Toc505071566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77777777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použité literatury</w:t>
          </w:r>
          <w:bookmarkEnd w:id="18"/>
        </w:p>
        <w:sdt>
          <w:sdtPr>
            <w:id w:val="-573587230"/>
            <w:bibliography/>
          </w:sdtPr>
          <w:sdtEndPr/>
          <w:sdtContent>
            <w:p w14:paraId="23757D14" w14:textId="23DA1716" w:rsidR="00441B6E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BUCKWALTER, J. A., GLIMCHER, M.</w:t>
              </w:r>
              <w:r w:rsidR="00FC7EE3">
                <w:rPr>
                  <w:noProof/>
                </w:rPr>
                <w:t xml:space="preserve"> J. &amp; COOPER, R. R.</w:t>
              </w:r>
              <w:r>
                <w:rPr>
                  <w:noProof/>
                </w:rPr>
                <w:t xml:space="preserve"> Bone Biology. Part I: Structure, blood supply, cells, matriz and mineralization. Part II: Formation, form, remodelling and regulation of cell function.. </w:t>
              </w:r>
              <w:r>
                <w:rPr>
                  <w:i/>
                  <w:iCs/>
                  <w:noProof/>
                </w:rPr>
                <w:t>Journal of Bone and Joint Surgery</w:t>
              </w:r>
              <w:r w:rsidR="00FC7EE3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 w:rsidR="00FC7EE3">
                <w:rPr>
                  <w:noProof/>
                </w:rPr>
                <w:t>1995</w:t>
              </w:r>
              <w:r w:rsidR="00FC7EE3">
                <w:rPr>
                  <w:noProof/>
                </w:rPr>
                <w:t xml:space="preserve">, </w:t>
              </w:r>
              <w:r>
                <w:rPr>
                  <w:noProof/>
                </w:rPr>
                <w:t>77A(12), pp. 1256-1289.</w:t>
              </w:r>
            </w:p>
            <w:p w14:paraId="6D4C2AB9" w14:textId="18F6696A" w:rsidR="00441B6E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>DENIS, F</w:t>
              </w:r>
              <w:r w:rsidR="00441B6E">
                <w:rPr>
                  <w:noProof/>
                  <w:lang w:val="en-GB"/>
                </w:rPr>
                <w:t xml:space="preserve">. The Three Column Spine and Its Significance in the Classification of Acute Thoracolumbar spine injuries. </w:t>
              </w:r>
              <w:r w:rsidR="00441B6E">
                <w:rPr>
                  <w:i/>
                  <w:iCs/>
                  <w:noProof/>
                  <w:lang w:val="en-GB"/>
                </w:rPr>
                <w:t>Spine</w:t>
              </w:r>
              <w:r>
                <w:rPr>
                  <w:i/>
                  <w:iCs/>
                  <w:noProof/>
                  <w:lang w:val="en-GB"/>
                </w:rPr>
                <w:t>.</w:t>
              </w:r>
              <w:r w:rsidR="00441B6E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n-GB"/>
                </w:rPr>
                <w:t>1983</w:t>
              </w:r>
              <w:r>
                <w:rPr>
                  <w:noProof/>
                  <w:lang w:val="en-GB"/>
                </w:rPr>
                <w:t xml:space="preserve">, </w:t>
              </w:r>
              <w:r w:rsidR="00441B6E">
                <w:rPr>
                  <w:noProof/>
                  <w:lang w:val="en-GB"/>
                </w:rPr>
                <w:t>8(2), pp. 817-831.</w:t>
              </w:r>
            </w:p>
            <w:p w14:paraId="1E0FFFD5" w14:textId="53798271" w:rsidR="00441B6E" w:rsidRPr="00753230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 w:rsidRPr="00753230">
                <w:rPr>
                  <w:noProof/>
                </w:rPr>
                <w:t>FO</w:t>
              </w:r>
              <w:r w:rsidR="00FC7EE3">
                <w:rPr>
                  <w:noProof/>
                </w:rPr>
                <w:t>X, Justin a Richard VAN WEELDEN</w:t>
              </w:r>
              <w:r w:rsidRPr="00753230">
                <w:rPr>
                  <w:noProof/>
                </w:rPr>
                <w:t xml:space="preserve">. Costly transparency. </w:t>
              </w:r>
              <w:r w:rsidRPr="00753230">
                <w:rPr>
                  <w:i/>
                  <w:noProof/>
                </w:rPr>
                <w:t>Journal of Public Economics</w:t>
              </w:r>
              <w:r w:rsidRPr="00753230">
                <w:rPr>
                  <w:noProof/>
                </w:rPr>
                <w:t xml:space="preserve"> [online]. February 2012, vol. 96, iss. 1-2, s. 142-150 [cit. 2012-02-29]. ISSN 0047-2727. Dostupné z: http://dx.doi.org/10.1016/j.jpubeco.2011.08.007</w:t>
              </w:r>
            </w:p>
            <w:p w14:paraId="66D65555" w14:textId="43E70AE2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McQUAIL, Denis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Úvod do teorie masové komunikace</w:t>
              </w:r>
              <w:r w:rsidR="00441B6E" w:rsidRPr="00753230">
                <w:rPr>
                  <w:noProof/>
                </w:rPr>
                <w:t xml:space="preserve">. </w:t>
              </w:r>
              <w:r w:rsidRPr="00753230">
                <w:rPr>
                  <w:noProof/>
                </w:rPr>
                <w:t>2002</w:t>
              </w:r>
              <w:r>
                <w:rPr>
                  <w:noProof/>
                </w:rPr>
                <w:t xml:space="preserve">, </w:t>
              </w:r>
              <w:r w:rsidR="00441B6E" w:rsidRPr="00753230">
                <w:rPr>
                  <w:noProof/>
                </w:rPr>
                <w:t>Vyd. 2. Praha: Portál. ISBN 80-7178-714-0.</w:t>
              </w:r>
            </w:p>
            <w:p w14:paraId="47949E9B" w14:textId="44A26477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100 klíčových manažerských technik: komunikování, vedení lidí, rozhodování a organizování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2009, </w:t>
              </w:r>
              <w:r w:rsidR="00441B6E" w:rsidRPr="00753230">
                <w:rPr>
                  <w:noProof/>
                </w:rPr>
                <w:t>Brno: Computer Press. ISBN 978-80-251-2173-3.</w:t>
              </w:r>
            </w:p>
            <w:p w14:paraId="2B957C66" w14:textId="4FB14D4B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Interní komunikace ve firmě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2009. </w:t>
              </w:r>
              <w:bookmarkStart w:id="19" w:name="_GoBack"/>
              <w:bookmarkEnd w:id="19"/>
              <w:r w:rsidR="00441B6E" w:rsidRPr="00753230">
                <w:rPr>
                  <w:noProof/>
                </w:rPr>
                <w:t>Brno: Computer Press. ISBN 80-251-1250-0.</w:t>
              </w:r>
            </w:p>
            <w:p w14:paraId="20D21199" w14:textId="77777777" w:rsidR="00441B6E" w:rsidRDefault="008A4CE4" w:rsidP="00441B6E">
              <w:pPr>
                <w:spacing w:after="120"/>
                <w:ind w:left="284" w:hanging="284"/>
                <w:jc w:val="both"/>
              </w:pPr>
            </w:p>
          </w:sdtContent>
        </w:sdt>
      </w:sdtContent>
    </w:sdt>
    <w:p w14:paraId="52EDD0EB" w14:textId="49933442" w:rsidR="007F17EF" w:rsidRDefault="007F17EF" w:rsidP="00AD66A9">
      <w:pPr>
        <w:spacing w:after="120"/>
        <w:ind w:left="284" w:hanging="284"/>
        <w:jc w:val="both"/>
      </w:pPr>
    </w:p>
    <w:p w14:paraId="0874AAA8" w14:textId="77777777" w:rsidR="00376BDA" w:rsidRDefault="00376BDA">
      <w:r>
        <w:br w:type="page"/>
      </w:r>
    </w:p>
    <w:p w14:paraId="7EC395FE" w14:textId="77777777" w:rsidR="006576AB" w:rsidRPr="00BF4A0B" w:rsidRDefault="00376BDA" w:rsidP="00011ADC">
      <w:pPr>
        <w:pStyle w:val="Nadpis1"/>
        <w:numPr>
          <w:ilvl w:val="0"/>
          <w:numId w:val="0"/>
        </w:numPr>
        <w:ind w:left="142"/>
      </w:pPr>
      <w:bookmarkStart w:id="20" w:name="_Toc505071567"/>
      <w:r>
        <w:lastRenderedPageBreak/>
        <w:t>Přílohy</w:t>
      </w:r>
      <w:bookmarkEnd w:id="20"/>
    </w:p>
    <w:p w14:paraId="305E1C7F" w14:textId="77777777" w:rsidR="00227221" w:rsidRDefault="00227221" w:rsidP="00227221">
      <w:pPr>
        <w:spacing w:line="360" w:lineRule="auto"/>
        <w:jc w:val="both"/>
      </w:pPr>
      <w:r w:rsidRPr="009B2DB9">
        <w:t>Podle úvahy autora šířeji a hlouběji</w:t>
      </w:r>
      <w:r>
        <w:t xml:space="preserve"> vysvětlují a dokreslují metody a výzkumné techniky uváděné v hlavním textu. </w:t>
      </w:r>
    </w:p>
    <w:p w14:paraId="25780B48" w14:textId="77777777" w:rsidR="00227221" w:rsidRPr="00B273D2" w:rsidRDefault="00227221" w:rsidP="00227221">
      <w:pPr>
        <w:spacing w:line="360" w:lineRule="auto"/>
        <w:jc w:val="both"/>
      </w:pPr>
      <w:r w:rsidRPr="00B273D2">
        <w:t>Mezi přílohy patří.</w:t>
      </w:r>
    </w:p>
    <w:p w14:paraId="09558627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Doplňkový obrazový materiál</w:t>
      </w:r>
      <w:r>
        <w:t xml:space="preserve"> – grafy, diagramy, nákresy, schémata, faksimile (opisy), mapy, plány, ukázky textů,</w:t>
      </w:r>
    </w:p>
    <w:p w14:paraId="3108341A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Některé tabulky</w:t>
      </w:r>
      <w:r>
        <w:t xml:space="preserve"> – dotýkají se hlavního tématu jen volně, nebo jsou to tabulky složitější.</w:t>
      </w:r>
    </w:p>
    <w:p w14:paraId="22C38A2F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Formuláře</w:t>
      </w:r>
      <w:r>
        <w:t xml:space="preserve"> použitých dotazníků, osnovy rozhovorů, pozorovací archy.</w:t>
      </w:r>
    </w:p>
    <w:p w14:paraId="42990484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Bibliografie</w:t>
      </w:r>
      <w:r>
        <w:t xml:space="preserve"> zachycující literaturu příbuznou k předmětu práce, která však nebyla využita.</w:t>
      </w:r>
    </w:p>
    <w:p w14:paraId="034F14D2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Popis počítačových programů,</w:t>
      </w:r>
      <w:r>
        <w:t xml:space="preserve"> nebo jiné výzkumné techniky.</w:t>
      </w:r>
    </w:p>
    <w:p w14:paraId="0BDE801A" w14:textId="77777777" w:rsidR="00227221" w:rsidRDefault="00227221" w:rsidP="00227221">
      <w:pPr>
        <w:spacing w:line="360" w:lineRule="auto"/>
        <w:jc w:val="both"/>
      </w:pPr>
    </w:p>
    <w:p w14:paraId="71E527AE" w14:textId="77777777" w:rsidR="00227221" w:rsidRDefault="00227221" w:rsidP="00227221">
      <w:pPr>
        <w:spacing w:line="360" w:lineRule="auto"/>
        <w:jc w:val="both"/>
      </w:pPr>
      <w:r>
        <w:t xml:space="preserve">Každá příloha začíná na nové stránce. </w:t>
      </w:r>
    </w:p>
    <w:p w14:paraId="7F3044EB" w14:textId="77777777" w:rsidR="00227221" w:rsidRDefault="00227221" w:rsidP="00227221">
      <w:pPr>
        <w:spacing w:line="360" w:lineRule="auto"/>
        <w:jc w:val="both"/>
      </w:pPr>
      <w:r>
        <w:t xml:space="preserve">Popis příloh je následující: </w:t>
      </w:r>
      <w:r>
        <w:rPr>
          <w:i/>
        </w:rPr>
        <w:t xml:space="preserve">Příloha </w:t>
      </w:r>
      <w:r>
        <w:t>upřesněná pomocí velkého písmene abecedy a za tím je pořadové číslo příslušného dokumentu, nebo textu v rámci určitého typu příloh a název přílohy.</w:t>
      </w:r>
    </w:p>
    <w:p w14:paraId="79D0F310" w14:textId="77777777" w:rsidR="00227221" w:rsidRDefault="00227221" w:rsidP="00227221">
      <w:pPr>
        <w:spacing w:line="360" w:lineRule="auto"/>
        <w:jc w:val="both"/>
      </w:pPr>
      <w:r>
        <w:t xml:space="preserve">Příklad: </w:t>
      </w:r>
      <w:r>
        <w:rPr>
          <w:i/>
        </w:rPr>
        <w:t xml:space="preserve">Přílohy </w:t>
      </w:r>
      <w:r>
        <w:t>A Grafy.</w:t>
      </w:r>
    </w:p>
    <w:p w14:paraId="6009AB37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 w:rsidRPr="009D53F5">
        <w:t>A.</w:t>
      </w:r>
      <w:r>
        <w:t>1 Graf</w:t>
      </w:r>
      <w:proofErr w:type="gramEnd"/>
      <w:r>
        <w:t xml:space="preserve"> závislosti ...</w:t>
      </w:r>
    </w:p>
    <w:p w14:paraId="6DFA474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>
        <w:t>A.2 Graf</w:t>
      </w:r>
      <w:proofErr w:type="gramEnd"/>
      <w:r>
        <w:t xml:space="preserve"> podmínek ...</w:t>
      </w:r>
    </w:p>
    <w:p w14:paraId="358E4B83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Přílohy </w:t>
      </w:r>
      <w:r>
        <w:t xml:space="preserve"> B Tabulky</w:t>
      </w:r>
      <w:proofErr w:type="gramEnd"/>
    </w:p>
    <w:p w14:paraId="2EF3A1DB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B.1 Tabulka</w:t>
      </w:r>
      <w:proofErr w:type="gramEnd"/>
      <w:r>
        <w:t xml:space="preserve"> ukazující ...</w:t>
      </w:r>
    </w:p>
    <w:p w14:paraId="53950A0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B.2 Tabulka</w:t>
      </w:r>
      <w:proofErr w:type="gramEnd"/>
      <w:r>
        <w:t xml:space="preserve"> struktury ...</w:t>
      </w:r>
    </w:p>
    <w:p w14:paraId="17AF771B" w14:textId="77777777" w:rsidR="00227221" w:rsidRDefault="00227221" w:rsidP="00227221">
      <w:pPr>
        <w:spacing w:line="360" w:lineRule="auto"/>
        <w:jc w:val="both"/>
      </w:pPr>
      <w:r>
        <w:t xml:space="preserve">Stránky se nemusí číslovat v návaznosti na hlavní text. U převzatých příloh, které autor nevytvořil sám, je nutno uvést pramen, z něhož byla příloha přejata. Pro celou práci se použije jeden typ písma. </w:t>
      </w:r>
    </w:p>
    <w:p w14:paraId="41790D3E" w14:textId="77777777" w:rsidR="00227221" w:rsidRDefault="00227221" w:rsidP="00227221">
      <w:pPr>
        <w:pStyle w:val="Zkladntext"/>
      </w:pPr>
    </w:p>
    <w:p w14:paraId="5BFDD378" w14:textId="77777777" w:rsidR="00376BDA" w:rsidRPr="00376BDA" w:rsidRDefault="00376BDA" w:rsidP="00376BDA">
      <w:pPr>
        <w:pStyle w:val="Citt"/>
      </w:pPr>
    </w:p>
    <w:sectPr w:rsidR="00376BDA" w:rsidRPr="00376BDA" w:rsidSect="00605D0F"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08538" w14:textId="77777777" w:rsidR="008A4CE4" w:rsidRDefault="008A4CE4" w:rsidP="00450FBC">
      <w:r>
        <w:separator/>
      </w:r>
    </w:p>
  </w:endnote>
  <w:endnote w:type="continuationSeparator" w:id="0">
    <w:p w14:paraId="2BCCF952" w14:textId="77777777" w:rsidR="008A4CE4" w:rsidRDefault="008A4CE4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23E7AAF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EE3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B57E3" w14:textId="77777777" w:rsidR="008A4CE4" w:rsidRDefault="008A4CE4" w:rsidP="00450FBC">
      <w:r>
        <w:separator/>
      </w:r>
    </w:p>
  </w:footnote>
  <w:footnote w:type="continuationSeparator" w:id="0">
    <w:p w14:paraId="3FDA4E8C" w14:textId="77777777" w:rsidR="008A4CE4" w:rsidRDefault="008A4CE4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2D944" w14:textId="77777777" w:rsidR="000364C7" w:rsidRDefault="000364C7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58B9" w14:textId="0A428646" w:rsidR="000364C7" w:rsidRPr="00605D0F" w:rsidRDefault="00605D0F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65331"/>
    <w:rsid w:val="0027255C"/>
    <w:rsid w:val="00287CA6"/>
    <w:rsid w:val="0029203D"/>
    <w:rsid w:val="002A7A19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5078F3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A1E5D"/>
    <w:rsid w:val="00BF2973"/>
    <w:rsid w:val="00C04C21"/>
    <w:rsid w:val="00C27DB3"/>
    <w:rsid w:val="00C40104"/>
    <w:rsid w:val="00C530A5"/>
    <w:rsid w:val="00C75C7A"/>
    <w:rsid w:val="00C915C1"/>
    <w:rsid w:val="00C92C3D"/>
    <w:rsid w:val="00CE3E66"/>
    <w:rsid w:val="00D114AF"/>
    <w:rsid w:val="00DA6E95"/>
    <w:rsid w:val="00E10248"/>
    <w:rsid w:val="00E1451E"/>
    <w:rsid w:val="00E15CDA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UnresolvedMention">
    <w:name w:val="Unresolved Mention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ites.google.com/site/novaiso690/schema-a-priklad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sites.google.com/%20site/novaiso690/priklady-harvardsky-system-jmeno-datu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  <w:docPart>
      <w:docPartPr>
        <w:name w:val="E72EA18319E4472782BB396FD6EA7A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323BA1F-F59A-42CE-B640-E1386630DEDA}"/>
      </w:docPartPr>
      <w:docPartBody>
        <w:p w:rsidR="00645426" w:rsidRDefault="00490D89" w:rsidP="00490D89">
          <w:pPr>
            <w:pStyle w:val="E72EA18319E4472782BB396FD6EA7AD8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D71067012C5F47F792F9B5271E4271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601C58F-2E15-4632-8622-73A9FB187F97}"/>
      </w:docPartPr>
      <w:docPartBody>
        <w:p w:rsidR="00645426" w:rsidRDefault="00490D89" w:rsidP="00490D89">
          <w:pPr>
            <w:pStyle w:val="D71067012C5F47F792F9B5271E42715D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3D8BF999D4F14FE1A99EFFDD08D022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A6A721-58E8-4F51-9CD0-BA25D255C327}"/>
      </w:docPartPr>
      <w:docPartBody>
        <w:p w:rsidR="00645426" w:rsidRDefault="00490D89" w:rsidP="00490D89">
          <w:pPr>
            <w:pStyle w:val="3D8BF999D4F14FE1A99EFFDD08D0222D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AB795ECFE24242A2984B89F9668229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7A3B6D-EF4F-4D47-8435-1C04D2B8D6C5}"/>
      </w:docPartPr>
      <w:docPartBody>
        <w:p w:rsidR="00645426" w:rsidRDefault="00490D89" w:rsidP="00490D89">
          <w:pPr>
            <w:pStyle w:val="AB795ECFE24242A2984B89F9668229C21"/>
          </w:pPr>
          <w:r w:rsidRPr="008D0D11">
            <w:rPr>
              <w:rStyle w:val="Zstupntext"/>
              <w:rFonts w:eastAsiaTheme="minorHAnsi"/>
            </w:rPr>
            <w:t>Klikněte nebo klepněte sem a zadejte datum.</w:t>
          </w:r>
        </w:p>
      </w:docPartBody>
    </w:docPart>
    <w:docPart>
      <w:docPartPr>
        <w:name w:val="72C0DEC91E724EF69FF9196CE85DD0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11CF3E-2768-44F8-9077-ADCD548429D3}"/>
      </w:docPartPr>
      <w:docPartBody>
        <w:p w:rsidR="006E60B8" w:rsidRDefault="00490D89" w:rsidP="00490D89">
          <w:pPr>
            <w:pStyle w:val="72C0DEC91E724EF69FF9196CE85DD086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9773A12195D24A9A89E406E68D3D346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6AFA668-7AA7-4F68-BF50-6B6EE596F585}"/>
      </w:docPartPr>
      <w:docPartBody>
        <w:p w:rsidR="006E60B8" w:rsidRDefault="00490D89" w:rsidP="00490D89">
          <w:pPr>
            <w:pStyle w:val="9773A12195D24A9A89E406E68D3D34661"/>
          </w:pPr>
          <w:r w:rsidRPr="00C913A8">
            <w:rPr>
              <w:rStyle w:val="Zstupntext"/>
              <w:rFonts w:cstheme="minorHAnsi"/>
            </w:rPr>
            <w:t>Zvolte položku.</w:t>
          </w:r>
        </w:p>
      </w:docPartBody>
    </w:docPart>
    <w:docPart>
      <w:docPartPr>
        <w:name w:val="7720578F71044E75852BB0F66218FB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81BF540-0BC9-43D1-AE7A-1783D6AE8ABA}"/>
      </w:docPartPr>
      <w:docPartBody>
        <w:p w:rsidR="000B2B25" w:rsidRDefault="00490D89" w:rsidP="00490D89">
          <w:pPr>
            <w:pStyle w:val="7720578F71044E75852BB0F66218FB7F"/>
          </w:pPr>
          <w:r w:rsidRPr="00320A7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F9"/>
    <w:rsid w:val="000B2B25"/>
    <w:rsid w:val="00490D89"/>
    <w:rsid w:val="005C2C5F"/>
    <w:rsid w:val="00645426"/>
    <w:rsid w:val="006E60B8"/>
    <w:rsid w:val="00842A3D"/>
    <w:rsid w:val="0084557C"/>
    <w:rsid w:val="009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0DACDE38-C6C5-46C7-B5BB-AAD12103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</Template>
  <TotalTime>3</TotalTime>
  <Pages>19</Pages>
  <Words>2450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doc. Ing. Zdeněk Horák, Ph.D.</cp:lastModifiedBy>
  <cp:revision>3</cp:revision>
  <cp:lastPrinted>2018-01-30T10:54:00Z</cp:lastPrinted>
  <dcterms:created xsi:type="dcterms:W3CDTF">2018-02-27T06:27:00Z</dcterms:created>
  <dcterms:modified xsi:type="dcterms:W3CDTF">2018-03-08T22:21:00Z</dcterms:modified>
</cp:coreProperties>
</file>