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3CD6B85B" w:rsidR="00FB3E37" w:rsidRPr="00E12C17" w:rsidRDefault="00F31744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553E98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</w:p>
    <w:p w14:paraId="5E76280F" w14:textId="06E449C2" w:rsidR="00FB3E37" w:rsidRPr="008E5EE7" w:rsidRDefault="009E1CA1" w:rsidP="00203032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Systém pro podporu tvorby studijních plánů</w:t>
      </w:r>
    </w:p>
    <w:p w14:paraId="36057F05" w14:textId="5DA6B3C3" w:rsidR="00FB3E37" w:rsidRPr="00F870BA" w:rsidRDefault="00FB3E37" w:rsidP="00AC0EA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9E1CA1">
        <w:rPr>
          <w:sz w:val="28"/>
          <w:szCs w:val="28"/>
        </w:rPr>
        <w:t>Tomáš Cink</w:t>
      </w:r>
    </w:p>
    <w:p w14:paraId="2C06000B" w14:textId="29A67170" w:rsidR="00FB3E37" w:rsidRPr="009E1CA1" w:rsidRDefault="00882623" w:rsidP="00AC0EA3">
      <w:pPr>
        <w:spacing w:line="480" w:lineRule="auto"/>
        <w:rPr>
          <w:rStyle w:val="ZkladntextChar"/>
          <w:sz w:val="28"/>
        </w:rPr>
      </w:pPr>
      <w:r>
        <w:rPr>
          <w:sz w:val="28"/>
          <w:szCs w:val="28"/>
        </w:rPr>
        <w:t>Vedoucí práce:</w:t>
      </w:r>
      <w:r>
        <w:rPr>
          <w:sz w:val="28"/>
          <w:szCs w:val="28"/>
        </w:rPr>
        <w:tab/>
      </w:r>
      <w:r w:rsidR="009E1CA1" w:rsidRPr="009E1CA1">
        <w:rPr>
          <w:rStyle w:val="ZkladntextChar"/>
          <w:sz w:val="28"/>
        </w:rPr>
        <w:t>doc. Ing. Karel Richta, CSc.</w:t>
      </w:r>
    </w:p>
    <w:p w14:paraId="0CCDBCD9" w14:textId="1A776964" w:rsidR="00FB3E37" w:rsidRPr="00090FF1" w:rsidRDefault="00FB3E37" w:rsidP="00AC0EA3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>Jihlava 201</w:t>
      </w:r>
      <w:r w:rsidR="000D480D">
        <w:rPr>
          <w:sz w:val="28"/>
          <w:szCs w:val="28"/>
        </w:rPr>
        <w:t>8</w:t>
      </w:r>
    </w:p>
    <w:p w14:paraId="66475B13" w14:textId="65734564" w:rsidR="000C684D" w:rsidRDefault="000C684D">
      <w:r>
        <w:br w:type="page"/>
      </w:r>
    </w:p>
    <w:p w14:paraId="70AD528B" w14:textId="77777777" w:rsidR="005E66E5" w:rsidRDefault="000D480D" w:rsidP="000D480D">
      <w:pPr>
        <w:rPr>
          <w:b/>
          <w:sz w:val="28"/>
        </w:rPr>
      </w:pPr>
      <w:r w:rsidRPr="009D59A7">
        <w:rPr>
          <w:b/>
          <w:sz w:val="28"/>
        </w:rPr>
        <w:lastRenderedPageBreak/>
        <w:t>Zadání a cíl projektu:</w:t>
      </w:r>
      <w:r w:rsidR="005E66E5">
        <w:rPr>
          <w:b/>
          <w:sz w:val="28"/>
        </w:rPr>
        <w:t xml:space="preserve"> </w:t>
      </w:r>
    </w:p>
    <w:p w14:paraId="3FB6E16D" w14:textId="77777777" w:rsidR="000D480D" w:rsidRPr="009D59A7" w:rsidRDefault="000D480D" w:rsidP="000D480D"/>
    <w:p w14:paraId="65F2D728" w14:textId="77777777" w:rsidR="000D480D" w:rsidRPr="009D59A7" w:rsidRDefault="000D480D" w:rsidP="000D480D"/>
    <w:p w14:paraId="3034FB17" w14:textId="77777777" w:rsidR="000D480D" w:rsidRPr="009D59A7" w:rsidRDefault="000D480D" w:rsidP="000D480D"/>
    <w:p w14:paraId="7B9167DC" w14:textId="77777777" w:rsidR="000D480D" w:rsidRPr="009D59A7" w:rsidRDefault="000D480D" w:rsidP="000D480D"/>
    <w:p w14:paraId="144A6034" w14:textId="77777777" w:rsidR="000D480D" w:rsidRPr="009D59A7" w:rsidRDefault="000D480D" w:rsidP="000D480D"/>
    <w:p w14:paraId="04597958" w14:textId="77777777" w:rsidR="000D480D" w:rsidRPr="009D59A7" w:rsidRDefault="000D480D" w:rsidP="000D480D"/>
    <w:p w14:paraId="7790DF43" w14:textId="77777777" w:rsidR="000D480D" w:rsidRPr="009D59A7" w:rsidRDefault="000D480D" w:rsidP="000D480D"/>
    <w:p w14:paraId="0BD1F352" w14:textId="77777777" w:rsidR="000D480D" w:rsidRPr="009D59A7" w:rsidRDefault="000D480D" w:rsidP="000D480D"/>
    <w:p w14:paraId="10704C83" w14:textId="77777777" w:rsidR="000D480D" w:rsidRPr="009D59A7" w:rsidRDefault="000D480D" w:rsidP="000D480D"/>
    <w:p w14:paraId="3F33E826" w14:textId="77777777" w:rsidR="000D480D" w:rsidRPr="009D59A7" w:rsidRDefault="000D480D" w:rsidP="000D480D"/>
    <w:p w14:paraId="455DDA3D" w14:textId="77777777" w:rsidR="000D480D" w:rsidRPr="009D59A7" w:rsidRDefault="000D480D" w:rsidP="000D480D">
      <w:pPr>
        <w:jc w:val="right"/>
        <w:rPr>
          <w:i/>
          <w:sz w:val="20"/>
        </w:rPr>
      </w:pPr>
      <w:r w:rsidRPr="009D59A7">
        <w:rPr>
          <w:i/>
          <w:sz w:val="20"/>
        </w:rPr>
        <w:t>Podpis vedoucího projektu</w:t>
      </w:r>
    </w:p>
    <w:p w14:paraId="3C8A273C" w14:textId="77777777" w:rsidR="000D480D" w:rsidRPr="009D59A7" w:rsidRDefault="000D480D" w:rsidP="000D480D"/>
    <w:p w14:paraId="1B0FF0CE" w14:textId="77777777" w:rsidR="000D480D" w:rsidRPr="009D59A7" w:rsidRDefault="000D480D" w:rsidP="000D480D"/>
    <w:p w14:paraId="4D95D7AA" w14:textId="77777777" w:rsidR="000D480D" w:rsidRPr="009D59A7" w:rsidRDefault="000D480D" w:rsidP="000D480D"/>
    <w:p w14:paraId="087F83E1" w14:textId="77777777" w:rsidR="000D480D" w:rsidRPr="009D59A7" w:rsidRDefault="000D480D" w:rsidP="000D480D"/>
    <w:p w14:paraId="1EF31087" w14:textId="77777777" w:rsidR="000D480D" w:rsidRPr="009D59A7" w:rsidRDefault="000D480D" w:rsidP="000D480D"/>
    <w:p w14:paraId="6DCDD0F3" w14:textId="77777777" w:rsidR="000D480D" w:rsidRPr="009D59A7" w:rsidRDefault="000D480D" w:rsidP="000D480D"/>
    <w:p w14:paraId="0BD5E62D" w14:textId="77777777" w:rsidR="000D480D" w:rsidRPr="009D59A7" w:rsidRDefault="000D480D" w:rsidP="000D480D">
      <w:pPr>
        <w:rPr>
          <w:b/>
        </w:rPr>
      </w:pPr>
      <w:r w:rsidRPr="009D59A7">
        <w:rPr>
          <w:b/>
        </w:rPr>
        <w:t>Předložený semestrální projekt doporučuji k zápočtu.</w:t>
      </w:r>
    </w:p>
    <w:p w14:paraId="27EC1568" w14:textId="77777777" w:rsidR="000D480D" w:rsidRPr="009D59A7" w:rsidRDefault="000D480D" w:rsidP="000D480D"/>
    <w:p w14:paraId="26FDEE15" w14:textId="77777777" w:rsidR="000D480D" w:rsidRDefault="000D480D" w:rsidP="000D480D">
      <w:pPr>
        <w:rPr>
          <w:i/>
          <w:sz w:val="20"/>
          <w:szCs w:val="20"/>
        </w:rPr>
      </w:pPr>
      <w:r w:rsidRPr="009D59A7">
        <w:rPr>
          <w:i/>
          <w:sz w:val="20"/>
          <w:szCs w:val="20"/>
        </w:rPr>
        <w:t>Datum a podpis vedoucího projektu</w:t>
      </w:r>
    </w:p>
    <w:p w14:paraId="76A3510D" w14:textId="77777777" w:rsidR="000D480D" w:rsidRPr="00D05EFD" w:rsidRDefault="000D480D" w:rsidP="000D480D">
      <w:pPr>
        <w:pStyle w:val="Zkladntext"/>
        <w:tabs>
          <w:tab w:val="center" w:pos="1276"/>
          <w:tab w:val="center" w:pos="6663"/>
        </w:tabs>
        <w:rPr>
          <w:b/>
        </w:rPr>
      </w:pPr>
    </w:p>
    <w:p w14:paraId="1E4A5859" w14:textId="77777777" w:rsidR="00A2040F" w:rsidRDefault="00A2040F">
      <w:r>
        <w:br w:type="page"/>
      </w:r>
    </w:p>
    <w:p w14:paraId="02C5D194" w14:textId="77777777" w:rsidR="00FB3E37" w:rsidRPr="00D05EFD" w:rsidRDefault="00FB3E37" w:rsidP="00A50D3A">
      <w:pPr>
        <w:pStyle w:val="Nzev"/>
      </w:pPr>
      <w:r w:rsidRPr="00B84200">
        <w:lastRenderedPageBreak/>
        <w:t>Abstra</w:t>
      </w:r>
      <w:r>
        <w:t>k</w:t>
      </w:r>
      <w:r w:rsidRPr="00B84200">
        <w:t>t</w:t>
      </w:r>
    </w:p>
    <w:p w14:paraId="7D1D45BA" w14:textId="06371C6A" w:rsidR="00AB2CD4" w:rsidRPr="005E66E5" w:rsidRDefault="00AB2CD4" w:rsidP="00AB2CD4">
      <w:pPr>
        <w:pStyle w:val="Zkladntext"/>
      </w:pPr>
      <w:r>
        <w:t xml:space="preserve">Tento semestrální </w:t>
      </w:r>
      <w:r w:rsidRPr="005E66E5">
        <w:t>projekt</w:t>
      </w:r>
      <w:r>
        <w:t xml:space="preserve"> se zabývá</w:t>
      </w:r>
      <w:r w:rsidRPr="005E66E5">
        <w:t xml:space="preserve"> analýz</w:t>
      </w:r>
      <w:r>
        <w:t>o</w:t>
      </w:r>
      <w:r w:rsidRPr="005E66E5">
        <w:t xml:space="preserve">u nad </w:t>
      </w:r>
      <w:r>
        <w:t>aplikací pro tvorbu studijních plánů tvořenou pro bakalářskou práci. Tato analýza se skládá z datového modelu a jeho popisu, modelu případů užití a a jejich popisu a popisu samotné implementace.</w:t>
      </w:r>
    </w:p>
    <w:p w14:paraId="4ADA3CCD" w14:textId="77777777" w:rsidR="00FB3E37" w:rsidRPr="00D05EFD" w:rsidRDefault="00FB3E37" w:rsidP="00FB3E37">
      <w:pPr>
        <w:pStyle w:val="Nzev"/>
      </w:pPr>
      <w:r w:rsidRPr="00D05EFD">
        <w:t>Klíčová slova</w:t>
      </w:r>
    </w:p>
    <w:p w14:paraId="315B6D99" w14:textId="42D1E9B2" w:rsidR="00FB3E37" w:rsidRPr="00D05EFD" w:rsidRDefault="00AB2CD4" w:rsidP="00A50D3A">
      <w:pPr>
        <w:pStyle w:val="Zkladntext"/>
      </w:pPr>
      <w:r>
        <w:t>Analýza; p</w:t>
      </w:r>
      <w:r w:rsidR="00BC66B2">
        <w:t xml:space="preserve">lán; předmět; student; tvorba; </w:t>
      </w:r>
    </w:p>
    <w:p w14:paraId="1B885A5B" w14:textId="77777777" w:rsidR="00FB3E37" w:rsidRPr="00D05EFD" w:rsidRDefault="00FB3E37" w:rsidP="00FB3E37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14:paraId="58FF0B61" w14:textId="77777777" w:rsidR="00FB3E37" w:rsidRPr="00700E9C" w:rsidRDefault="00FB3E37" w:rsidP="00FB3E37">
      <w:pPr>
        <w:pStyle w:val="Nzev"/>
      </w:pPr>
      <w:r w:rsidRPr="00700E9C">
        <w:t>Abstract</w:t>
      </w:r>
    </w:p>
    <w:p w14:paraId="4B647C87" w14:textId="6FEF8CA1" w:rsidR="00FB3E37" w:rsidRPr="00EB09C0" w:rsidRDefault="00EB09C0" w:rsidP="00FB3E37">
      <w:pPr>
        <w:pStyle w:val="Zkladntext"/>
        <w:rPr>
          <w:lang w:val="en-US"/>
        </w:rPr>
      </w:pPr>
      <w:r w:rsidRPr="00EB09C0">
        <w:rPr>
          <w:lang w:val="en-US"/>
        </w:rPr>
        <w:t>This seminary project is about analyze of creating application of system of creating studies plans and is created for</w:t>
      </w:r>
      <w:r>
        <w:rPr>
          <w:lang w:val="en-US"/>
        </w:rPr>
        <w:t xml:space="preserve"> technical part of</w:t>
      </w:r>
      <w:bookmarkStart w:id="0" w:name="_GoBack"/>
      <w:bookmarkEnd w:id="0"/>
      <w:r w:rsidRPr="00EB09C0">
        <w:rPr>
          <w:lang w:val="en-US"/>
        </w:rPr>
        <w:t xml:space="preserve"> bachelor degree work. Analyze is composed with data model, use case model and their </w:t>
      </w:r>
      <w:r>
        <w:rPr>
          <w:lang w:val="en-US"/>
        </w:rPr>
        <w:t>implementation into application.</w:t>
      </w:r>
    </w:p>
    <w:p w14:paraId="690A1D49" w14:textId="77777777" w:rsidR="00FB3E37" w:rsidRPr="008B70C1" w:rsidRDefault="00FB3E37" w:rsidP="00FB3E37">
      <w:pPr>
        <w:pStyle w:val="Zkladntext"/>
      </w:pPr>
    </w:p>
    <w:p w14:paraId="03A2E514" w14:textId="28E16933" w:rsidR="00B54E18" w:rsidRPr="00D05EFD" w:rsidRDefault="00B54E18" w:rsidP="00B54E18">
      <w:pPr>
        <w:pStyle w:val="Nzev"/>
      </w:pPr>
      <w:r w:rsidRPr="00D05EFD">
        <w:t>K</w:t>
      </w:r>
      <w:r>
        <w:t>ey words</w:t>
      </w:r>
    </w:p>
    <w:p w14:paraId="1B3AE47E" w14:textId="000A956F" w:rsidR="00B54E18" w:rsidRPr="00D05EFD" w:rsidRDefault="00B54E18" w:rsidP="00B54E18">
      <w:pPr>
        <w:pStyle w:val="Zkladntext"/>
      </w:pPr>
      <w:r>
        <w:t xml:space="preserve">Analisis; plan; subject; student; creation; </w:t>
      </w:r>
    </w:p>
    <w:p w14:paraId="5C23BFEB" w14:textId="4B868B82" w:rsidR="00FB3E37" w:rsidRDefault="00FB3E37" w:rsidP="005D4A7C">
      <w:pPr>
        <w:pStyle w:val="Zkladntext"/>
        <w:sectPr w:rsidR="00FB3E37" w:rsidSect="00A2040F">
          <w:headerReference w:type="even" r:id="rId8"/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3D299B1C" w14:textId="59AA344D" w:rsidR="00F31744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64607" w:history="1">
        <w:r w:rsidR="00F31744" w:rsidRPr="00FD5819">
          <w:rPr>
            <w:rStyle w:val="Hypertextovodkaz"/>
            <w:noProof/>
          </w:rPr>
          <w:t>Úvod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_Toc529964607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7</w:t>
        </w:r>
        <w:r w:rsidR="00F31744">
          <w:rPr>
            <w:noProof/>
            <w:webHidden/>
          </w:rPr>
          <w:fldChar w:fldCharType="end"/>
        </w:r>
      </w:hyperlink>
    </w:p>
    <w:p w14:paraId="00305ED6" w14:textId="0A0C05B1" w:rsidR="00F31744" w:rsidRDefault="00F3174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8" w:history="1">
        <w:r w:rsidRPr="00FD5819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Aktuální stav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B2ED2A" w14:textId="5B87BAFD" w:rsidR="00F31744" w:rsidRDefault="00F3174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9" w:history="1">
        <w:r w:rsidRPr="00FD5819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4151A8" w14:textId="6DFE8D45" w:rsidR="00F31744" w:rsidRDefault="00F3174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0" w:history="1">
        <w:r w:rsidRPr="00FD5819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66362" w14:textId="06730C18" w:rsidR="00F31744" w:rsidRDefault="00F31744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1" w:history="1">
        <w:r w:rsidRPr="00FD5819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Datový slovník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7FA023" w14:textId="2548AC94" w:rsidR="00F31744" w:rsidRDefault="00F31744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2" w:history="1">
        <w:r w:rsidRPr="00FD5819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2F2A2B" w14:textId="60B4FB4E" w:rsidR="00F31744" w:rsidRDefault="00F31744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3" w:history="1">
        <w:r w:rsidRPr="00FD5819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Aktéři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718A17" w14:textId="75858D78" w:rsidR="00F31744" w:rsidRDefault="00F31744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4" w:history="1">
        <w:r w:rsidRPr="00FD5819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Model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CB5F5D" w14:textId="29F18867" w:rsidR="00F31744" w:rsidRDefault="00F31744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5" w:history="1">
        <w:r w:rsidRPr="00FD5819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Popis případů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161F72" w14:textId="44E1B423" w:rsidR="00F31744" w:rsidRDefault="00F31744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6" w:history="1">
        <w:r w:rsidRPr="00FD5819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D5819">
          <w:rPr>
            <w:rStyle w:val="Hypertextovodkaz"/>
            <w:noProof/>
          </w:rPr>
          <w:t>Popis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C115C8" w14:textId="25A0EF6E" w:rsidR="00F31744" w:rsidRDefault="00F3174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7" w:history="1">
        <w:r w:rsidRPr="00FD5819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6D6A6E" w14:textId="1C1B3AA3" w:rsidR="00F31744" w:rsidRDefault="00F3174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8" w:history="1">
        <w:r w:rsidRPr="00FD5819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98D075" w14:textId="5C90A7AA" w:rsidR="00F31744" w:rsidRDefault="00F31744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19" w:history="1">
        <w:r w:rsidRPr="00FD5819">
          <w:rPr>
            <w:rStyle w:val="Hypertextovodkaz"/>
            <w:noProof/>
          </w:rPr>
          <w:t>Použité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D1ACA9" w14:textId="56B36085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lastRenderedPageBreak/>
        <w:t xml:space="preserve">Seznam </w:t>
      </w:r>
      <w:r>
        <w:t>obrázků</w:t>
      </w:r>
      <w:bookmarkEnd w:id="1"/>
    </w:p>
    <w:p w14:paraId="1929A9E8" w14:textId="1FE26385" w:rsidR="00F31744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29964601" w:history="1">
        <w:r w:rsidR="00F31744" w:rsidRPr="00DA5F5C">
          <w:rPr>
            <w:rStyle w:val="Hypertextovodkaz"/>
            <w:noProof/>
          </w:rPr>
          <w:t>Obrázek 1 - E-R Diagram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_Toc529964601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6E67F901" w14:textId="3F67297A" w:rsidR="00F31744" w:rsidRDefault="00F31744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529964602" w:history="1">
        <w:r w:rsidRPr="00DA5F5C">
          <w:rPr>
            <w:rStyle w:val="Hypertextovodkaz"/>
            <w:noProof/>
          </w:rPr>
          <w:t>Obrázek 2 -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1139FC" w14:textId="60E054FF" w:rsidR="00145F30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26009A58" w14:textId="447CE752" w:rsidR="00F31744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29964603" w:history="1">
        <w:r w:rsidR="00F31744" w:rsidRPr="00E258C9">
          <w:rPr>
            <w:rStyle w:val="Hypertextovodkaz"/>
            <w:noProof/>
          </w:rPr>
          <w:t>Tabulka 1 - Datový slovník</w:t>
        </w:r>
        <w:r w:rsidR="00F31744">
          <w:rPr>
            <w:noProof/>
            <w:webHidden/>
          </w:rPr>
          <w:tab/>
        </w:r>
        <w:r w:rsidR="00F31744">
          <w:rPr>
            <w:noProof/>
            <w:webHidden/>
          </w:rPr>
          <w:fldChar w:fldCharType="begin"/>
        </w:r>
        <w:r w:rsidR="00F31744">
          <w:rPr>
            <w:noProof/>
            <w:webHidden/>
          </w:rPr>
          <w:instrText xml:space="preserve"> PAGEREF _Toc529964603 \h </w:instrText>
        </w:r>
        <w:r w:rsidR="00F31744">
          <w:rPr>
            <w:noProof/>
            <w:webHidden/>
          </w:rPr>
        </w:r>
        <w:r w:rsidR="00F31744">
          <w:rPr>
            <w:noProof/>
            <w:webHidden/>
          </w:rPr>
          <w:fldChar w:fldCharType="separate"/>
        </w:r>
        <w:r w:rsidR="00F31744">
          <w:rPr>
            <w:noProof/>
            <w:webHidden/>
          </w:rPr>
          <w:t>9</w:t>
        </w:r>
        <w:r w:rsidR="00F31744">
          <w:rPr>
            <w:noProof/>
            <w:webHidden/>
          </w:rPr>
          <w:fldChar w:fldCharType="end"/>
        </w:r>
      </w:hyperlink>
    </w:p>
    <w:p w14:paraId="002DEFC0" w14:textId="1A5CE921" w:rsidR="00F31744" w:rsidRDefault="00F31744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4604" w:history="1">
        <w:r w:rsidRPr="00E258C9">
          <w:rPr>
            <w:rStyle w:val="Hypertextovodkaz"/>
            <w:noProof/>
          </w:rPr>
          <w:t>Tabulka 2 - 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_Toc529964604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964251" w14:textId="36BDAF73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2" w:name="_Toc529964607"/>
      <w:r w:rsidRPr="00A50D3A">
        <w:t>Úvod</w:t>
      </w:r>
      <w:bookmarkEnd w:id="2"/>
    </w:p>
    <w:p w14:paraId="1CE74A23" w14:textId="77777777" w:rsidR="009E1CA1" w:rsidRDefault="009E1CA1" w:rsidP="009E1CA1">
      <w:pPr>
        <w:pStyle w:val="Zkladntext"/>
      </w:pPr>
      <w:bookmarkStart w:id="3" w:name="_Hlk528563465"/>
      <w:r>
        <w:t>Účelem této aplikace je vytvořit prostředí, ve které mohou studenti naplánovat celé jejich studium a mít přehled a plán na celou dobu studia. Aplikace umožní nastavení počtu semestrů od dvou semestrů pro studenty s dostatkem uznaných předmětů až po jedenáct semestrů i pro déle studující studenty. Tato hranice je nejpravděpodobnější podle počtů semestrů potřebných ke splnění studia, kde další semestr by prakticky znamenal celé další studium a jelikož je plán flexibilní lze přidávat a odebírat semestry podle potřeby a nastalých změn při studiu a mít tak aktuální plán kdykoliv k dispozici. Student bude mít možnost zobrazit všechny předměty a filtrovat předměty podle toho, zda má tyto předměty již zapsané nebo nebudou dostupně v letních nebo zimních semestrech. Tyto předměty bude následně možné přiřadit do zvolených semestrů. Při zařazení předmětu bude přepočítávány kredity, jak semestru, tak celkového studia a budou kontrolovány prerekvizity, jako potřebnost nějakého předmětu, který musí být dokončen před vybráním daného předmětu. Dále budou kontrolovány zapsání všech povinných předmětů a také povinně volitelných, volitelných předmětů a v neposlední řadě jazyků a sportů. Kromě těchto kontrol se bude zobrazovat upozornění na další důležité milníky jako výběr praxe, navolení závěrečných praxi a další. Jelikož není nic závazné navolené předměty lze kdykoliv odebírat nebo přidávat anebo vytvářet několik verzí plánů.</w:t>
      </w:r>
    </w:p>
    <w:p w14:paraId="7013EA4B" w14:textId="77777777" w:rsidR="009E1CA1" w:rsidRDefault="009E1CA1" w:rsidP="009E1CA1">
      <w:pPr>
        <w:pStyle w:val="Zkladntext"/>
      </w:pPr>
      <w:r>
        <w:t>Kromě plánů bude možné v aplikaci dohledat všechny informaci o předmětech a oborech. U každého z nich budou vedeny informace o předmětech, kde ve většině případech se bude nacházet cíle předmětu, získané znalosti, dovednosti, sylabus předmětu a doporučená literatura. Dále budou vedeny údaje o garantech předmětu a kateder, pod které předmět spadá. U každého z garantů budou vedeny kontaktní informace garantů jako email, telefon a také informace o tom, kdy jsou dostupní na konzultace v konzultačních hodinách. Z každého oboru bude lze zobrazit celkový seznam předmětů, takže uživatel bude moci porovnat obory a vybrat si obor ještě před podáním přihlášek, což ušetří čas z hledání všech informací na obsáhlých stránkách všech oborů.</w:t>
      </w:r>
    </w:p>
    <w:p w14:paraId="47102752" w14:textId="77777777" w:rsidR="009E1CA1" w:rsidRDefault="009E1CA1" w:rsidP="009E1CA1">
      <w:pPr>
        <w:pStyle w:val="Zkladntext"/>
      </w:pPr>
      <w:r>
        <w:t xml:space="preserve">Dále bude možnost zobrazit doporučené povinně volitelných a volitelných předmětů, jenž může usnadnit studentům s výběrem. </w:t>
      </w:r>
    </w:p>
    <w:p w14:paraId="5F29ECF7" w14:textId="6674B3F1" w:rsidR="009E1CA1" w:rsidRDefault="009E1CA1" w:rsidP="009E1CA1">
      <w:pPr>
        <w:pStyle w:val="Zkladntext"/>
      </w:pPr>
      <w:r>
        <w:t>Celkově by aplikace měla ulehčit dlouhodobou přípravu na studium, jelikož školy umožňují většinou pouze počítání kreditů a přidávaní předmětů do daného semestru. Tato možnost je dostačující pro studenty, kteří studují podle doporučeného studijního plánu a nepotřebují přetvářet plán a počítat kredity, zda budou dostačující nebo ne po každé, když zapisují předměty do semestru</w:t>
      </w:r>
      <w:bookmarkEnd w:id="3"/>
      <w:r>
        <w:t xml:space="preserve">. </w:t>
      </w:r>
    </w:p>
    <w:p w14:paraId="68430596" w14:textId="4AFCCBF9" w:rsidR="009E1CA1" w:rsidRDefault="009E1CA1" w:rsidP="009E1CA1">
      <w:pPr>
        <w:pStyle w:val="Nadpis1"/>
        <w:numPr>
          <w:ilvl w:val="0"/>
          <w:numId w:val="1"/>
        </w:numPr>
      </w:pPr>
      <w:bookmarkStart w:id="4" w:name="_Toc529964608"/>
      <w:r>
        <w:t>Aktuální stav problematiky</w:t>
      </w:r>
      <w:bookmarkEnd w:id="4"/>
    </w:p>
    <w:p w14:paraId="6E3A30A5" w14:textId="1566E36F" w:rsidR="009E1CA1" w:rsidRPr="009E1CA1" w:rsidRDefault="009E1CA1" w:rsidP="009E1CA1">
      <w:pPr>
        <w:pStyle w:val="Zkladntext"/>
      </w:pPr>
      <w:r w:rsidRPr="009E1CA1">
        <w:t>Nastavení počtu semestrů 2-11</w:t>
      </w:r>
    </w:p>
    <w:p w14:paraId="0CD475FA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Informace o oborech</w:t>
      </w:r>
      <w:r w:rsidRPr="009E1CA1">
        <w:tab/>
      </w:r>
    </w:p>
    <w:p w14:paraId="7C3EE668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počty potřebných kreditů</w:t>
      </w:r>
    </w:p>
    <w:p w14:paraId="1B5890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praxi </w:t>
      </w:r>
    </w:p>
    <w:p w14:paraId="19403C10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informace o semestrální prací</w:t>
      </w:r>
    </w:p>
    <w:p w14:paraId="6C966CFE" w14:textId="77777777" w:rsidR="00B7679E" w:rsidRDefault="009E1CA1" w:rsidP="00B7679E">
      <w:pPr>
        <w:pStyle w:val="Zkladntext"/>
        <w:numPr>
          <w:ilvl w:val="0"/>
          <w:numId w:val="30"/>
        </w:numPr>
      </w:pPr>
      <w:r w:rsidRPr="009E1CA1">
        <w:t>Předměty</w:t>
      </w:r>
      <w:r w:rsidRPr="009E1CA1">
        <w:tab/>
      </w:r>
    </w:p>
    <w:p w14:paraId="007B188C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informace o předmětu</w:t>
      </w:r>
    </w:p>
    <w:p w14:paraId="4FCAD8C9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počty kreditů</w:t>
      </w:r>
    </w:p>
    <w:p w14:paraId="6EDCEC3C" w14:textId="4FAD42A0" w:rsidR="009E1CA1" w:rsidRDefault="009E1CA1" w:rsidP="009E1CA1">
      <w:pPr>
        <w:pStyle w:val="Zkladntext"/>
        <w:numPr>
          <w:ilvl w:val="1"/>
          <w:numId w:val="30"/>
        </w:numPr>
      </w:pPr>
      <w:r w:rsidRPr="009E1CA1">
        <w:t xml:space="preserve"> nutnost předcházejícího</w:t>
      </w:r>
    </w:p>
    <w:p w14:paraId="4CA02F19" w14:textId="77777777" w:rsidR="00B7679E" w:rsidRDefault="00B7679E" w:rsidP="009E1CA1">
      <w:pPr>
        <w:pStyle w:val="Zkladntext"/>
        <w:numPr>
          <w:ilvl w:val="1"/>
          <w:numId w:val="30"/>
        </w:numPr>
      </w:pPr>
      <w:r w:rsidRPr="009E1CA1">
        <w:t xml:space="preserve">popis </w:t>
      </w:r>
    </w:p>
    <w:p w14:paraId="44E1C187" w14:textId="52F5B9D4" w:rsidR="00B7679E" w:rsidRPr="009E1CA1" w:rsidRDefault="00B7679E" w:rsidP="00B7679E">
      <w:pPr>
        <w:pStyle w:val="Zkladntext"/>
        <w:numPr>
          <w:ilvl w:val="2"/>
          <w:numId w:val="30"/>
        </w:numPr>
      </w:pPr>
      <w:r w:rsidRPr="009E1CA1">
        <w:t>cíle</w:t>
      </w:r>
      <w:r>
        <w:t>, požadavky, možnosti, a podobně</w:t>
      </w:r>
    </w:p>
    <w:p w14:paraId="3668BBD0" w14:textId="2D6B8975" w:rsidR="00B7679E" w:rsidRDefault="00B7679E" w:rsidP="00B7679E">
      <w:pPr>
        <w:pStyle w:val="Zkladntext"/>
        <w:numPr>
          <w:ilvl w:val="0"/>
          <w:numId w:val="30"/>
        </w:numPr>
      </w:pPr>
      <w:r>
        <w:t>G</w:t>
      </w:r>
      <w:r w:rsidR="009E1CA1" w:rsidRPr="009E1CA1">
        <w:t>arant</w:t>
      </w:r>
      <w:r w:rsidR="009E1CA1" w:rsidRPr="009E1CA1">
        <w:tab/>
      </w:r>
    </w:p>
    <w:p w14:paraId="083244C7" w14:textId="77777777" w:rsidR="00B7679E" w:rsidRDefault="009E1CA1" w:rsidP="009E1CA1">
      <w:pPr>
        <w:pStyle w:val="Zkladntext"/>
        <w:numPr>
          <w:ilvl w:val="1"/>
          <w:numId w:val="30"/>
        </w:numPr>
      </w:pPr>
      <w:r w:rsidRPr="009E1CA1">
        <w:t>kontakty</w:t>
      </w:r>
    </w:p>
    <w:p w14:paraId="6F894281" w14:textId="3AD13D87" w:rsidR="009E1CA1" w:rsidRPr="009E1CA1" w:rsidRDefault="009E1CA1" w:rsidP="009E1CA1">
      <w:pPr>
        <w:pStyle w:val="Zkladntext"/>
        <w:numPr>
          <w:ilvl w:val="1"/>
          <w:numId w:val="30"/>
        </w:numPr>
      </w:pPr>
      <w:r w:rsidRPr="009E1CA1">
        <w:t>konzultace</w:t>
      </w:r>
    </w:p>
    <w:p w14:paraId="59FE7AD5" w14:textId="0CCC9449" w:rsidR="009E1CA1" w:rsidRDefault="009E1CA1" w:rsidP="009E1CA1">
      <w:pPr>
        <w:pStyle w:val="Nadpis1"/>
        <w:numPr>
          <w:ilvl w:val="0"/>
          <w:numId w:val="1"/>
        </w:numPr>
        <w:spacing w:after="240"/>
        <w:ind w:left="431" w:hanging="431"/>
      </w:pPr>
      <w:bookmarkStart w:id="5" w:name="_Toc529964609"/>
      <w:r>
        <w:t>Návrh řešení</w:t>
      </w:r>
      <w:bookmarkEnd w:id="5"/>
    </w:p>
    <w:p w14:paraId="12BB34D1" w14:textId="1F61684C" w:rsidR="009E1CA1" w:rsidRDefault="00390E1A" w:rsidP="009E1CA1">
      <w:pPr>
        <w:pStyle w:val="Nadpis2"/>
        <w:numPr>
          <w:ilvl w:val="1"/>
          <w:numId w:val="1"/>
        </w:numPr>
      </w:pPr>
      <w:bookmarkStart w:id="6" w:name="_Toc52996461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E961A2C" wp14:editId="6D03660C">
            <wp:simplePos x="0" y="0"/>
            <wp:positionH relativeFrom="column">
              <wp:posOffset>-553720</wp:posOffset>
            </wp:positionH>
            <wp:positionV relativeFrom="paragraph">
              <wp:posOffset>313055</wp:posOffset>
            </wp:positionV>
            <wp:extent cx="6271260" cy="3414395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A1">
        <w:t>ER Diagram</w:t>
      </w:r>
      <w:bookmarkEnd w:id="6"/>
    </w:p>
    <w:p w14:paraId="32E5FDEF" w14:textId="6E874CF0" w:rsidR="009E1CA1" w:rsidRDefault="009E1CA1" w:rsidP="00242BAB">
      <w:pPr>
        <w:pStyle w:val="Titulek"/>
        <w:jc w:val="center"/>
      </w:pPr>
      <w:bookmarkStart w:id="7" w:name="_Toc529964601"/>
      <w:r>
        <w:t xml:space="preserve">Obrázek </w:t>
      </w:r>
      <w:r w:rsidR="007575EF">
        <w:rPr>
          <w:noProof/>
        </w:rPr>
        <w:fldChar w:fldCharType="begin"/>
      </w:r>
      <w:r w:rsidR="007575EF">
        <w:rPr>
          <w:noProof/>
        </w:rPr>
        <w:instrText xml:space="preserve"> SEQ Obrázek \* ARABIC </w:instrText>
      </w:r>
      <w:r w:rsidR="007575EF">
        <w:rPr>
          <w:noProof/>
        </w:rPr>
        <w:fldChar w:fldCharType="separate"/>
      </w:r>
      <w:r w:rsidR="00854154">
        <w:rPr>
          <w:noProof/>
        </w:rPr>
        <w:t>1</w:t>
      </w:r>
      <w:r w:rsidR="007575EF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E</w:t>
      </w:r>
      <w:r w:rsidR="00390E1A">
        <w:t>-</w:t>
      </w:r>
      <w:r>
        <w:t>R</w:t>
      </w:r>
      <w:r w:rsidR="00316316">
        <w:t xml:space="preserve"> </w:t>
      </w:r>
      <w:r>
        <w:t>D</w:t>
      </w:r>
      <w:r w:rsidR="00316316">
        <w:t>iagram</w:t>
      </w:r>
      <w:bookmarkEnd w:id="7"/>
    </w:p>
    <w:p w14:paraId="6CE9AAD3" w14:textId="2A3C5757" w:rsidR="00B7679E" w:rsidRDefault="006832F5" w:rsidP="00E33028">
      <w:pPr>
        <w:pStyle w:val="Nadpis3"/>
      </w:pPr>
      <w:bookmarkStart w:id="8" w:name="_Toc529964611"/>
      <w:r>
        <w:t>Datový slovník</w:t>
      </w:r>
      <w:bookmarkEnd w:id="8"/>
    </w:p>
    <w:p w14:paraId="5860BDED" w14:textId="60BE91A4" w:rsidR="00DF7F72" w:rsidRDefault="00DF7F72" w:rsidP="00DF7F72">
      <w:pPr>
        <w:pStyle w:val="Titulek"/>
        <w:keepNext/>
      </w:pPr>
      <w:bookmarkStart w:id="9" w:name="_Toc529964603"/>
      <w:r>
        <w:t xml:space="preserve">Tabulka </w:t>
      </w:r>
      <w:r w:rsidR="001A1C26">
        <w:rPr>
          <w:noProof/>
        </w:rPr>
        <w:fldChar w:fldCharType="begin"/>
      </w:r>
      <w:r w:rsidR="001A1C26">
        <w:rPr>
          <w:noProof/>
        </w:rPr>
        <w:instrText xml:space="preserve"> SEQ Tabulka \* ARABIC </w:instrText>
      </w:r>
      <w:r w:rsidR="001A1C26">
        <w:rPr>
          <w:noProof/>
        </w:rPr>
        <w:fldChar w:fldCharType="separate"/>
      </w:r>
      <w:r>
        <w:rPr>
          <w:noProof/>
        </w:rPr>
        <w:t>1</w:t>
      </w:r>
      <w:r w:rsidR="001A1C26">
        <w:rPr>
          <w:noProof/>
        </w:rPr>
        <w:fldChar w:fldCharType="end"/>
      </w:r>
      <w:r>
        <w:t xml:space="preserve"> </w:t>
      </w:r>
      <w:r w:rsidR="00390E1A" w:rsidRPr="00390E1A">
        <w:t>-</w:t>
      </w:r>
      <w:r>
        <w:t xml:space="preserve"> </w:t>
      </w:r>
      <w:r w:rsidR="006832F5">
        <w:t>Datový slovník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85"/>
        <w:gridCol w:w="6190"/>
      </w:tblGrid>
      <w:tr w:rsidR="006832F5" w14:paraId="1FF6CAF0" w14:textId="77777777" w:rsidTr="002722FD">
        <w:trPr>
          <w:trHeight w:val="823"/>
        </w:trPr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F82764" w14:textId="77777777" w:rsidR="006832F5" w:rsidRPr="00F26F3B" w:rsidRDefault="006832F5" w:rsidP="00390E1A">
            <w:pPr>
              <w:pStyle w:val="Zkladntext"/>
            </w:pPr>
            <w:r w:rsidRPr="00F26F3B">
              <w:br w:type="page"/>
              <w:t>Obor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009D9" w14:textId="4E7E6A7C" w:rsidR="006832F5" w:rsidRPr="00F26F3B" w:rsidRDefault="006832F5" w:rsidP="00390E1A">
            <w:pPr>
              <w:pStyle w:val="Zkladntext"/>
            </w:pPr>
            <w:r w:rsidRPr="00F26F3B">
              <w:t>Zvolený obor určuje požadavky, jenž musí být splněné k úspěšnému dokončení studia</w:t>
            </w:r>
          </w:p>
        </w:tc>
      </w:tr>
      <w:tr w:rsidR="00DF7F72" w14:paraId="4B1B62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9D40B77" w14:textId="4469E42D" w:rsidR="00DF7F72" w:rsidRPr="00F26F3B" w:rsidRDefault="006E045F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6C8A980" w14:textId="043B2508" w:rsidR="00DF7F72" w:rsidRPr="00F26F3B" w:rsidRDefault="006832F5" w:rsidP="00390E1A">
            <w:pPr>
              <w:pStyle w:val="Zkladntext"/>
            </w:pPr>
            <w:r w:rsidRPr="00F26F3B">
              <w:t xml:space="preserve">Identifikační číslo oboru, které identifikuje každý </w:t>
            </w:r>
            <w:r w:rsidR="00D02AC5" w:rsidRPr="00F26F3B">
              <w:t>obor</w:t>
            </w:r>
            <w:r w:rsidRPr="00F26F3B">
              <w:t>.</w:t>
            </w:r>
          </w:p>
        </w:tc>
      </w:tr>
      <w:tr w:rsidR="00DF7F72" w14:paraId="7F2057F5" w14:textId="77777777" w:rsidTr="006832F5">
        <w:tc>
          <w:tcPr>
            <w:tcW w:w="1885" w:type="dxa"/>
          </w:tcPr>
          <w:p w14:paraId="748F47AC" w14:textId="01AA2702" w:rsidR="00DF7F72" w:rsidRPr="00F26F3B" w:rsidRDefault="006E045F" w:rsidP="00390E1A">
            <w:pPr>
              <w:pStyle w:val="Zkladntext"/>
            </w:pPr>
            <w:r w:rsidRPr="00F26F3B">
              <w:t>zkr_obor</w:t>
            </w:r>
          </w:p>
        </w:tc>
        <w:tc>
          <w:tcPr>
            <w:tcW w:w="6190" w:type="dxa"/>
          </w:tcPr>
          <w:p w14:paraId="37BD9595" w14:textId="55B315A1" w:rsidR="00DF7F72" w:rsidRPr="00F26F3B" w:rsidRDefault="006832F5" w:rsidP="00390E1A">
            <w:pPr>
              <w:pStyle w:val="Zkladntext"/>
            </w:pPr>
            <w:r w:rsidRPr="00F26F3B">
              <w:t>Zkratka názvu oboru</w:t>
            </w:r>
          </w:p>
        </w:tc>
      </w:tr>
      <w:tr w:rsidR="00DF7F72" w14:paraId="51B3DE84" w14:textId="77777777" w:rsidTr="006832F5">
        <w:tc>
          <w:tcPr>
            <w:tcW w:w="1885" w:type="dxa"/>
          </w:tcPr>
          <w:p w14:paraId="16DB4240" w14:textId="5E6BFB87" w:rsidR="00DF7F72" w:rsidRPr="00F26F3B" w:rsidRDefault="006E045F" w:rsidP="00390E1A">
            <w:pPr>
              <w:pStyle w:val="Zkladntext"/>
            </w:pPr>
            <w:r w:rsidRPr="00F26F3B">
              <w:t>name_obor</w:t>
            </w:r>
          </w:p>
        </w:tc>
        <w:tc>
          <w:tcPr>
            <w:tcW w:w="6190" w:type="dxa"/>
          </w:tcPr>
          <w:p w14:paraId="7489489E" w14:textId="34C763EF" w:rsidR="00DF7F72" w:rsidRPr="00F26F3B" w:rsidRDefault="006832F5" w:rsidP="00390E1A">
            <w:pPr>
              <w:pStyle w:val="Zkladntext"/>
            </w:pPr>
            <w:r w:rsidRPr="00F26F3B">
              <w:t>Název oboru</w:t>
            </w:r>
          </w:p>
        </w:tc>
      </w:tr>
      <w:tr w:rsidR="00DF7F72" w14:paraId="1884D3AC" w14:textId="77777777" w:rsidTr="006832F5">
        <w:tc>
          <w:tcPr>
            <w:tcW w:w="1885" w:type="dxa"/>
          </w:tcPr>
          <w:p w14:paraId="7C6C5760" w14:textId="33829B60" w:rsidR="00DF7F72" w:rsidRPr="00F26F3B" w:rsidRDefault="00DF7F72" w:rsidP="00390E1A">
            <w:pPr>
              <w:pStyle w:val="Zkladntext"/>
            </w:pPr>
            <w:r w:rsidRPr="00F26F3B">
              <w:t>P</w:t>
            </w:r>
            <w:r w:rsidR="006E045F" w:rsidRPr="00F26F3B">
              <w:t>_obor</w:t>
            </w:r>
          </w:p>
        </w:tc>
        <w:tc>
          <w:tcPr>
            <w:tcW w:w="6190" w:type="dxa"/>
          </w:tcPr>
          <w:p w14:paraId="6360ED84" w14:textId="0C377095" w:rsidR="00DF7F72" w:rsidRPr="00F26F3B" w:rsidRDefault="006832F5" w:rsidP="00390E1A">
            <w:pPr>
              <w:pStyle w:val="Zkladntext"/>
            </w:pPr>
            <w:r w:rsidRPr="00F26F3B">
              <w:t>Počet potřebných kreditů z povinných předmětů</w:t>
            </w:r>
          </w:p>
        </w:tc>
      </w:tr>
      <w:tr w:rsidR="006832F5" w14:paraId="111F324E" w14:textId="77777777" w:rsidTr="006832F5">
        <w:tc>
          <w:tcPr>
            <w:tcW w:w="1885" w:type="dxa"/>
          </w:tcPr>
          <w:p w14:paraId="5EDAAC84" w14:textId="242A1B83" w:rsidR="006832F5" w:rsidRPr="00F26F3B" w:rsidRDefault="006832F5" w:rsidP="00390E1A">
            <w:pPr>
              <w:pStyle w:val="Zkladntext"/>
            </w:pPr>
            <w:r w:rsidRPr="00F26F3B">
              <w:t>Pv_obor</w:t>
            </w:r>
          </w:p>
        </w:tc>
        <w:tc>
          <w:tcPr>
            <w:tcW w:w="6190" w:type="dxa"/>
          </w:tcPr>
          <w:p w14:paraId="06193BFE" w14:textId="79426DD7" w:rsidR="006832F5" w:rsidRPr="00F26F3B" w:rsidRDefault="006832F5" w:rsidP="00390E1A">
            <w:pPr>
              <w:pStyle w:val="Zkladntext"/>
            </w:pPr>
            <w:r w:rsidRPr="00F26F3B">
              <w:t>Počet potřebných kreditů z povinně-volitelných předmětů</w:t>
            </w:r>
          </w:p>
        </w:tc>
      </w:tr>
      <w:tr w:rsidR="006832F5" w14:paraId="42FC7CE2" w14:textId="77777777" w:rsidTr="006832F5">
        <w:tc>
          <w:tcPr>
            <w:tcW w:w="1885" w:type="dxa"/>
          </w:tcPr>
          <w:p w14:paraId="3AB9247B" w14:textId="20B6279B" w:rsidR="006832F5" w:rsidRPr="00F26F3B" w:rsidRDefault="006832F5" w:rsidP="00390E1A">
            <w:pPr>
              <w:pStyle w:val="Zkladntext"/>
            </w:pPr>
            <w:r w:rsidRPr="00F26F3B">
              <w:t>v_obor</w:t>
            </w:r>
          </w:p>
        </w:tc>
        <w:tc>
          <w:tcPr>
            <w:tcW w:w="6190" w:type="dxa"/>
          </w:tcPr>
          <w:p w14:paraId="6BB968F5" w14:textId="15FC561A" w:rsidR="006832F5" w:rsidRPr="00F26F3B" w:rsidRDefault="006832F5" w:rsidP="00390E1A">
            <w:pPr>
              <w:pStyle w:val="Zkladntext"/>
            </w:pPr>
            <w:r w:rsidRPr="00F26F3B">
              <w:t>Počet potřebných kreditů volitelných předmětů</w:t>
            </w:r>
          </w:p>
        </w:tc>
      </w:tr>
      <w:tr w:rsidR="006832F5" w14:paraId="56EE6980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4FC9EF" w14:textId="2E5F90E2" w:rsidR="006832F5" w:rsidRPr="00F26F3B" w:rsidRDefault="006832F5" w:rsidP="00390E1A">
            <w:pPr>
              <w:pStyle w:val="Zkladntext"/>
            </w:pPr>
            <w:r w:rsidRPr="00F26F3B">
              <w:t>vs_obor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F02BBE0" w14:textId="19BA6127" w:rsidR="006832F5" w:rsidRPr="00F26F3B" w:rsidRDefault="006832F5" w:rsidP="00390E1A">
            <w:pPr>
              <w:pStyle w:val="Zkladntext"/>
            </w:pPr>
            <w:r w:rsidRPr="00F26F3B">
              <w:t>Počet potřebných kreditů volitelných-sportů</w:t>
            </w:r>
          </w:p>
        </w:tc>
      </w:tr>
      <w:tr w:rsidR="006832F5" w14:paraId="3DBB49E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DCA6B3" w14:textId="77777777" w:rsidR="006832F5" w:rsidRPr="00F26F3B" w:rsidRDefault="006832F5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Předmět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C3E9F" w14:textId="5AC4D825" w:rsidR="006832F5" w:rsidRPr="00F26F3B" w:rsidRDefault="006832F5" w:rsidP="00390E1A">
            <w:pPr>
              <w:pStyle w:val="Zkladntext"/>
            </w:pPr>
            <w:r w:rsidRPr="00F26F3B">
              <w:t>Předmět uchovává informace předmětů</w:t>
            </w:r>
          </w:p>
        </w:tc>
      </w:tr>
      <w:tr w:rsidR="00D02AC5" w14:paraId="61E8EA08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55100614" w14:textId="6340005D" w:rsidR="00D02AC5" w:rsidRPr="00F26F3B" w:rsidRDefault="00D02AC5" w:rsidP="00390E1A">
            <w:pPr>
              <w:pStyle w:val="Zkladntext"/>
            </w:pPr>
            <w:r w:rsidRPr="00F26F3B">
              <w:t>Id_predmet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2C60634" w14:textId="2B1909AD" w:rsidR="00D02AC5" w:rsidRPr="00F26F3B" w:rsidRDefault="00D02AC5" w:rsidP="00390E1A">
            <w:pPr>
              <w:pStyle w:val="Zkladntext"/>
            </w:pPr>
            <w:r w:rsidRPr="00F26F3B">
              <w:t>Identifikační číslo předmětu, které identifikuje každý předmět.</w:t>
            </w:r>
          </w:p>
        </w:tc>
      </w:tr>
      <w:tr w:rsidR="00D02AC5" w14:paraId="1A31E051" w14:textId="77777777" w:rsidTr="006832F5">
        <w:tc>
          <w:tcPr>
            <w:tcW w:w="1885" w:type="dxa"/>
          </w:tcPr>
          <w:p w14:paraId="3F671963" w14:textId="59AAC5C0" w:rsidR="00D02AC5" w:rsidRPr="00F26F3B" w:rsidRDefault="00F26F3B" w:rsidP="00390E1A">
            <w:pPr>
              <w:pStyle w:val="Zkladntext"/>
            </w:pPr>
            <w:r w:rsidRPr="00F26F3B">
              <w:t>Zkr_predmet</w:t>
            </w:r>
          </w:p>
        </w:tc>
        <w:tc>
          <w:tcPr>
            <w:tcW w:w="6190" w:type="dxa"/>
          </w:tcPr>
          <w:p w14:paraId="7145B4B1" w14:textId="2CCA4C4D" w:rsidR="00D02AC5" w:rsidRPr="00F26F3B" w:rsidRDefault="00F26F3B" w:rsidP="00390E1A">
            <w:pPr>
              <w:pStyle w:val="Zkladntext"/>
            </w:pPr>
            <w:r w:rsidRPr="00F26F3B">
              <w:t>Zkratka názvu předmětu</w:t>
            </w:r>
          </w:p>
        </w:tc>
      </w:tr>
      <w:tr w:rsidR="00D02AC5" w14:paraId="5A6A666F" w14:textId="77777777" w:rsidTr="006832F5">
        <w:tc>
          <w:tcPr>
            <w:tcW w:w="1885" w:type="dxa"/>
          </w:tcPr>
          <w:p w14:paraId="06773A34" w14:textId="29CD02FF" w:rsidR="00D02AC5" w:rsidRPr="00F26F3B" w:rsidRDefault="00F26F3B" w:rsidP="00390E1A">
            <w:pPr>
              <w:pStyle w:val="Zkladntext"/>
            </w:pPr>
            <w:r w:rsidRPr="00F26F3B">
              <w:t>Name_predmet</w:t>
            </w:r>
          </w:p>
        </w:tc>
        <w:tc>
          <w:tcPr>
            <w:tcW w:w="6190" w:type="dxa"/>
          </w:tcPr>
          <w:p w14:paraId="270087E7" w14:textId="43DD4A65" w:rsidR="00D02AC5" w:rsidRPr="00F26F3B" w:rsidRDefault="00F26F3B" w:rsidP="00390E1A">
            <w:pPr>
              <w:pStyle w:val="Zkladntext"/>
            </w:pPr>
            <w:r w:rsidRPr="00F26F3B">
              <w:t>Název předmětu</w:t>
            </w:r>
          </w:p>
        </w:tc>
      </w:tr>
      <w:tr w:rsidR="00D02AC5" w14:paraId="4FA0ECBE" w14:textId="77777777" w:rsidTr="006832F5">
        <w:tc>
          <w:tcPr>
            <w:tcW w:w="1885" w:type="dxa"/>
          </w:tcPr>
          <w:p w14:paraId="3EE88F09" w14:textId="00D97349" w:rsidR="00D02AC5" w:rsidRPr="00F26F3B" w:rsidRDefault="00F26F3B" w:rsidP="00390E1A">
            <w:pPr>
              <w:pStyle w:val="Zkladntext"/>
            </w:pPr>
            <w:r w:rsidRPr="00F26F3B">
              <w:t>Kredit_predmet</w:t>
            </w:r>
          </w:p>
        </w:tc>
        <w:tc>
          <w:tcPr>
            <w:tcW w:w="6190" w:type="dxa"/>
          </w:tcPr>
          <w:p w14:paraId="7AC41685" w14:textId="35FE1F3B" w:rsidR="00D02AC5" w:rsidRPr="00F26F3B" w:rsidRDefault="00F26F3B" w:rsidP="00390E1A">
            <w:pPr>
              <w:pStyle w:val="Zkladntext"/>
            </w:pPr>
            <w:r w:rsidRPr="00F26F3B">
              <w:t>Počet kreditního ohodnocení</w:t>
            </w:r>
          </w:p>
        </w:tc>
      </w:tr>
      <w:tr w:rsidR="00D02AC5" w14:paraId="312A86BD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6BA71BBF" w14:textId="164B5822" w:rsidR="00D02AC5" w:rsidRPr="00F26F3B" w:rsidRDefault="00F26F3B" w:rsidP="00390E1A">
            <w:pPr>
              <w:pStyle w:val="Zkladntext"/>
            </w:pPr>
            <w:r w:rsidRPr="00F26F3B"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04E06FB8" w14:textId="30713514" w:rsidR="00D02AC5" w:rsidRPr="00F26F3B" w:rsidRDefault="00F26F3B" w:rsidP="00390E1A">
            <w:pPr>
              <w:pStyle w:val="Zkladntext"/>
            </w:pPr>
            <w:r w:rsidRPr="00F26F3B">
              <w:t>Cizí klíč určující, pod jaký obor předmět spadá</w:t>
            </w:r>
          </w:p>
        </w:tc>
      </w:tr>
      <w:tr w:rsidR="00F26F3B" w14:paraId="187297EB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511858" w14:textId="77777777" w:rsidR="00F26F3B" w:rsidRPr="00F26F3B" w:rsidRDefault="00F26F3B" w:rsidP="00390E1A">
            <w:pPr>
              <w:pStyle w:val="Zkladntext"/>
              <w:rPr>
                <w:b/>
              </w:rPr>
            </w:pPr>
            <w:r w:rsidRPr="00F26F3B">
              <w:rPr>
                <w:b/>
              </w:rPr>
              <w:t>Popis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6FE360" w14:textId="3B2810F8" w:rsidR="00F26F3B" w:rsidRPr="00F26F3B" w:rsidRDefault="00F26F3B" w:rsidP="00390E1A">
            <w:pPr>
              <w:pStyle w:val="Zkladntext"/>
            </w:pPr>
            <w:r>
              <w:t>Popis předmětu, každý předmět může obsahovat více popisů</w:t>
            </w:r>
          </w:p>
        </w:tc>
      </w:tr>
      <w:tr w:rsidR="00D02AC5" w14:paraId="590E7B19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7F3AD521" w14:textId="160067F5" w:rsidR="00D02AC5" w:rsidRPr="00F26F3B" w:rsidRDefault="00F26F3B" w:rsidP="00390E1A">
            <w:pPr>
              <w:pStyle w:val="Zkladntext"/>
            </w:pPr>
            <w:r w:rsidRPr="00F26F3B">
              <w:t>Id_popis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0F0F4D20" w14:textId="00F7BED4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popisu</w:t>
            </w:r>
            <w:r w:rsidRPr="00F26F3B">
              <w:t xml:space="preserve">, které identifikuje každý </w:t>
            </w:r>
            <w:r w:rsidR="00F26F3B" w:rsidRPr="00F26F3B">
              <w:t>popis</w:t>
            </w:r>
            <w:r w:rsidRPr="00F26F3B">
              <w:t>.</w:t>
            </w:r>
          </w:p>
        </w:tc>
      </w:tr>
      <w:tr w:rsidR="00D02AC5" w14:paraId="1AA46C39" w14:textId="77777777" w:rsidTr="006832F5">
        <w:tc>
          <w:tcPr>
            <w:tcW w:w="1885" w:type="dxa"/>
          </w:tcPr>
          <w:p w14:paraId="1B9549F2" w14:textId="29BB4694" w:rsidR="00D02AC5" w:rsidRPr="00F26F3B" w:rsidRDefault="00F26F3B" w:rsidP="00390E1A">
            <w:pPr>
              <w:pStyle w:val="Zkladntext"/>
            </w:pPr>
            <w:r w:rsidRPr="00F26F3B">
              <w:t>Nazev_popis</w:t>
            </w:r>
          </w:p>
        </w:tc>
        <w:tc>
          <w:tcPr>
            <w:tcW w:w="6190" w:type="dxa"/>
          </w:tcPr>
          <w:p w14:paraId="494296EA" w14:textId="2A0FA887" w:rsidR="00D02AC5" w:rsidRPr="00F26F3B" w:rsidRDefault="00F26F3B" w:rsidP="00390E1A">
            <w:pPr>
              <w:pStyle w:val="Zkladntext"/>
            </w:pPr>
            <w:r w:rsidRPr="00F26F3B">
              <w:t>Nadpis popisu předmětu</w:t>
            </w:r>
          </w:p>
        </w:tc>
      </w:tr>
      <w:tr w:rsidR="00D02AC5" w14:paraId="7B9AB154" w14:textId="77777777" w:rsidTr="006832F5">
        <w:tc>
          <w:tcPr>
            <w:tcW w:w="1885" w:type="dxa"/>
          </w:tcPr>
          <w:p w14:paraId="0F68C66C" w14:textId="179EB9B4" w:rsidR="00D02AC5" w:rsidRPr="00F26F3B" w:rsidRDefault="00F26F3B" w:rsidP="00390E1A">
            <w:pPr>
              <w:pStyle w:val="Zkladntext"/>
            </w:pPr>
            <w:r>
              <w:t>Text_popis</w:t>
            </w:r>
          </w:p>
        </w:tc>
        <w:tc>
          <w:tcPr>
            <w:tcW w:w="6190" w:type="dxa"/>
          </w:tcPr>
          <w:p w14:paraId="30D878AF" w14:textId="0FAEEE36" w:rsidR="00D02AC5" w:rsidRPr="00F26F3B" w:rsidRDefault="00F26F3B" w:rsidP="00390E1A">
            <w:pPr>
              <w:pStyle w:val="Zkladntext"/>
            </w:pPr>
            <w:r>
              <w:t>Tělo popisu obsahující veškerý text</w:t>
            </w:r>
          </w:p>
        </w:tc>
      </w:tr>
      <w:tr w:rsidR="00D02AC5" w14:paraId="5B0B04A2" w14:textId="77777777" w:rsidTr="00F26F3B">
        <w:tc>
          <w:tcPr>
            <w:tcW w:w="1885" w:type="dxa"/>
            <w:tcBorders>
              <w:bottom w:val="single" w:sz="18" w:space="0" w:color="auto"/>
            </w:tcBorders>
          </w:tcPr>
          <w:p w14:paraId="7891E8F6" w14:textId="2577117A" w:rsidR="00D02AC5" w:rsidRPr="00F26F3B" w:rsidRDefault="00F26F3B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10A3128A" w14:textId="5C48A9F8" w:rsidR="00D02AC5" w:rsidRPr="00F26F3B" w:rsidRDefault="00F26F3B" w:rsidP="00390E1A">
            <w:pPr>
              <w:pStyle w:val="Zkladntext"/>
            </w:pPr>
            <w:r>
              <w:t>Cizí klíč, jenž určuje, ke kterému předmětu popis spadá</w:t>
            </w:r>
          </w:p>
        </w:tc>
      </w:tr>
      <w:tr w:rsidR="00F26F3B" w14:paraId="749A595E" w14:textId="77777777" w:rsidTr="00F26F3B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4FA5E" w14:textId="56F122B0" w:rsidR="00F26F3B" w:rsidRPr="00F26F3B" w:rsidRDefault="00F26F3B" w:rsidP="00390E1A">
            <w:pPr>
              <w:pStyle w:val="Zkladntext"/>
              <w:tabs>
                <w:tab w:val="left" w:pos="2337"/>
              </w:tabs>
            </w:pPr>
            <w:r w:rsidRPr="00F26F3B">
              <w:t>Katedra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BDDD8" w14:textId="1A71EBE5" w:rsidR="00F26F3B" w:rsidRPr="00F26F3B" w:rsidRDefault="002722FD" w:rsidP="00390E1A">
            <w:pPr>
              <w:pStyle w:val="Zkladntext"/>
              <w:tabs>
                <w:tab w:val="left" w:pos="2337"/>
              </w:tabs>
            </w:pPr>
            <w:r>
              <w:t>Katedra, pod kterou spadá zaměstnanec</w:t>
            </w:r>
          </w:p>
        </w:tc>
      </w:tr>
      <w:tr w:rsidR="00D02AC5" w14:paraId="3C745DF1" w14:textId="77777777" w:rsidTr="00F26F3B">
        <w:tc>
          <w:tcPr>
            <w:tcW w:w="1885" w:type="dxa"/>
            <w:tcBorders>
              <w:top w:val="single" w:sz="18" w:space="0" w:color="auto"/>
            </w:tcBorders>
          </w:tcPr>
          <w:p w14:paraId="60636A4D" w14:textId="29815E0E" w:rsidR="00D02AC5" w:rsidRPr="00F26F3B" w:rsidRDefault="00F26F3B" w:rsidP="00390E1A">
            <w:pPr>
              <w:pStyle w:val="Zkladntext"/>
            </w:pPr>
            <w:r w:rsidRPr="00F26F3B">
              <w:t>Id_k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60F1EF40" w14:textId="34BD5B96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katedry</w:t>
            </w:r>
            <w:r w:rsidRPr="00F26F3B">
              <w:t>, které identifikuje každ</w:t>
            </w:r>
            <w:r w:rsidR="00F26F3B" w:rsidRPr="00F26F3B">
              <w:t>ou katedru</w:t>
            </w:r>
            <w:r w:rsidRPr="00F26F3B">
              <w:t>.</w:t>
            </w:r>
          </w:p>
        </w:tc>
      </w:tr>
      <w:tr w:rsidR="00D02AC5" w14:paraId="7E719E00" w14:textId="77777777" w:rsidTr="006832F5">
        <w:tc>
          <w:tcPr>
            <w:tcW w:w="1885" w:type="dxa"/>
          </w:tcPr>
          <w:p w14:paraId="5744AB69" w14:textId="2D1902EA" w:rsidR="00D02AC5" w:rsidRPr="00F26F3B" w:rsidRDefault="002722FD" w:rsidP="00390E1A">
            <w:pPr>
              <w:pStyle w:val="Zkladntext"/>
            </w:pPr>
            <w:r>
              <w:t>Naz_k</w:t>
            </w:r>
          </w:p>
        </w:tc>
        <w:tc>
          <w:tcPr>
            <w:tcW w:w="6190" w:type="dxa"/>
          </w:tcPr>
          <w:p w14:paraId="0070B237" w14:textId="1E58E037" w:rsidR="00D02AC5" w:rsidRPr="00F26F3B" w:rsidRDefault="002722FD" w:rsidP="00390E1A">
            <w:pPr>
              <w:pStyle w:val="Zkladntext"/>
            </w:pPr>
            <w:r>
              <w:t>Celý název katedry</w:t>
            </w:r>
          </w:p>
        </w:tc>
      </w:tr>
      <w:tr w:rsidR="00D02AC5" w14:paraId="6772188E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8371881" w14:textId="3CF9842E" w:rsidR="00D02AC5" w:rsidRPr="00F26F3B" w:rsidRDefault="002722FD" w:rsidP="00390E1A">
            <w:pPr>
              <w:pStyle w:val="Zkladntext"/>
            </w:pPr>
            <w:r>
              <w:t>Zkr_k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67C764C7" w14:textId="29656DBB" w:rsidR="00D02AC5" w:rsidRPr="00F26F3B" w:rsidRDefault="002722FD" w:rsidP="00390E1A">
            <w:pPr>
              <w:pStyle w:val="Zkladntext"/>
            </w:pPr>
            <w:r>
              <w:t>Zkratka názvu katedry</w:t>
            </w:r>
          </w:p>
        </w:tc>
      </w:tr>
      <w:tr w:rsidR="002722FD" w14:paraId="52B5EE5E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F6FE4F" w14:textId="77777777" w:rsidR="002722FD" w:rsidRPr="00F26F3B" w:rsidRDefault="002722FD" w:rsidP="00390E1A">
            <w:pPr>
              <w:pStyle w:val="Zkladntext"/>
            </w:pPr>
            <w:r w:rsidRPr="00F26F3B">
              <w:t>Zaměstnanec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899EC" w14:textId="5AC2A222" w:rsidR="002722FD" w:rsidRPr="00F26F3B" w:rsidRDefault="002722FD" w:rsidP="00390E1A">
            <w:pPr>
              <w:pStyle w:val="Zkladntext"/>
            </w:pPr>
            <w:r>
              <w:t>Vyučující pod vysokou školou polytechnickou v </w:t>
            </w:r>
            <w:r w:rsidR="00F31744">
              <w:t>Jihlavě</w:t>
            </w:r>
            <w:r>
              <w:t>, jenž garantuje určitý obor</w:t>
            </w:r>
          </w:p>
        </w:tc>
      </w:tr>
      <w:tr w:rsidR="00D02AC5" w14:paraId="4C275DEB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28865AC0" w14:textId="7A8B787B" w:rsidR="00D02AC5" w:rsidRPr="00F26F3B" w:rsidRDefault="00F26F3B" w:rsidP="00390E1A">
            <w:pPr>
              <w:pStyle w:val="Zkladntext"/>
            </w:pPr>
            <w:r w:rsidRPr="00F26F3B">
              <w:t>Id_v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45543FFB" w14:textId="2DE8A71B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zaměstnance</w:t>
            </w:r>
            <w:r w:rsidRPr="00F26F3B">
              <w:t xml:space="preserve">, </w:t>
            </w:r>
            <w:r w:rsidR="00F26F3B" w:rsidRPr="00F26F3B">
              <w:t>jenž</w:t>
            </w:r>
            <w:r w:rsidRPr="00F26F3B">
              <w:t xml:space="preserve"> identifikuje každ</w:t>
            </w:r>
            <w:r w:rsidR="00F26F3B" w:rsidRPr="00F26F3B">
              <w:t>ého</w:t>
            </w:r>
            <w:r w:rsidRPr="00F26F3B">
              <w:t xml:space="preserve"> </w:t>
            </w:r>
            <w:r w:rsidR="00F26F3B" w:rsidRPr="00F26F3B">
              <w:t>zaměstnance</w:t>
            </w:r>
            <w:r w:rsidRPr="00F26F3B">
              <w:t>.</w:t>
            </w:r>
          </w:p>
        </w:tc>
      </w:tr>
      <w:tr w:rsidR="00D02AC5" w14:paraId="37B8F843" w14:textId="77777777" w:rsidTr="006832F5">
        <w:tc>
          <w:tcPr>
            <w:tcW w:w="1885" w:type="dxa"/>
          </w:tcPr>
          <w:p w14:paraId="1D4AE321" w14:textId="6EF2FCFC" w:rsidR="00D02AC5" w:rsidRPr="00F26F3B" w:rsidRDefault="002722FD" w:rsidP="00390E1A">
            <w:pPr>
              <w:pStyle w:val="Zkladntext"/>
            </w:pPr>
            <w:r>
              <w:t>Jmeno_v</w:t>
            </w:r>
          </w:p>
        </w:tc>
        <w:tc>
          <w:tcPr>
            <w:tcW w:w="6190" w:type="dxa"/>
          </w:tcPr>
          <w:p w14:paraId="5CF82BE6" w14:textId="1F175B7F" w:rsidR="00D02AC5" w:rsidRPr="00F26F3B" w:rsidRDefault="002722FD" w:rsidP="00390E1A">
            <w:pPr>
              <w:pStyle w:val="Zkladntext"/>
            </w:pPr>
            <w:r>
              <w:t>Jméno vyučujícího</w:t>
            </w:r>
          </w:p>
        </w:tc>
      </w:tr>
      <w:tr w:rsidR="00D02AC5" w14:paraId="2224BADE" w14:textId="77777777" w:rsidTr="006832F5">
        <w:tc>
          <w:tcPr>
            <w:tcW w:w="1885" w:type="dxa"/>
          </w:tcPr>
          <w:p w14:paraId="4E18F6C9" w14:textId="16CEFF71" w:rsidR="00D02AC5" w:rsidRPr="00F26F3B" w:rsidRDefault="002722FD" w:rsidP="00390E1A">
            <w:pPr>
              <w:pStyle w:val="Zkladntext"/>
            </w:pPr>
            <w:r>
              <w:t>Prijmeni_v</w:t>
            </w:r>
          </w:p>
        </w:tc>
        <w:tc>
          <w:tcPr>
            <w:tcW w:w="6190" w:type="dxa"/>
          </w:tcPr>
          <w:p w14:paraId="2EC04BB2" w14:textId="7209A66E" w:rsidR="00D02AC5" w:rsidRPr="00F26F3B" w:rsidRDefault="002722FD" w:rsidP="00390E1A">
            <w:pPr>
              <w:pStyle w:val="Zkladntext"/>
            </w:pPr>
            <w:r>
              <w:t>Příjmení vyučujícího</w:t>
            </w:r>
          </w:p>
        </w:tc>
      </w:tr>
      <w:tr w:rsidR="00D02AC5" w14:paraId="3C306267" w14:textId="77777777" w:rsidTr="006832F5">
        <w:tc>
          <w:tcPr>
            <w:tcW w:w="1885" w:type="dxa"/>
          </w:tcPr>
          <w:p w14:paraId="762189E5" w14:textId="20F63F5F" w:rsidR="00D02AC5" w:rsidRPr="00F26F3B" w:rsidRDefault="002722FD" w:rsidP="00390E1A">
            <w:pPr>
              <w:pStyle w:val="Zkladntext"/>
            </w:pPr>
            <w:r>
              <w:t>Email_v</w:t>
            </w:r>
          </w:p>
        </w:tc>
        <w:tc>
          <w:tcPr>
            <w:tcW w:w="6190" w:type="dxa"/>
          </w:tcPr>
          <w:p w14:paraId="7FB41FAE" w14:textId="2115CDB5" w:rsidR="00D02AC5" w:rsidRPr="00F26F3B" w:rsidRDefault="002722FD" w:rsidP="00390E1A">
            <w:pPr>
              <w:pStyle w:val="Zkladntext"/>
            </w:pPr>
            <w:r>
              <w:t>Emailová adresa vyučujícího</w:t>
            </w:r>
          </w:p>
        </w:tc>
      </w:tr>
      <w:tr w:rsidR="00D02AC5" w14:paraId="75F84600" w14:textId="77777777" w:rsidTr="006832F5">
        <w:tc>
          <w:tcPr>
            <w:tcW w:w="1885" w:type="dxa"/>
          </w:tcPr>
          <w:p w14:paraId="273BDD90" w14:textId="611BE306" w:rsidR="00D02AC5" w:rsidRPr="00F26F3B" w:rsidRDefault="002722FD" w:rsidP="00390E1A">
            <w:pPr>
              <w:pStyle w:val="Zkladntext"/>
            </w:pPr>
            <w:r>
              <w:t>Tel_v</w:t>
            </w:r>
          </w:p>
        </w:tc>
        <w:tc>
          <w:tcPr>
            <w:tcW w:w="6190" w:type="dxa"/>
          </w:tcPr>
          <w:p w14:paraId="3EAFB67A" w14:textId="479C2C95" w:rsidR="00D02AC5" w:rsidRPr="00F26F3B" w:rsidRDefault="002722FD" w:rsidP="00390E1A">
            <w:pPr>
              <w:pStyle w:val="Zkladntext"/>
            </w:pPr>
            <w:r>
              <w:t>Telefonní číslo na vyučujícího</w:t>
            </w:r>
          </w:p>
        </w:tc>
      </w:tr>
      <w:tr w:rsidR="00D02AC5" w14:paraId="6531F437" w14:textId="77777777" w:rsidTr="006832F5">
        <w:tc>
          <w:tcPr>
            <w:tcW w:w="1885" w:type="dxa"/>
          </w:tcPr>
          <w:p w14:paraId="50A26C7A" w14:textId="5D256B46" w:rsidR="00D02AC5" w:rsidRPr="00F26F3B" w:rsidRDefault="002722FD" w:rsidP="00390E1A">
            <w:pPr>
              <w:pStyle w:val="Zkladntext"/>
            </w:pPr>
            <w:r>
              <w:t>Konz_v</w:t>
            </w:r>
          </w:p>
        </w:tc>
        <w:tc>
          <w:tcPr>
            <w:tcW w:w="6190" w:type="dxa"/>
          </w:tcPr>
          <w:p w14:paraId="0228758B" w14:textId="435D45D5" w:rsidR="00D02AC5" w:rsidRPr="00F26F3B" w:rsidRDefault="002722FD" w:rsidP="00390E1A">
            <w:pPr>
              <w:pStyle w:val="Zkladntext"/>
            </w:pPr>
            <w:r>
              <w:t>Konzultační hodiny vyučujícího</w:t>
            </w:r>
          </w:p>
        </w:tc>
      </w:tr>
      <w:tr w:rsidR="00D02AC5" w14:paraId="6A44A098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4872CDF4" w14:textId="466551D7" w:rsidR="00D02AC5" w:rsidRPr="00F26F3B" w:rsidRDefault="002722FD" w:rsidP="00390E1A">
            <w:pPr>
              <w:pStyle w:val="Zkladntext"/>
            </w:pPr>
            <w:r>
              <w:t>Id_k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753F0AA" w14:textId="1F4FC299" w:rsidR="00D02AC5" w:rsidRPr="00F26F3B" w:rsidRDefault="002722FD" w:rsidP="00390E1A">
            <w:pPr>
              <w:pStyle w:val="Zkladntext"/>
            </w:pPr>
            <w:r>
              <w:t>Cizí klíč určující katedru, pod kterou vyučující spadá</w:t>
            </w:r>
          </w:p>
        </w:tc>
      </w:tr>
      <w:tr w:rsidR="002722FD" w14:paraId="6C5867D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5ED25" w14:textId="77777777" w:rsidR="002722FD" w:rsidRPr="00F26F3B" w:rsidRDefault="002722FD" w:rsidP="00390E1A">
            <w:pPr>
              <w:pStyle w:val="Zkladntext"/>
            </w:pPr>
            <w:r w:rsidRPr="00F26F3B">
              <w:t>Garant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66A86E" w14:textId="604514CA" w:rsidR="002722FD" w:rsidRPr="00F26F3B" w:rsidRDefault="002722FD" w:rsidP="00390E1A">
            <w:pPr>
              <w:pStyle w:val="Zkladntext"/>
            </w:pPr>
            <w:r>
              <w:t>Propojovací tabulka garanta, jenž určuje, který vyučující garantuje, jaký předmět</w:t>
            </w:r>
          </w:p>
        </w:tc>
      </w:tr>
      <w:tr w:rsidR="00D02AC5" w14:paraId="231833C7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9481D1" w14:textId="3DF03EF3" w:rsidR="00D02AC5" w:rsidRPr="00F26F3B" w:rsidRDefault="00F26F3B" w:rsidP="00390E1A">
            <w:pPr>
              <w:pStyle w:val="Zkladntext"/>
            </w:pPr>
            <w:r w:rsidRPr="00F26F3B">
              <w:t>Id_vyuc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A44F92E" w14:textId="49F56DA3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garanta</w:t>
            </w:r>
            <w:r w:rsidRPr="00F26F3B">
              <w:t>, které identifikuje každ</w:t>
            </w:r>
            <w:r w:rsidR="00F26F3B" w:rsidRPr="00F26F3B">
              <w:t>ého garanta</w:t>
            </w:r>
            <w:r w:rsidRPr="00F26F3B">
              <w:t>.</w:t>
            </w:r>
          </w:p>
        </w:tc>
      </w:tr>
      <w:tr w:rsidR="00D02AC5" w14:paraId="110855F7" w14:textId="77777777" w:rsidTr="006832F5">
        <w:tc>
          <w:tcPr>
            <w:tcW w:w="1885" w:type="dxa"/>
          </w:tcPr>
          <w:p w14:paraId="72871981" w14:textId="2FE1ADED" w:rsidR="00D02AC5" w:rsidRPr="00F26F3B" w:rsidRDefault="002722FD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43EA5D41" w14:textId="7CD8B25D" w:rsidR="00D02AC5" w:rsidRPr="00F26F3B" w:rsidRDefault="002722FD" w:rsidP="00390E1A">
            <w:pPr>
              <w:pStyle w:val="Zkladntext"/>
            </w:pPr>
            <w:r>
              <w:t>Cizí klíč určující předmět pomocí identifikačního čísla</w:t>
            </w:r>
          </w:p>
        </w:tc>
      </w:tr>
      <w:tr w:rsidR="00D02AC5" w14:paraId="5891E17A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07D6A5EC" w14:textId="371E2F5B" w:rsidR="00D02AC5" w:rsidRPr="00F26F3B" w:rsidRDefault="002722FD" w:rsidP="00390E1A">
            <w:pPr>
              <w:pStyle w:val="Zkladntext"/>
            </w:pPr>
            <w:r>
              <w:t>Id_v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0A80342" w14:textId="22D9D0B2" w:rsidR="00D02AC5" w:rsidRPr="00F26F3B" w:rsidRDefault="002722FD" w:rsidP="00390E1A">
            <w:pPr>
              <w:pStyle w:val="Zkladntext"/>
            </w:pPr>
            <w:r>
              <w:t>Cizí klíč určující vyučujícího pomocí identifikačního čísla</w:t>
            </w:r>
          </w:p>
        </w:tc>
      </w:tr>
      <w:tr w:rsidR="002722FD" w14:paraId="60ED9E19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77CC3" w14:textId="77777777" w:rsidR="002722FD" w:rsidRPr="00F26F3B" w:rsidRDefault="002722FD" w:rsidP="00390E1A">
            <w:pPr>
              <w:pStyle w:val="Zkladntext"/>
            </w:pPr>
            <w:r w:rsidRPr="00F26F3B">
              <w:t>Záznam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D97F" w14:textId="53E5E4F1" w:rsidR="002722FD" w:rsidRPr="00F26F3B" w:rsidRDefault="002722FD" w:rsidP="00390E1A">
            <w:pPr>
              <w:pStyle w:val="Zkladntext"/>
            </w:pPr>
            <w:r>
              <w:t>Celkový plán shromažďující všechny semestrální plány dohromady</w:t>
            </w:r>
          </w:p>
        </w:tc>
      </w:tr>
      <w:tr w:rsidR="00D02AC5" w14:paraId="32DB1B2A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16D7116E" w14:textId="123509DC" w:rsidR="00D02AC5" w:rsidRPr="00F26F3B" w:rsidRDefault="00D02AC5" w:rsidP="00390E1A">
            <w:pPr>
              <w:pStyle w:val="Zkladntext"/>
            </w:pPr>
            <w:r w:rsidRPr="00F26F3B">
              <w:t>Id_zaznam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53C47576" w14:textId="5CD3A67F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záznam</w:t>
            </w:r>
            <w:r w:rsidRPr="00F26F3B">
              <w:t xml:space="preserve">u, které identifikuje každý </w:t>
            </w:r>
            <w:r w:rsidR="00F26F3B" w:rsidRPr="00F26F3B">
              <w:t>záznam</w:t>
            </w:r>
            <w:r w:rsidRPr="00F26F3B">
              <w:t>.</w:t>
            </w:r>
          </w:p>
        </w:tc>
      </w:tr>
      <w:tr w:rsidR="00D02AC5" w14:paraId="70ADD361" w14:textId="77777777" w:rsidTr="006832F5">
        <w:tc>
          <w:tcPr>
            <w:tcW w:w="1885" w:type="dxa"/>
          </w:tcPr>
          <w:p w14:paraId="1AADF84C" w14:textId="6573605F" w:rsidR="00D02AC5" w:rsidRPr="00F26F3B" w:rsidRDefault="002722FD" w:rsidP="00390E1A">
            <w:pPr>
              <w:pStyle w:val="Zkladntext"/>
            </w:pPr>
            <w:r>
              <w:t>Zkr_záznamu</w:t>
            </w:r>
          </w:p>
        </w:tc>
        <w:tc>
          <w:tcPr>
            <w:tcW w:w="6190" w:type="dxa"/>
          </w:tcPr>
          <w:p w14:paraId="1F1B2D84" w14:textId="28E34EBD" w:rsidR="00D02AC5" w:rsidRPr="00F26F3B" w:rsidRDefault="002722FD" w:rsidP="00390E1A">
            <w:pPr>
              <w:pStyle w:val="Zkladntext"/>
            </w:pPr>
            <w:r>
              <w:t>Zvolená Identifikační zkratka/název záznamu plánu</w:t>
            </w:r>
          </w:p>
        </w:tc>
      </w:tr>
      <w:tr w:rsidR="00D02AC5" w14:paraId="405DC2C6" w14:textId="77777777" w:rsidTr="002722FD">
        <w:tc>
          <w:tcPr>
            <w:tcW w:w="1885" w:type="dxa"/>
            <w:tcBorders>
              <w:bottom w:val="single" w:sz="18" w:space="0" w:color="auto"/>
            </w:tcBorders>
          </w:tcPr>
          <w:p w14:paraId="33142BCF" w14:textId="5F80F3B8" w:rsidR="00D02AC5" w:rsidRPr="00F26F3B" w:rsidRDefault="002722FD" w:rsidP="00390E1A">
            <w:pPr>
              <w:pStyle w:val="Zkladntext"/>
            </w:pPr>
            <w:r>
              <w:t>Id_obor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57931371" w14:textId="63ECB0F7" w:rsidR="00D02AC5" w:rsidRPr="00F26F3B" w:rsidRDefault="002722FD" w:rsidP="00390E1A">
            <w:pPr>
              <w:pStyle w:val="Zkladntext"/>
            </w:pPr>
            <w:r>
              <w:t>Cizí klíč, jenž určuje obor vytvořeného plánu</w:t>
            </w:r>
          </w:p>
        </w:tc>
      </w:tr>
      <w:tr w:rsidR="002722FD" w14:paraId="3176BE27" w14:textId="77777777" w:rsidTr="002722FD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31091" w14:textId="77777777" w:rsidR="002722FD" w:rsidRPr="00F26F3B" w:rsidRDefault="002722FD" w:rsidP="00390E1A">
            <w:pPr>
              <w:pStyle w:val="Zkladntext"/>
            </w:pPr>
            <w:r w:rsidRPr="00F26F3B">
              <w:t>Plan-semestr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AB3756" w14:textId="1328126A" w:rsidR="002722FD" w:rsidRPr="00F26F3B" w:rsidRDefault="00390E1A" w:rsidP="00390E1A">
            <w:pPr>
              <w:pStyle w:val="Zkladntext"/>
            </w:pPr>
            <w:r>
              <w:t>Plán na každý semestr, jenž spojuje výběry na semestr</w:t>
            </w:r>
          </w:p>
        </w:tc>
      </w:tr>
      <w:tr w:rsidR="00D02AC5" w14:paraId="4DC39C6F" w14:textId="77777777" w:rsidTr="002722FD">
        <w:tc>
          <w:tcPr>
            <w:tcW w:w="1885" w:type="dxa"/>
            <w:tcBorders>
              <w:top w:val="single" w:sz="18" w:space="0" w:color="auto"/>
            </w:tcBorders>
          </w:tcPr>
          <w:p w14:paraId="3369A4D4" w14:textId="1625DCBC" w:rsidR="00D02AC5" w:rsidRPr="00F26F3B" w:rsidRDefault="00D02AC5" w:rsidP="00390E1A">
            <w:pPr>
              <w:pStyle w:val="Zkladntext"/>
            </w:pPr>
            <w:r w:rsidRPr="00F26F3B">
              <w:t>Id_ps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76E51781" w14:textId="4AEE65F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Plánu semestru</w:t>
            </w:r>
            <w:r w:rsidRPr="00F26F3B">
              <w:t xml:space="preserve">, které identifikuje každý </w:t>
            </w:r>
            <w:r w:rsidR="00F26F3B" w:rsidRPr="00F26F3B">
              <w:t>semestrální plán</w:t>
            </w:r>
            <w:r w:rsidRPr="00F26F3B">
              <w:t>.</w:t>
            </w:r>
          </w:p>
        </w:tc>
      </w:tr>
      <w:tr w:rsidR="00D02AC5" w14:paraId="34BC48B3" w14:textId="77777777" w:rsidTr="006832F5">
        <w:tc>
          <w:tcPr>
            <w:tcW w:w="1885" w:type="dxa"/>
          </w:tcPr>
          <w:p w14:paraId="64552FCE" w14:textId="01D5DE41" w:rsidR="00D02AC5" w:rsidRPr="00F26F3B" w:rsidRDefault="00390E1A" w:rsidP="00390E1A">
            <w:pPr>
              <w:pStyle w:val="Zkladntext"/>
            </w:pPr>
            <w:r>
              <w:t>Sem_ps</w:t>
            </w:r>
          </w:p>
        </w:tc>
        <w:tc>
          <w:tcPr>
            <w:tcW w:w="6190" w:type="dxa"/>
          </w:tcPr>
          <w:p w14:paraId="3317D7BD" w14:textId="2685B595" w:rsidR="00D02AC5" w:rsidRPr="00F26F3B" w:rsidRDefault="00390E1A" w:rsidP="00390E1A">
            <w:pPr>
              <w:pStyle w:val="Zkladntext"/>
            </w:pPr>
            <w:r>
              <w:t>Nastavený semestr pro tento plán</w:t>
            </w:r>
          </w:p>
        </w:tc>
      </w:tr>
      <w:tr w:rsidR="00D02AC5" w14:paraId="18FBA459" w14:textId="77777777" w:rsidTr="00390E1A">
        <w:tc>
          <w:tcPr>
            <w:tcW w:w="1885" w:type="dxa"/>
            <w:tcBorders>
              <w:bottom w:val="single" w:sz="18" w:space="0" w:color="auto"/>
            </w:tcBorders>
          </w:tcPr>
          <w:p w14:paraId="363DC91B" w14:textId="43D88AB2" w:rsidR="00D02AC5" w:rsidRPr="00F26F3B" w:rsidRDefault="00390E1A" w:rsidP="00390E1A">
            <w:pPr>
              <w:pStyle w:val="Zkladntext"/>
            </w:pPr>
            <w:r>
              <w:t>Id_zaznam</w:t>
            </w:r>
          </w:p>
        </w:tc>
        <w:tc>
          <w:tcPr>
            <w:tcW w:w="6190" w:type="dxa"/>
            <w:tcBorders>
              <w:bottom w:val="single" w:sz="18" w:space="0" w:color="auto"/>
            </w:tcBorders>
          </w:tcPr>
          <w:p w14:paraId="7B58CE9F" w14:textId="5640809A" w:rsidR="00D02AC5" w:rsidRPr="00F26F3B" w:rsidRDefault="00390E1A" w:rsidP="00390E1A">
            <w:pPr>
              <w:pStyle w:val="Zkladntext"/>
            </w:pPr>
            <w:r>
              <w:t>Cizí klíč záznamu, pod který semestrální plán spadá</w:t>
            </w:r>
          </w:p>
        </w:tc>
      </w:tr>
      <w:tr w:rsidR="00390E1A" w14:paraId="3C6E4639" w14:textId="77777777" w:rsidTr="00390E1A">
        <w:tc>
          <w:tcPr>
            <w:tcW w:w="18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C3D038" w14:textId="77777777" w:rsidR="00390E1A" w:rsidRPr="00F26F3B" w:rsidRDefault="00390E1A" w:rsidP="00390E1A">
            <w:pPr>
              <w:pStyle w:val="Zkladntext"/>
            </w:pPr>
            <w:r w:rsidRPr="00F26F3B">
              <w:br w:type="page"/>
              <w:t>Výběr</w:t>
            </w:r>
          </w:p>
        </w:tc>
        <w:tc>
          <w:tcPr>
            <w:tcW w:w="6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36F7" w14:textId="3AE376C4" w:rsidR="00390E1A" w:rsidRPr="00F26F3B" w:rsidRDefault="00390E1A" w:rsidP="00390E1A">
            <w:pPr>
              <w:pStyle w:val="Zkladntext"/>
            </w:pPr>
            <w:r>
              <w:t>Výběr je vytvořen jako propojovací tabulka mezi semestrálním plánem a předmětem</w:t>
            </w:r>
          </w:p>
        </w:tc>
      </w:tr>
      <w:tr w:rsidR="00D02AC5" w14:paraId="5BAE7172" w14:textId="77777777" w:rsidTr="00390E1A">
        <w:tc>
          <w:tcPr>
            <w:tcW w:w="1885" w:type="dxa"/>
            <w:tcBorders>
              <w:top w:val="single" w:sz="18" w:space="0" w:color="auto"/>
            </w:tcBorders>
          </w:tcPr>
          <w:p w14:paraId="6D88BDCA" w14:textId="07BC599A" w:rsidR="00D02AC5" w:rsidRPr="00F26F3B" w:rsidRDefault="00D02AC5" w:rsidP="00390E1A">
            <w:pPr>
              <w:pStyle w:val="Zkladntext"/>
            </w:pPr>
            <w:r w:rsidRPr="00F26F3B">
              <w:t>Id_vyber</w:t>
            </w:r>
          </w:p>
        </w:tc>
        <w:tc>
          <w:tcPr>
            <w:tcW w:w="6190" w:type="dxa"/>
            <w:tcBorders>
              <w:top w:val="single" w:sz="18" w:space="0" w:color="auto"/>
            </w:tcBorders>
          </w:tcPr>
          <w:p w14:paraId="31E5E5D2" w14:textId="40D36169" w:rsidR="00D02AC5" w:rsidRPr="00F26F3B" w:rsidRDefault="00D02AC5" w:rsidP="00390E1A">
            <w:pPr>
              <w:pStyle w:val="Zkladntext"/>
            </w:pPr>
            <w:r w:rsidRPr="00F26F3B">
              <w:t xml:space="preserve">Identifikační číslo </w:t>
            </w:r>
            <w:r w:rsidR="00F26F3B" w:rsidRPr="00F26F3B">
              <w:t>výběru předmětu</w:t>
            </w:r>
            <w:r w:rsidRPr="00F26F3B">
              <w:t xml:space="preserve">, které identifikuje každý </w:t>
            </w:r>
            <w:r w:rsidR="00F26F3B" w:rsidRPr="00F26F3B">
              <w:t>výběr</w:t>
            </w:r>
            <w:r w:rsidRPr="00F26F3B">
              <w:t>.</w:t>
            </w:r>
          </w:p>
        </w:tc>
      </w:tr>
      <w:tr w:rsidR="00390E1A" w14:paraId="0CE0A365" w14:textId="77777777" w:rsidTr="006832F5">
        <w:tc>
          <w:tcPr>
            <w:tcW w:w="1885" w:type="dxa"/>
          </w:tcPr>
          <w:p w14:paraId="4E42F92E" w14:textId="2D3F998D" w:rsidR="00390E1A" w:rsidRPr="00F26F3B" w:rsidRDefault="00390E1A" w:rsidP="00390E1A">
            <w:pPr>
              <w:pStyle w:val="Zkladntext"/>
            </w:pPr>
            <w:r>
              <w:t>Id_předmět</w:t>
            </w:r>
          </w:p>
        </w:tc>
        <w:tc>
          <w:tcPr>
            <w:tcW w:w="6190" w:type="dxa"/>
          </w:tcPr>
          <w:p w14:paraId="7A5E4096" w14:textId="02EA2CB4" w:rsidR="00390E1A" w:rsidRPr="00F26F3B" w:rsidRDefault="00390E1A" w:rsidP="00390E1A">
            <w:pPr>
              <w:pStyle w:val="Zkladntext"/>
            </w:pPr>
            <w:r>
              <w:t>Cizí klíč, jenž určuje, jaký je vybraný předmět</w:t>
            </w:r>
          </w:p>
        </w:tc>
      </w:tr>
      <w:tr w:rsidR="00390E1A" w14:paraId="5F6C8204" w14:textId="77777777" w:rsidTr="006832F5">
        <w:tc>
          <w:tcPr>
            <w:tcW w:w="1885" w:type="dxa"/>
          </w:tcPr>
          <w:p w14:paraId="20E9188F" w14:textId="54B0EADC" w:rsidR="00390E1A" w:rsidRPr="00F26F3B" w:rsidRDefault="00390E1A" w:rsidP="00390E1A">
            <w:pPr>
              <w:pStyle w:val="Zkladntext"/>
            </w:pPr>
            <w:r>
              <w:t>Id_ps</w:t>
            </w:r>
          </w:p>
        </w:tc>
        <w:tc>
          <w:tcPr>
            <w:tcW w:w="6190" w:type="dxa"/>
          </w:tcPr>
          <w:p w14:paraId="295FE8A3" w14:textId="7FE9B139" w:rsidR="00390E1A" w:rsidRPr="00F26F3B" w:rsidRDefault="00390E1A" w:rsidP="00390E1A">
            <w:pPr>
              <w:pStyle w:val="Zkladntext"/>
            </w:pPr>
            <w:r>
              <w:t xml:space="preserve">Cizí klíč, jenž určuje, do jakého semestrálního plánu výběr </w:t>
            </w:r>
            <w:r w:rsidR="00F31744">
              <w:t>přidává</w:t>
            </w:r>
          </w:p>
        </w:tc>
      </w:tr>
    </w:tbl>
    <w:p w14:paraId="5A3205D6" w14:textId="3CCCCE9D" w:rsidR="00DF7F72" w:rsidRDefault="00DF7F72"/>
    <w:p w14:paraId="665ED601" w14:textId="77777777" w:rsidR="00E33028" w:rsidRDefault="00E33028" w:rsidP="00E33028">
      <w:pPr>
        <w:pStyle w:val="Nadpis2"/>
      </w:pPr>
      <w:bookmarkStart w:id="10" w:name="_Toc529964612"/>
      <w:r>
        <w:t>Případy užití</w:t>
      </w:r>
      <w:bookmarkEnd w:id="10"/>
    </w:p>
    <w:p w14:paraId="5F44C2FF" w14:textId="77777777" w:rsidR="00E33028" w:rsidRDefault="00E33028" w:rsidP="00E33028">
      <w:pPr>
        <w:pStyle w:val="Zkladntext"/>
      </w:pPr>
      <w:r>
        <w:t xml:space="preserve">Tato část se bude zaměřovat na případy užití pro uživatele. </w:t>
      </w:r>
    </w:p>
    <w:p w14:paraId="62C98B74" w14:textId="6BD8F984" w:rsidR="00E33028" w:rsidRDefault="00E33028" w:rsidP="00E33028">
      <w:pPr>
        <w:pStyle w:val="Zkladntext"/>
        <w:numPr>
          <w:ilvl w:val="0"/>
          <w:numId w:val="28"/>
        </w:numPr>
      </w:pPr>
      <w:r>
        <w:t>Vrstva (uživatel)</w:t>
      </w:r>
    </w:p>
    <w:p w14:paraId="7865BD2A" w14:textId="499135CB" w:rsidR="00E33028" w:rsidRDefault="00E33028" w:rsidP="00E33028">
      <w:pPr>
        <w:pStyle w:val="Zkladntext"/>
        <w:numPr>
          <w:ilvl w:val="1"/>
          <w:numId w:val="28"/>
        </w:numPr>
      </w:pPr>
      <w:r>
        <w:t>Vytvořit plán</w:t>
      </w:r>
      <w:r>
        <w:tab/>
      </w:r>
      <w:r>
        <w:tab/>
      </w:r>
    </w:p>
    <w:p w14:paraId="61A0C0B4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počet semestrů</w:t>
      </w:r>
    </w:p>
    <w:p w14:paraId="6F0D9FAA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Vybrat obor</w:t>
      </w:r>
    </w:p>
    <w:p w14:paraId="78B33AA2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Přidat předmět do semestru</w:t>
      </w:r>
    </w:p>
    <w:p w14:paraId="0EDD5F0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Odebrat předmět ze semestru</w:t>
      </w:r>
    </w:p>
    <w:p w14:paraId="5D94357C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 xml:space="preserve">Vyhledat předmět </w:t>
      </w:r>
    </w:p>
    <w:p w14:paraId="19D4C5FE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Zjistit informace o předmětu</w:t>
      </w:r>
    </w:p>
    <w:p w14:paraId="12BC62FD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kredity</w:t>
      </w:r>
    </w:p>
    <w:p w14:paraId="602E42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popisy</w:t>
      </w:r>
    </w:p>
    <w:p w14:paraId="69C76ED9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garanta</w:t>
      </w:r>
    </w:p>
    <w:p w14:paraId="22F469E1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prerekvizity</w:t>
      </w:r>
    </w:p>
    <w:p w14:paraId="158E978F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doporučený semestr</w:t>
      </w:r>
    </w:p>
    <w:p w14:paraId="1A5912FB" w14:textId="77777777" w:rsidR="00E33028" w:rsidRDefault="00E33028" w:rsidP="00E33028">
      <w:pPr>
        <w:pStyle w:val="Zkladntext"/>
        <w:numPr>
          <w:ilvl w:val="1"/>
          <w:numId w:val="28"/>
        </w:numPr>
      </w:pPr>
      <w:r>
        <w:t>Zobrazit informace o garantovi předmětu</w:t>
      </w:r>
    </w:p>
    <w:p w14:paraId="6639EC57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kontakt</w:t>
      </w:r>
    </w:p>
    <w:p w14:paraId="572CB88B" w14:textId="77777777" w:rsidR="00E33028" w:rsidRDefault="00E33028" w:rsidP="00E33028">
      <w:pPr>
        <w:pStyle w:val="Zkladntext"/>
        <w:numPr>
          <w:ilvl w:val="2"/>
          <w:numId w:val="28"/>
        </w:numPr>
      </w:pPr>
      <w:r>
        <w:t>Zobrazit konzultační hodiny</w:t>
      </w:r>
    </w:p>
    <w:p w14:paraId="2CEE4803" w14:textId="59C08900" w:rsidR="00E33028" w:rsidRDefault="00E33028" w:rsidP="00E33028">
      <w:pPr>
        <w:pStyle w:val="Zkladntext"/>
        <w:numPr>
          <w:ilvl w:val="0"/>
          <w:numId w:val="28"/>
        </w:numPr>
      </w:pPr>
      <w:r>
        <w:t>Vrstva (správa)</w:t>
      </w:r>
    </w:p>
    <w:p w14:paraId="37C778C1" w14:textId="77777777" w:rsidR="00E33028" w:rsidRDefault="00E33028" w:rsidP="00E33028">
      <w:pPr>
        <w:pStyle w:val="Zkladntext"/>
        <w:numPr>
          <w:ilvl w:val="0"/>
          <w:numId w:val="31"/>
        </w:numPr>
      </w:pPr>
      <w:r>
        <w:t>Upravit předmět</w:t>
      </w:r>
    </w:p>
    <w:p w14:paraId="7A705CC0" w14:textId="77777777" w:rsidR="00E33028" w:rsidRDefault="00E33028" w:rsidP="00E33028">
      <w:pPr>
        <w:pStyle w:val="Zkladntext"/>
        <w:numPr>
          <w:ilvl w:val="0"/>
          <w:numId w:val="31"/>
        </w:numPr>
      </w:pPr>
      <w:r>
        <w:t>Upravit informace garanta</w:t>
      </w:r>
    </w:p>
    <w:p w14:paraId="43A32D62" w14:textId="34D614FD" w:rsidR="00E33028" w:rsidRDefault="00E33028" w:rsidP="00E33028">
      <w:pPr>
        <w:pStyle w:val="Zkladntext"/>
        <w:numPr>
          <w:ilvl w:val="0"/>
          <w:numId w:val="31"/>
        </w:numPr>
      </w:pPr>
      <w:r>
        <w:t xml:space="preserve"> Upravit obor</w:t>
      </w:r>
    </w:p>
    <w:p w14:paraId="13EFEC07" w14:textId="763E9245" w:rsidR="000C7F88" w:rsidRDefault="000C7F88" w:rsidP="000C7F88">
      <w:pPr>
        <w:pStyle w:val="Zkladntext"/>
        <w:ind w:left="1440"/>
      </w:pPr>
    </w:p>
    <w:p w14:paraId="597E5714" w14:textId="17F016E9" w:rsidR="000C7F88" w:rsidRDefault="000C7F88" w:rsidP="000C7F88">
      <w:pPr>
        <w:pStyle w:val="Nadpis3"/>
      </w:pPr>
      <w:bookmarkStart w:id="11" w:name="_Toc529964613"/>
      <w:r>
        <w:t>Aktéři</w:t>
      </w:r>
      <w:bookmarkEnd w:id="11"/>
    </w:p>
    <w:p w14:paraId="70AB990C" w14:textId="77FBBC4E" w:rsidR="000C7F88" w:rsidRDefault="000C7F88" w:rsidP="000C7F88">
      <w:pPr>
        <w:pStyle w:val="Zkladntext"/>
      </w:pPr>
      <w:r>
        <w:t>Systém bude obsahovat 2 aktéry:</w:t>
      </w:r>
    </w:p>
    <w:p w14:paraId="0F73FE7D" w14:textId="07C505FA" w:rsidR="000C7F88" w:rsidRDefault="000C7F88" w:rsidP="000C7F88">
      <w:pPr>
        <w:pStyle w:val="Zkladntext"/>
        <w:numPr>
          <w:ilvl w:val="0"/>
          <w:numId w:val="32"/>
        </w:numPr>
      </w:pPr>
      <w:r>
        <w:t>Správce systému</w:t>
      </w:r>
    </w:p>
    <w:p w14:paraId="2C830F14" w14:textId="33F5ADC5" w:rsidR="000C7F88" w:rsidRDefault="000C7F88" w:rsidP="000C7F88">
      <w:pPr>
        <w:pStyle w:val="Zkladntext"/>
        <w:numPr>
          <w:ilvl w:val="1"/>
          <w:numId w:val="32"/>
        </w:numPr>
      </w:pPr>
      <w:r>
        <w:t>Správce bude upravovat informace o předmětu, oboru, garanta</w:t>
      </w:r>
    </w:p>
    <w:p w14:paraId="283BC9AE" w14:textId="73182479" w:rsidR="000C7F88" w:rsidRDefault="000C7F88" w:rsidP="000C7F88">
      <w:pPr>
        <w:pStyle w:val="Zkladntext"/>
        <w:numPr>
          <w:ilvl w:val="0"/>
          <w:numId w:val="32"/>
        </w:numPr>
      </w:pPr>
      <w:r>
        <w:t>Uživatel</w:t>
      </w:r>
    </w:p>
    <w:p w14:paraId="003C21DC" w14:textId="6D963C55" w:rsidR="000C7F88" w:rsidRPr="000C7F88" w:rsidRDefault="000C7F88" w:rsidP="000C7F88">
      <w:pPr>
        <w:pStyle w:val="Zkladntext"/>
        <w:numPr>
          <w:ilvl w:val="1"/>
          <w:numId w:val="32"/>
        </w:numPr>
      </w:pPr>
      <w:r>
        <w:t>Osoba, jenž si nainstaluje program</w:t>
      </w:r>
    </w:p>
    <w:p w14:paraId="413804EC" w14:textId="3C596584" w:rsidR="00C26DD2" w:rsidRPr="00C26DD2" w:rsidRDefault="00C26DD2" w:rsidP="00C26DD2">
      <w:pPr>
        <w:pStyle w:val="Zkladntext"/>
      </w:pPr>
    </w:p>
    <w:p w14:paraId="01E5E764" w14:textId="46331D39" w:rsidR="00C26DD2" w:rsidRDefault="00390E1A" w:rsidP="00E33028">
      <w:pPr>
        <w:pStyle w:val="Nadpis3"/>
      </w:pPr>
      <w:bookmarkStart w:id="12" w:name="_Toc52996461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94EA0" wp14:editId="793E4A09">
                <wp:simplePos x="0" y="0"/>
                <wp:positionH relativeFrom="column">
                  <wp:posOffset>-613830</wp:posOffset>
                </wp:positionH>
                <wp:positionV relativeFrom="paragraph">
                  <wp:posOffset>4667957</wp:posOffset>
                </wp:positionV>
                <wp:extent cx="64077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50B55" w14:textId="7F08D09E" w:rsidR="002722FD" w:rsidRPr="00511035" w:rsidRDefault="002722FD" w:rsidP="00854154">
                            <w:pPr>
                              <w:pStyle w:val="Titulek"/>
                              <w:jc w:val="center"/>
                              <w:rPr>
                                <w:rFonts w:cs="Arial"/>
                                <w:iCs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3" w:name="_Toc529964602"/>
                            <w:r>
                              <w:t xml:space="preserve">Obrázek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Obrázek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2E6C">
                              <w:t>Use Case Diagram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94EA0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48.35pt;margin-top:367.55pt;width:504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" stroked="f">
                <v:textbox style="mso-fit-shape-to-text:t" inset="0,0,0,0">
                  <w:txbxContent>
                    <w:p w14:paraId="66350B55" w14:textId="7F08D09E" w:rsidR="002722FD" w:rsidRPr="00511035" w:rsidRDefault="002722FD" w:rsidP="00854154">
                      <w:pPr>
                        <w:pStyle w:val="Titulek"/>
                        <w:jc w:val="center"/>
                        <w:rPr>
                          <w:rFonts w:cs="Arial"/>
                          <w:iCs/>
                          <w:noProof/>
                          <w:sz w:val="28"/>
                          <w:szCs w:val="28"/>
                        </w:rPr>
                      </w:pPr>
                      <w:bookmarkStart w:id="14" w:name="_Toc529964602"/>
                      <w:r>
                        <w:t xml:space="preserve">Obrázek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Obrázek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2E6C">
                        <w:t>Use Case Diagram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F72">
        <w:rPr>
          <w:noProof/>
        </w:rPr>
        <w:drawing>
          <wp:anchor distT="0" distB="0" distL="114300" distR="114300" simplePos="0" relativeHeight="251658240" behindDoc="0" locked="0" layoutInCell="1" allowOverlap="1" wp14:anchorId="4841995B" wp14:editId="2FBCF6C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407785" cy="4321810"/>
            <wp:effectExtent l="0" t="0" r="0" b="254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171" cy="43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D2">
        <w:t>Model případů užití</w:t>
      </w:r>
      <w:bookmarkEnd w:id="12"/>
    </w:p>
    <w:p w14:paraId="7F0938C0" w14:textId="77777777" w:rsidR="000C7F88" w:rsidRDefault="000C7F88">
      <w:pPr>
        <w:rPr>
          <w:rFonts w:cs="Arial"/>
          <w:b/>
          <w:bCs/>
          <w:sz w:val="26"/>
          <w:szCs w:val="26"/>
        </w:rPr>
      </w:pPr>
      <w:r>
        <w:br w:type="page"/>
      </w:r>
    </w:p>
    <w:p w14:paraId="2FE3F4E2" w14:textId="37958B2E" w:rsidR="00E33028" w:rsidRDefault="00E33028" w:rsidP="00E33028">
      <w:pPr>
        <w:pStyle w:val="Nadpis3"/>
      </w:pPr>
      <w:bookmarkStart w:id="15" w:name="_Toc529964615"/>
      <w:r>
        <w:t>Popis případů užití</w:t>
      </w:r>
      <w:bookmarkEnd w:id="15"/>
    </w:p>
    <w:p w14:paraId="65E3FB1D" w14:textId="6E9EAC45" w:rsidR="00BC66B2" w:rsidRDefault="00BC66B2" w:rsidP="00BC66B2">
      <w:pPr>
        <w:pStyle w:val="Titulek"/>
        <w:keepNext/>
      </w:pPr>
      <w:bookmarkStart w:id="16" w:name="_Toc529964604"/>
      <w:r>
        <w:t xml:space="preserve">Tabulka </w:t>
      </w:r>
      <w:r w:rsidR="005959DC">
        <w:rPr>
          <w:noProof/>
        </w:rPr>
        <w:fldChar w:fldCharType="begin"/>
      </w:r>
      <w:r w:rsidR="005959DC">
        <w:rPr>
          <w:noProof/>
        </w:rPr>
        <w:instrText xml:space="preserve"> SEQ Tabulka \* ARABIC </w:instrText>
      </w:r>
      <w:r w:rsidR="005959DC">
        <w:rPr>
          <w:noProof/>
        </w:rPr>
        <w:fldChar w:fldCharType="separate"/>
      </w:r>
      <w:r w:rsidR="00DF7F72">
        <w:rPr>
          <w:noProof/>
        </w:rPr>
        <w:t>2</w:t>
      </w:r>
      <w:r w:rsidR="005959DC">
        <w:rPr>
          <w:noProof/>
        </w:rPr>
        <w:fldChar w:fldCharType="end"/>
      </w:r>
      <w:r>
        <w:t xml:space="preserve"> </w:t>
      </w:r>
      <w:r w:rsidR="00390E1A">
        <w:t>-</w:t>
      </w:r>
      <w:r>
        <w:t xml:space="preserve"> </w:t>
      </w:r>
      <w:r w:rsidR="00390E1A">
        <w:t>P</w:t>
      </w:r>
      <w:r>
        <w:t>řípady užití</w:t>
      </w:r>
      <w:bookmarkEnd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405"/>
        <w:gridCol w:w="5670"/>
      </w:tblGrid>
      <w:tr w:rsidR="00E33028" w14:paraId="59F3E967" w14:textId="5E350650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00A86" w14:textId="3B925ADE" w:rsidR="00E33028" w:rsidRDefault="00E33028" w:rsidP="00BB537E">
            <w:pPr>
              <w:pStyle w:val="Zkladntext"/>
              <w:jc w:val="center"/>
            </w:pPr>
            <w:r>
              <w:t>Uživatel</w:t>
            </w:r>
          </w:p>
        </w:tc>
      </w:tr>
      <w:tr w:rsidR="00E33028" w14:paraId="6CDC7B6D" w14:textId="3AE079E4" w:rsidTr="00390E1A">
        <w:tc>
          <w:tcPr>
            <w:tcW w:w="2405" w:type="dxa"/>
            <w:tcBorders>
              <w:top w:val="single" w:sz="18" w:space="0" w:color="auto"/>
            </w:tcBorders>
          </w:tcPr>
          <w:p w14:paraId="53A7F12F" w14:textId="07704F3A" w:rsidR="00E33028" w:rsidRDefault="00E33028" w:rsidP="00BB537E">
            <w:pPr>
              <w:pStyle w:val="Zkladntext"/>
              <w:jc w:val="left"/>
            </w:pPr>
            <w:r>
              <w:t>Vytvořit plán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50B0F70B" w14:textId="59EBF035" w:rsidR="00E33028" w:rsidRDefault="00802A09" w:rsidP="00E33028">
            <w:pPr>
              <w:pStyle w:val="Zkladntext"/>
            </w:pPr>
            <w:r>
              <w:t>Umožní uživateli vytvořit studijní plán, jenž bude ukládán a bude možnost vytvořit více plánů najednou</w:t>
            </w:r>
          </w:p>
        </w:tc>
      </w:tr>
      <w:tr w:rsidR="00802A09" w14:paraId="0CF81139" w14:textId="77777777" w:rsidTr="002722FD">
        <w:tc>
          <w:tcPr>
            <w:tcW w:w="2405" w:type="dxa"/>
          </w:tcPr>
          <w:p w14:paraId="407310A6" w14:textId="77777777" w:rsidR="00802A09" w:rsidRDefault="00802A09" w:rsidP="002722FD">
            <w:pPr>
              <w:pStyle w:val="Zkladntext"/>
              <w:jc w:val="left"/>
            </w:pPr>
            <w:r>
              <w:t>Výběr oboru</w:t>
            </w:r>
          </w:p>
        </w:tc>
        <w:tc>
          <w:tcPr>
            <w:tcW w:w="5670" w:type="dxa"/>
          </w:tcPr>
          <w:p w14:paraId="19527FA8" w14:textId="0F9439E1" w:rsidR="00802A09" w:rsidRDefault="00802A09" w:rsidP="002722FD">
            <w:pPr>
              <w:pStyle w:val="Zkladntext"/>
            </w:pPr>
            <w:r>
              <w:t>Nastavení požadovaného oboru studia</w:t>
            </w:r>
          </w:p>
        </w:tc>
      </w:tr>
      <w:tr w:rsidR="00E33028" w14:paraId="7E98C304" w14:textId="77777777" w:rsidTr="00BB537E">
        <w:tc>
          <w:tcPr>
            <w:tcW w:w="2405" w:type="dxa"/>
          </w:tcPr>
          <w:p w14:paraId="4C7759A0" w14:textId="34B977E1" w:rsidR="00E33028" w:rsidRDefault="00E33028" w:rsidP="00BB537E">
            <w:pPr>
              <w:pStyle w:val="Zkladntext"/>
              <w:jc w:val="left"/>
            </w:pPr>
            <w:r>
              <w:t>Výběr počtu semestrů</w:t>
            </w:r>
          </w:p>
        </w:tc>
        <w:tc>
          <w:tcPr>
            <w:tcW w:w="5670" w:type="dxa"/>
          </w:tcPr>
          <w:p w14:paraId="19B63841" w14:textId="5648C613" w:rsidR="00E33028" w:rsidRDefault="00802A09" w:rsidP="00E33028">
            <w:pPr>
              <w:pStyle w:val="Zkladntext"/>
            </w:pPr>
            <w:r>
              <w:t>Možnost nastavit počet semestrů do plánu. Možnost bude od dvou do jedenácti semestrů.</w:t>
            </w:r>
          </w:p>
        </w:tc>
      </w:tr>
      <w:tr w:rsidR="00E33028" w14:paraId="7E7B19E8" w14:textId="77777777" w:rsidTr="00BB537E">
        <w:tc>
          <w:tcPr>
            <w:tcW w:w="2405" w:type="dxa"/>
          </w:tcPr>
          <w:p w14:paraId="306E549C" w14:textId="560D7C38" w:rsidR="00E33028" w:rsidRDefault="00E33028" w:rsidP="00BB537E">
            <w:pPr>
              <w:pStyle w:val="Zkladntext"/>
              <w:jc w:val="left"/>
            </w:pPr>
            <w:r>
              <w:t>Přidat předmět</w:t>
            </w:r>
          </w:p>
        </w:tc>
        <w:tc>
          <w:tcPr>
            <w:tcW w:w="5670" w:type="dxa"/>
          </w:tcPr>
          <w:p w14:paraId="13B0BE24" w14:textId="1EBF5F56" w:rsidR="00E33028" w:rsidRDefault="00802A09" w:rsidP="00E33028">
            <w:pPr>
              <w:pStyle w:val="Zkladntext"/>
            </w:pPr>
            <w:r>
              <w:t>Přidání předmětu do plánu a požadovaného semestru</w:t>
            </w:r>
          </w:p>
        </w:tc>
      </w:tr>
      <w:tr w:rsidR="00E33028" w14:paraId="79C58BA7" w14:textId="77777777" w:rsidTr="00BB537E">
        <w:tc>
          <w:tcPr>
            <w:tcW w:w="2405" w:type="dxa"/>
          </w:tcPr>
          <w:p w14:paraId="0DB4B635" w14:textId="3D6387C5" w:rsidR="00E33028" w:rsidRDefault="00E33028" w:rsidP="00BB537E">
            <w:pPr>
              <w:pStyle w:val="Zkladntext"/>
              <w:jc w:val="left"/>
            </w:pPr>
            <w:r>
              <w:t>Odebrat předmět</w:t>
            </w:r>
          </w:p>
        </w:tc>
        <w:tc>
          <w:tcPr>
            <w:tcW w:w="5670" w:type="dxa"/>
          </w:tcPr>
          <w:p w14:paraId="68BEC62D" w14:textId="7D4EB81F" w:rsidR="00E33028" w:rsidRDefault="00802A09" w:rsidP="00E33028">
            <w:pPr>
              <w:pStyle w:val="Zkladntext"/>
            </w:pPr>
            <w:r>
              <w:t>Odebrání předmětu do plánu a požadovaného semestru</w:t>
            </w:r>
          </w:p>
        </w:tc>
      </w:tr>
      <w:tr w:rsidR="00E33028" w14:paraId="43501118" w14:textId="77777777" w:rsidTr="00BB537E">
        <w:tc>
          <w:tcPr>
            <w:tcW w:w="2405" w:type="dxa"/>
          </w:tcPr>
          <w:p w14:paraId="760404EC" w14:textId="0C175BC1" w:rsidR="00E33028" w:rsidRDefault="00E33028" w:rsidP="00BB537E">
            <w:pPr>
              <w:pStyle w:val="Zkladntext"/>
              <w:jc w:val="left"/>
            </w:pPr>
            <w:r>
              <w:t>Vyhledat předmět</w:t>
            </w:r>
          </w:p>
        </w:tc>
        <w:tc>
          <w:tcPr>
            <w:tcW w:w="5670" w:type="dxa"/>
          </w:tcPr>
          <w:p w14:paraId="133DC234" w14:textId="4B4B85C0" w:rsidR="00E33028" w:rsidRDefault="00802A09" w:rsidP="00E33028">
            <w:pPr>
              <w:pStyle w:val="Zkladntext"/>
            </w:pPr>
            <w:r>
              <w:t>Umožnění vyhledat předmět podle názvu, povinnosti, kreditů atd.</w:t>
            </w:r>
          </w:p>
        </w:tc>
      </w:tr>
      <w:tr w:rsidR="00E33028" w14:paraId="63A2A026" w14:textId="77777777" w:rsidTr="00BB537E">
        <w:tc>
          <w:tcPr>
            <w:tcW w:w="2405" w:type="dxa"/>
          </w:tcPr>
          <w:p w14:paraId="5B38A7C8" w14:textId="49D1BE19" w:rsidR="00E33028" w:rsidRDefault="00E33028" w:rsidP="00BB537E">
            <w:pPr>
              <w:pStyle w:val="Zkladntext"/>
              <w:jc w:val="left"/>
            </w:pPr>
            <w:r>
              <w:t>Zjištění informací o předmětu</w:t>
            </w:r>
          </w:p>
        </w:tc>
        <w:tc>
          <w:tcPr>
            <w:tcW w:w="5670" w:type="dxa"/>
          </w:tcPr>
          <w:p w14:paraId="27899194" w14:textId="3AD3959C" w:rsidR="00E33028" w:rsidRDefault="00802A09" w:rsidP="00E33028">
            <w:pPr>
              <w:pStyle w:val="Zkladntext"/>
            </w:pPr>
            <w:r>
              <w:t>Možnost zobrazit informace o předmětu</w:t>
            </w:r>
          </w:p>
        </w:tc>
      </w:tr>
      <w:tr w:rsidR="00E33028" w14:paraId="2E71277C" w14:textId="77777777" w:rsidTr="00BB537E">
        <w:tc>
          <w:tcPr>
            <w:tcW w:w="2405" w:type="dxa"/>
          </w:tcPr>
          <w:p w14:paraId="759DAD6F" w14:textId="2E9B73FF" w:rsidR="00E33028" w:rsidRDefault="00E33028" w:rsidP="00BB537E">
            <w:pPr>
              <w:pStyle w:val="Zkladntext"/>
              <w:jc w:val="left"/>
            </w:pPr>
            <w:r>
              <w:t>Zobrazit kredity</w:t>
            </w:r>
          </w:p>
        </w:tc>
        <w:tc>
          <w:tcPr>
            <w:tcW w:w="5670" w:type="dxa"/>
          </w:tcPr>
          <w:p w14:paraId="3D1374B5" w14:textId="497E4F1A" w:rsidR="00E33028" w:rsidRDefault="00802A09" w:rsidP="00E33028">
            <w:pPr>
              <w:pStyle w:val="Zkladntext"/>
            </w:pPr>
            <w:r>
              <w:t>Zobrazení kreditového ohodnocení zvoleného předmětu</w:t>
            </w:r>
          </w:p>
        </w:tc>
      </w:tr>
      <w:tr w:rsidR="00E33028" w14:paraId="55DED6B9" w14:textId="77777777" w:rsidTr="00BB537E">
        <w:tc>
          <w:tcPr>
            <w:tcW w:w="2405" w:type="dxa"/>
          </w:tcPr>
          <w:p w14:paraId="2414C21B" w14:textId="2F5789C8" w:rsidR="00E33028" w:rsidRDefault="00E33028" w:rsidP="00BB537E">
            <w:pPr>
              <w:pStyle w:val="Zkladntext"/>
              <w:jc w:val="left"/>
            </w:pPr>
            <w:r>
              <w:t>Zobrazit popis</w:t>
            </w:r>
          </w:p>
        </w:tc>
        <w:tc>
          <w:tcPr>
            <w:tcW w:w="5670" w:type="dxa"/>
          </w:tcPr>
          <w:p w14:paraId="4B6752C3" w14:textId="035BD528" w:rsidR="00E33028" w:rsidRDefault="00802A09" w:rsidP="00E33028">
            <w:pPr>
              <w:pStyle w:val="Zkladntext"/>
            </w:pPr>
            <w:r>
              <w:t>Zobrazení popisu vybraného předmětu, jako jsou: cíle, požadavky atd.</w:t>
            </w:r>
          </w:p>
        </w:tc>
      </w:tr>
      <w:tr w:rsidR="00E33028" w14:paraId="69B7C29A" w14:textId="77777777" w:rsidTr="00BB537E">
        <w:tc>
          <w:tcPr>
            <w:tcW w:w="2405" w:type="dxa"/>
          </w:tcPr>
          <w:p w14:paraId="0207B043" w14:textId="0CB42535" w:rsidR="00E33028" w:rsidRDefault="00E33028" w:rsidP="00BB537E">
            <w:pPr>
              <w:pStyle w:val="Zkladntext"/>
              <w:jc w:val="left"/>
            </w:pPr>
            <w:r>
              <w:t>Zobrazit garanta</w:t>
            </w:r>
          </w:p>
        </w:tc>
        <w:tc>
          <w:tcPr>
            <w:tcW w:w="5670" w:type="dxa"/>
          </w:tcPr>
          <w:p w14:paraId="7C01BCDF" w14:textId="16E2CAC6" w:rsidR="00E33028" w:rsidRDefault="00802A09" w:rsidP="00E33028">
            <w:pPr>
              <w:pStyle w:val="Zkladntext"/>
            </w:pPr>
            <w:r>
              <w:t>Zobrazení garanta daného předmětu</w:t>
            </w:r>
          </w:p>
        </w:tc>
      </w:tr>
      <w:tr w:rsidR="00E33028" w14:paraId="694B6484" w14:textId="77777777" w:rsidTr="00BB537E">
        <w:tc>
          <w:tcPr>
            <w:tcW w:w="2405" w:type="dxa"/>
          </w:tcPr>
          <w:p w14:paraId="7E3B34C5" w14:textId="49425273" w:rsidR="00E33028" w:rsidRDefault="00E33028" w:rsidP="00BB537E">
            <w:pPr>
              <w:pStyle w:val="Zkladntext"/>
              <w:jc w:val="left"/>
            </w:pPr>
            <w:r>
              <w:t>Zobrazit prerekvizity</w:t>
            </w:r>
          </w:p>
        </w:tc>
        <w:tc>
          <w:tcPr>
            <w:tcW w:w="5670" w:type="dxa"/>
          </w:tcPr>
          <w:p w14:paraId="4064778E" w14:textId="0417C5D5" w:rsidR="00E33028" w:rsidRDefault="00802A09" w:rsidP="00E33028">
            <w:pPr>
              <w:pStyle w:val="Zkladntext"/>
            </w:pPr>
            <w:r>
              <w:t>Zobrazení potřebných prerekvizity předmětu</w:t>
            </w:r>
          </w:p>
        </w:tc>
      </w:tr>
      <w:tr w:rsidR="00E33028" w14:paraId="393D2326" w14:textId="77777777" w:rsidTr="00BB537E">
        <w:tc>
          <w:tcPr>
            <w:tcW w:w="2405" w:type="dxa"/>
          </w:tcPr>
          <w:p w14:paraId="52A12E61" w14:textId="5B52BF60" w:rsidR="00E33028" w:rsidRDefault="00E33028" w:rsidP="00BB537E">
            <w:pPr>
              <w:pStyle w:val="Zkladntext"/>
              <w:jc w:val="left"/>
            </w:pPr>
            <w:r>
              <w:t>Zobrazit doporučený semestr</w:t>
            </w:r>
          </w:p>
        </w:tc>
        <w:tc>
          <w:tcPr>
            <w:tcW w:w="5670" w:type="dxa"/>
          </w:tcPr>
          <w:p w14:paraId="0C7D2D3D" w14:textId="1B4410E1" w:rsidR="00E33028" w:rsidRDefault="00802A09" w:rsidP="00E33028">
            <w:pPr>
              <w:pStyle w:val="Zkladntext"/>
            </w:pPr>
            <w:r>
              <w:t>Zobrazení doporučeného semestru ve studiu požadovaného předmětu</w:t>
            </w:r>
          </w:p>
        </w:tc>
      </w:tr>
      <w:tr w:rsidR="00E33028" w14:paraId="59873010" w14:textId="77777777" w:rsidTr="00BB537E">
        <w:tc>
          <w:tcPr>
            <w:tcW w:w="2405" w:type="dxa"/>
          </w:tcPr>
          <w:p w14:paraId="3BDA84E8" w14:textId="73807F4B" w:rsidR="00E33028" w:rsidRDefault="00E33028" w:rsidP="00BB537E">
            <w:pPr>
              <w:pStyle w:val="Zkladntext"/>
              <w:jc w:val="left"/>
            </w:pPr>
            <w:r>
              <w:t>Zjištění informací garanta</w:t>
            </w:r>
          </w:p>
        </w:tc>
        <w:tc>
          <w:tcPr>
            <w:tcW w:w="5670" w:type="dxa"/>
          </w:tcPr>
          <w:p w14:paraId="4929895A" w14:textId="0DD1B4B1" w:rsidR="00E33028" w:rsidRDefault="00802A09" w:rsidP="00E33028">
            <w:pPr>
              <w:pStyle w:val="Zkladntext"/>
            </w:pPr>
            <w:r>
              <w:t>Možnost zobrazit informace o garantovi jako: místo kanceláře aj.</w:t>
            </w:r>
          </w:p>
        </w:tc>
      </w:tr>
      <w:tr w:rsidR="00E33028" w14:paraId="7EE32AE6" w14:textId="77777777" w:rsidTr="00BB537E">
        <w:tc>
          <w:tcPr>
            <w:tcW w:w="2405" w:type="dxa"/>
          </w:tcPr>
          <w:p w14:paraId="223EF64E" w14:textId="5A1D765D" w:rsidR="00E33028" w:rsidRDefault="00E33028" w:rsidP="00BB537E">
            <w:pPr>
              <w:pStyle w:val="Zkladntext"/>
              <w:jc w:val="left"/>
            </w:pPr>
            <w:r>
              <w:t>Zobrazit kontakt</w:t>
            </w:r>
          </w:p>
        </w:tc>
        <w:tc>
          <w:tcPr>
            <w:tcW w:w="5670" w:type="dxa"/>
          </w:tcPr>
          <w:p w14:paraId="647BDD3C" w14:textId="67BBEE74" w:rsidR="00E33028" w:rsidRDefault="00802A09" w:rsidP="00E33028">
            <w:pPr>
              <w:pStyle w:val="Zkladntext"/>
            </w:pPr>
            <w:r>
              <w:t>Zobrazení kontaktních informací daného garanta jako jsou telefon a email</w:t>
            </w:r>
          </w:p>
        </w:tc>
      </w:tr>
      <w:tr w:rsidR="00E33028" w14:paraId="0FF9113D" w14:textId="77777777" w:rsidTr="00390E1A">
        <w:tc>
          <w:tcPr>
            <w:tcW w:w="2405" w:type="dxa"/>
            <w:tcBorders>
              <w:bottom w:val="single" w:sz="18" w:space="0" w:color="auto"/>
            </w:tcBorders>
          </w:tcPr>
          <w:p w14:paraId="0A9E8481" w14:textId="43F3BE64" w:rsidR="00E33028" w:rsidRDefault="00E33028" w:rsidP="00BB537E">
            <w:pPr>
              <w:pStyle w:val="Zkladntext"/>
              <w:jc w:val="left"/>
            </w:pPr>
            <w:r>
              <w:t>Zobrazit konzultační hodiny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14:paraId="7E4DF691" w14:textId="59941274" w:rsidR="00E33028" w:rsidRDefault="00802A09" w:rsidP="00E33028">
            <w:pPr>
              <w:pStyle w:val="Zkladntext"/>
            </w:pPr>
            <w:r>
              <w:t>Zobrazení konzultačních hodin a dne konzultací daného garanta</w:t>
            </w:r>
          </w:p>
        </w:tc>
      </w:tr>
      <w:tr w:rsidR="00E33028" w14:paraId="58C726D0" w14:textId="77777777" w:rsidTr="00390E1A">
        <w:tc>
          <w:tcPr>
            <w:tcW w:w="80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30BCC9" w14:textId="6E132EBB" w:rsidR="00E33028" w:rsidRDefault="00E33028" w:rsidP="00BB537E">
            <w:pPr>
              <w:pStyle w:val="Zkladntext"/>
              <w:jc w:val="center"/>
            </w:pPr>
            <w:r>
              <w:t>Správa</w:t>
            </w:r>
          </w:p>
        </w:tc>
      </w:tr>
      <w:tr w:rsidR="00E33028" w14:paraId="0A0683CC" w14:textId="77777777" w:rsidTr="00390E1A">
        <w:tc>
          <w:tcPr>
            <w:tcW w:w="2405" w:type="dxa"/>
            <w:tcBorders>
              <w:top w:val="single" w:sz="18" w:space="0" w:color="auto"/>
            </w:tcBorders>
          </w:tcPr>
          <w:p w14:paraId="0F46AF58" w14:textId="229B6C7E" w:rsidR="00E33028" w:rsidRDefault="00E33028" w:rsidP="00BB537E">
            <w:pPr>
              <w:pStyle w:val="Zkladntext"/>
              <w:jc w:val="left"/>
            </w:pPr>
            <w:r>
              <w:t>Upravit informace garanta</w:t>
            </w:r>
          </w:p>
        </w:tc>
        <w:tc>
          <w:tcPr>
            <w:tcW w:w="5670" w:type="dxa"/>
            <w:tcBorders>
              <w:top w:val="single" w:sz="18" w:space="0" w:color="auto"/>
            </w:tcBorders>
          </w:tcPr>
          <w:p w14:paraId="25C17732" w14:textId="3388C6E5" w:rsidR="00E33028" w:rsidRDefault="000C7F88" w:rsidP="00E33028">
            <w:pPr>
              <w:pStyle w:val="Zkladntext"/>
            </w:pPr>
            <w:r>
              <w:t>Bude moci upravit veškeré informace o garantech jako jméno, kontakty, místo kanceláře aj.</w:t>
            </w:r>
          </w:p>
        </w:tc>
      </w:tr>
      <w:tr w:rsidR="00E33028" w14:paraId="43764975" w14:textId="77777777" w:rsidTr="00BB537E">
        <w:tc>
          <w:tcPr>
            <w:tcW w:w="2405" w:type="dxa"/>
          </w:tcPr>
          <w:p w14:paraId="36FAD94A" w14:textId="0A67491F" w:rsidR="00E33028" w:rsidRDefault="00BB537E" w:rsidP="00BB537E">
            <w:pPr>
              <w:pStyle w:val="Zkladntext"/>
              <w:jc w:val="left"/>
            </w:pPr>
            <w:r>
              <w:t>Upravit předmět</w:t>
            </w:r>
          </w:p>
        </w:tc>
        <w:tc>
          <w:tcPr>
            <w:tcW w:w="5670" w:type="dxa"/>
          </w:tcPr>
          <w:p w14:paraId="506EBDDB" w14:textId="4371EC87" w:rsidR="00E33028" w:rsidRDefault="000C7F88" w:rsidP="00E33028">
            <w:pPr>
              <w:pStyle w:val="Zkladntext"/>
            </w:pPr>
            <w:r>
              <w:t>Bude moci upravit veškeré věci v předmětu od názvu a zkratky po popisy, garanta předmětu po kredity a povinnosti/prerekvizity.</w:t>
            </w:r>
          </w:p>
        </w:tc>
      </w:tr>
      <w:tr w:rsidR="00E33028" w14:paraId="561C8FA8" w14:textId="77777777" w:rsidTr="00BB537E">
        <w:tc>
          <w:tcPr>
            <w:tcW w:w="2405" w:type="dxa"/>
          </w:tcPr>
          <w:p w14:paraId="57E96C19" w14:textId="2A9C653E" w:rsidR="00E33028" w:rsidRDefault="00BB537E" w:rsidP="00BB537E">
            <w:pPr>
              <w:pStyle w:val="Zkladntext"/>
              <w:jc w:val="left"/>
            </w:pPr>
            <w:r>
              <w:t>Upravit obor</w:t>
            </w:r>
          </w:p>
        </w:tc>
        <w:tc>
          <w:tcPr>
            <w:tcW w:w="5670" w:type="dxa"/>
          </w:tcPr>
          <w:p w14:paraId="30E4D718" w14:textId="5A48C5B8" w:rsidR="00E33028" w:rsidRDefault="000C7F88" w:rsidP="00E33028">
            <w:pPr>
              <w:pStyle w:val="Zkladntext"/>
            </w:pPr>
            <w:r>
              <w:t>Umožní upravit název oboru, počtu potřebných kreditů dané skupiny předmětů</w:t>
            </w:r>
          </w:p>
        </w:tc>
      </w:tr>
    </w:tbl>
    <w:p w14:paraId="46076E4F" w14:textId="421667D6" w:rsidR="00C53E54" w:rsidRDefault="00C53E54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</w:p>
    <w:p w14:paraId="3C4B82A8" w14:textId="4CB4900F" w:rsidR="009E1CA1" w:rsidRDefault="009E1CA1" w:rsidP="009E1CA1">
      <w:pPr>
        <w:pStyle w:val="Nadpis1"/>
        <w:numPr>
          <w:ilvl w:val="0"/>
          <w:numId w:val="1"/>
        </w:numPr>
      </w:pPr>
      <w:bookmarkStart w:id="17" w:name="_Toc529964616"/>
      <w:r>
        <w:t>Popis implementace</w:t>
      </w:r>
      <w:bookmarkEnd w:id="17"/>
    </w:p>
    <w:p w14:paraId="764AC7EB" w14:textId="28B92F8F" w:rsidR="00316316" w:rsidRDefault="00316316" w:rsidP="00316316">
      <w:pPr>
        <w:pStyle w:val="Zkladntext"/>
      </w:pPr>
    </w:p>
    <w:p w14:paraId="63624C8D" w14:textId="1907DB81" w:rsidR="00DF7F72" w:rsidRDefault="00DF7F72">
      <w:r>
        <w:br w:type="page"/>
      </w:r>
    </w:p>
    <w:p w14:paraId="6964245B" w14:textId="77777777" w:rsidR="00316316" w:rsidRDefault="00376BDA" w:rsidP="00316316">
      <w:pPr>
        <w:pStyle w:val="Nadpis1"/>
        <w:numPr>
          <w:ilvl w:val="0"/>
          <w:numId w:val="0"/>
        </w:numPr>
        <w:ind w:left="142"/>
      </w:pPr>
      <w:bookmarkStart w:id="18" w:name="_Toc529964617"/>
      <w:r>
        <w:t>Závěr</w:t>
      </w:r>
      <w:bookmarkEnd w:id="18"/>
    </w:p>
    <w:p w14:paraId="65EC85FE" w14:textId="7465330B" w:rsidR="00376BDA" w:rsidRDefault="00376BDA" w:rsidP="00316316">
      <w:pPr>
        <w:pStyle w:val="Nadpis1"/>
        <w:numPr>
          <w:ilvl w:val="0"/>
          <w:numId w:val="0"/>
        </w:numPr>
        <w:ind w:left="142"/>
      </w:pPr>
      <w:r>
        <w:br w:type="page"/>
      </w:r>
    </w:p>
    <w:bookmarkStart w:id="19" w:name="_Toc529964618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EndPr/>
      <w:sdtContent>
        <w:p w14:paraId="3E6AD4E0" w14:textId="38DED372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</w:t>
          </w:r>
          <w:r w:rsidR="009E1CA1">
            <w:t>té literatury</w:t>
          </w:r>
          <w:bookmarkEnd w:id="19"/>
        </w:p>
        <w:p w14:paraId="20D21199" w14:textId="37D66B88" w:rsidR="00441B6E" w:rsidRDefault="00F31744" w:rsidP="009E1CA1">
          <w:pPr>
            <w:pStyle w:val="Bibliografie"/>
            <w:spacing w:line="360" w:lineRule="auto"/>
            <w:ind w:left="142" w:hanging="142"/>
            <w:jc w:val="both"/>
          </w:pPr>
        </w:p>
      </w:sdtContent>
    </w:sdt>
    <w:p w14:paraId="102CF156" w14:textId="77777777" w:rsidR="009E1CA1" w:rsidRDefault="009E1CA1" w:rsidP="009E1CA1">
      <w:pPr>
        <w:pStyle w:val="Nadpis1"/>
        <w:numPr>
          <w:ilvl w:val="0"/>
          <w:numId w:val="0"/>
        </w:numPr>
        <w:spacing w:after="240"/>
      </w:pPr>
      <w:bookmarkStart w:id="20" w:name="_Toc529964619"/>
      <w:r>
        <w:t>Použité zdroje</w:t>
      </w:r>
      <w:bookmarkEnd w:id="20"/>
    </w:p>
    <w:p w14:paraId="273322F8" w14:textId="77777777" w:rsidR="009E1CA1" w:rsidRDefault="009E1CA1" w:rsidP="009E1CA1">
      <w:pPr>
        <w:pStyle w:val="Zkladntext"/>
        <w:numPr>
          <w:ilvl w:val="0"/>
          <w:numId w:val="27"/>
        </w:numPr>
        <w:jc w:val="left"/>
      </w:pPr>
      <w:bookmarkStart w:id="21" w:name="_Ref528492639"/>
      <w:r>
        <w:t xml:space="preserve">Studijní a zkušební řád VŠPJ. URL: </w:t>
      </w:r>
      <w:hyperlink r:id="rId12" w:history="1">
        <w:r w:rsidRPr="009A2CD8">
          <w:rPr>
            <w:rStyle w:val="Hypertextovodkaz"/>
          </w:rPr>
          <w:t>https://www.vspj.cz/student/prezencni-studium/aplikovana-informatika</w:t>
        </w:r>
      </w:hyperlink>
      <w:r>
        <w:t>. 2018</w:t>
      </w:r>
      <w:bookmarkEnd w:id="21"/>
    </w:p>
    <w:p w14:paraId="0874AAA8" w14:textId="2987BAB9" w:rsidR="00376BDA" w:rsidRDefault="009E1CA1" w:rsidP="009E1CA1">
      <w:r>
        <w:t xml:space="preserve"> </w:t>
      </w:r>
    </w:p>
    <w:sectPr w:rsidR="00376BDA" w:rsidSect="00605D0F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425B1" w14:textId="77777777" w:rsidR="00004786" w:rsidRDefault="00004786" w:rsidP="00450FBC">
      <w:r>
        <w:separator/>
      </w:r>
    </w:p>
  </w:endnote>
  <w:endnote w:type="continuationSeparator" w:id="0">
    <w:p w14:paraId="7BB81967" w14:textId="77777777" w:rsidR="00004786" w:rsidRDefault="00004786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2722FD" w:rsidRDefault="002722F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3205AFCD" w:rsidR="002722FD" w:rsidRDefault="002722F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744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B2EAE" w14:textId="77777777" w:rsidR="00004786" w:rsidRDefault="00004786" w:rsidP="00450FBC">
      <w:r>
        <w:separator/>
      </w:r>
    </w:p>
  </w:footnote>
  <w:footnote w:type="continuationSeparator" w:id="0">
    <w:p w14:paraId="2B9CC253" w14:textId="77777777" w:rsidR="00004786" w:rsidRDefault="00004786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2D944" w14:textId="77777777" w:rsidR="002722FD" w:rsidRDefault="002722FD">
    <w:pPr>
      <w:pStyle w:val="Zhlav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4B8AF" w14:textId="39887299" w:rsidR="002722FD" w:rsidRDefault="002722FD" w:rsidP="00605D0F">
    <w:pPr>
      <w:pStyle w:val="Zhlav"/>
      <w:jc w:val="center"/>
    </w:pPr>
    <w:r>
      <w:t>Vysoká škola polytechnická Jihlava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058B9" w14:textId="0A428646" w:rsidR="002722FD" w:rsidRPr="00605D0F" w:rsidRDefault="002722F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D46AA"/>
    <w:multiLevelType w:val="multilevel"/>
    <w:tmpl w:val="0405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0EB28E0"/>
    <w:multiLevelType w:val="hybridMultilevel"/>
    <w:tmpl w:val="B7D288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DC012D"/>
    <w:multiLevelType w:val="hybridMultilevel"/>
    <w:tmpl w:val="AE242460"/>
    <w:lvl w:ilvl="0" w:tplc="0D18A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BE36732"/>
    <w:multiLevelType w:val="hybridMultilevel"/>
    <w:tmpl w:val="46A0B680"/>
    <w:lvl w:ilvl="0" w:tplc="B9DE025A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56976"/>
    <w:multiLevelType w:val="hybridMultilevel"/>
    <w:tmpl w:val="4502B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820EE"/>
    <w:multiLevelType w:val="hybridMultilevel"/>
    <w:tmpl w:val="50DA3692"/>
    <w:lvl w:ilvl="0" w:tplc="EF844AE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</w:num>
  <w:num w:numId="21">
    <w:abstractNumId w:val="13"/>
    <w:lvlOverride w:ilvl="0">
      <w:startOverride w:val="1"/>
    </w:lvlOverride>
  </w:num>
  <w:num w:numId="22">
    <w:abstractNumId w:val="15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8"/>
  </w:num>
  <w:num w:numId="28">
    <w:abstractNumId w:val="12"/>
  </w:num>
  <w:num w:numId="29">
    <w:abstractNumId w:val="11"/>
  </w:num>
  <w:num w:numId="30">
    <w:abstractNumId w:val="10"/>
  </w:num>
  <w:num w:numId="31">
    <w:abstractNumId w:val="1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04786"/>
    <w:rsid w:val="00011ADC"/>
    <w:rsid w:val="00030AE0"/>
    <w:rsid w:val="000364C7"/>
    <w:rsid w:val="000368E4"/>
    <w:rsid w:val="0006383A"/>
    <w:rsid w:val="00077D49"/>
    <w:rsid w:val="000B3248"/>
    <w:rsid w:val="000C684D"/>
    <w:rsid w:val="000C7F88"/>
    <w:rsid w:val="000D480D"/>
    <w:rsid w:val="000E6885"/>
    <w:rsid w:val="00106274"/>
    <w:rsid w:val="00127A78"/>
    <w:rsid w:val="001330A8"/>
    <w:rsid w:val="00134DD7"/>
    <w:rsid w:val="00145F30"/>
    <w:rsid w:val="001A09D3"/>
    <w:rsid w:val="001A1C26"/>
    <w:rsid w:val="001D2CF3"/>
    <w:rsid w:val="001D6D7E"/>
    <w:rsid w:val="00203032"/>
    <w:rsid w:val="00227221"/>
    <w:rsid w:val="00227E81"/>
    <w:rsid w:val="00242BAB"/>
    <w:rsid w:val="00265331"/>
    <w:rsid w:val="002722FD"/>
    <w:rsid w:val="0027255C"/>
    <w:rsid w:val="00287CA6"/>
    <w:rsid w:val="0029203D"/>
    <w:rsid w:val="002A7A19"/>
    <w:rsid w:val="00310168"/>
    <w:rsid w:val="00316316"/>
    <w:rsid w:val="00334C2D"/>
    <w:rsid w:val="00357028"/>
    <w:rsid w:val="00376BDA"/>
    <w:rsid w:val="00381ECD"/>
    <w:rsid w:val="00390E1A"/>
    <w:rsid w:val="00395FE2"/>
    <w:rsid w:val="003971E1"/>
    <w:rsid w:val="003A1AB1"/>
    <w:rsid w:val="003F4475"/>
    <w:rsid w:val="00413B7D"/>
    <w:rsid w:val="00415977"/>
    <w:rsid w:val="004241E9"/>
    <w:rsid w:val="00435AA2"/>
    <w:rsid w:val="00441B6E"/>
    <w:rsid w:val="00450FBC"/>
    <w:rsid w:val="0045327E"/>
    <w:rsid w:val="00482949"/>
    <w:rsid w:val="00487AC6"/>
    <w:rsid w:val="004B2A6E"/>
    <w:rsid w:val="004B7430"/>
    <w:rsid w:val="004C32A5"/>
    <w:rsid w:val="004D6370"/>
    <w:rsid w:val="005078F3"/>
    <w:rsid w:val="005304B1"/>
    <w:rsid w:val="005342DB"/>
    <w:rsid w:val="005404A9"/>
    <w:rsid w:val="0054505F"/>
    <w:rsid w:val="00553E98"/>
    <w:rsid w:val="005541D9"/>
    <w:rsid w:val="00566A69"/>
    <w:rsid w:val="00577033"/>
    <w:rsid w:val="005959DC"/>
    <w:rsid w:val="00596E8D"/>
    <w:rsid w:val="005B0A61"/>
    <w:rsid w:val="005D4A7C"/>
    <w:rsid w:val="005E647A"/>
    <w:rsid w:val="005E66E5"/>
    <w:rsid w:val="00605D0F"/>
    <w:rsid w:val="00607586"/>
    <w:rsid w:val="0061737E"/>
    <w:rsid w:val="00630F3C"/>
    <w:rsid w:val="006372A7"/>
    <w:rsid w:val="006576AB"/>
    <w:rsid w:val="006832F5"/>
    <w:rsid w:val="0069085A"/>
    <w:rsid w:val="006A0510"/>
    <w:rsid w:val="006B3997"/>
    <w:rsid w:val="006D77FB"/>
    <w:rsid w:val="006E045F"/>
    <w:rsid w:val="006F30A0"/>
    <w:rsid w:val="006F790C"/>
    <w:rsid w:val="00700E9C"/>
    <w:rsid w:val="00745ED3"/>
    <w:rsid w:val="00750A84"/>
    <w:rsid w:val="00753230"/>
    <w:rsid w:val="007575EF"/>
    <w:rsid w:val="00762726"/>
    <w:rsid w:val="00791BA8"/>
    <w:rsid w:val="00792894"/>
    <w:rsid w:val="007E2D7C"/>
    <w:rsid w:val="007F17EF"/>
    <w:rsid w:val="00800520"/>
    <w:rsid w:val="00802A09"/>
    <w:rsid w:val="00854154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1CA1"/>
    <w:rsid w:val="009E727B"/>
    <w:rsid w:val="009F26FD"/>
    <w:rsid w:val="009F6A90"/>
    <w:rsid w:val="00A2040F"/>
    <w:rsid w:val="00A265AF"/>
    <w:rsid w:val="00A26CE9"/>
    <w:rsid w:val="00A43194"/>
    <w:rsid w:val="00A50D3A"/>
    <w:rsid w:val="00A560F2"/>
    <w:rsid w:val="00A6464C"/>
    <w:rsid w:val="00A81CBF"/>
    <w:rsid w:val="00AB2CD4"/>
    <w:rsid w:val="00AC0EA3"/>
    <w:rsid w:val="00AC1F6C"/>
    <w:rsid w:val="00AD66A9"/>
    <w:rsid w:val="00AE1675"/>
    <w:rsid w:val="00AE7A3C"/>
    <w:rsid w:val="00B54E18"/>
    <w:rsid w:val="00B7679E"/>
    <w:rsid w:val="00BA1E5D"/>
    <w:rsid w:val="00BB537E"/>
    <w:rsid w:val="00BC66B2"/>
    <w:rsid w:val="00BF2973"/>
    <w:rsid w:val="00C04C21"/>
    <w:rsid w:val="00C26DD2"/>
    <w:rsid w:val="00C27DB3"/>
    <w:rsid w:val="00C40104"/>
    <w:rsid w:val="00C530A5"/>
    <w:rsid w:val="00C53E54"/>
    <w:rsid w:val="00C75C7A"/>
    <w:rsid w:val="00C765C0"/>
    <w:rsid w:val="00C915C1"/>
    <w:rsid w:val="00C92C3D"/>
    <w:rsid w:val="00CD2262"/>
    <w:rsid w:val="00CE3E66"/>
    <w:rsid w:val="00D02AC5"/>
    <w:rsid w:val="00D114AF"/>
    <w:rsid w:val="00DA6E95"/>
    <w:rsid w:val="00DF7F72"/>
    <w:rsid w:val="00E10248"/>
    <w:rsid w:val="00E1451E"/>
    <w:rsid w:val="00E15CDA"/>
    <w:rsid w:val="00E33028"/>
    <w:rsid w:val="00E44074"/>
    <w:rsid w:val="00E51C3F"/>
    <w:rsid w:val="00E95EC9"/>
    <w:rsid w:val="00E9757D"/>
    <w:rsid w:val="00EA4979"/>
    <w:rsid w:val="00EA7BCF"/>
    <w:rsid w:val="00EB09C0"/>
    <w:rsid w:val="00ED03CE"/>
    <w:rsid w:val="00EE1F3A"/>
    <w:rsid w:val="00EF5CFE"/>
    <w:rsid w:val="00EF63AE"/>
    <w:rsid w:val="00F05886"/>
    <w:rsid w:val="00F05DD5"/>
    <w:rsid w:val="00F26F3B"/>
    <w:rsid w:val="00F31744"/>
    <w:rsid w:val="00F745E6"/>
    <w:rsid w:val="00F74785"/>
    <w:rsid w:val="00F870E6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rsid w:val="00792894"/>
    <w:pPr>
      <w:ind w:left="720"/>
      <w:contextualSpacing/>
    </w:pPr>
  </w:style>
  <w:style w:type="table" w:styleId="Mkatabulky">
    <w:name w:val="Table Grid"/>
    <w:basedOn w:val="Normlntabulka"/>
    <w:uiPriority w:val="59"/>
    <w:rsid w:val="00E33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Standardnpsmoodstavce"/>
    <w:rsid w:val="005D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spj.cz/student/prezencni-studium/aplikovana-informatik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fs1\home\student\cink01\Downloads\Semestralni_projekt_SPPSP.docx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F9"/>
    <w:rsid w:val="000B2B25"/>
    <w:rsid w:val="003F5DA8"/>
    <w:rsid w:val="0042486F"/>
    <w:rsid w:val="00490D89"/>
    <w:rsid w:val="004E28CA"/>
    <w:rsid w:val="004E46BF"/>
    <w:rsid w:val="005C2C5F"/>
    <w:rsid w:val="00645426"/>
    <w:rsid w:val="00682948"/>
    <w:rsid w:val="006940B8"/>
    <w:rsid w:val="006E60B8"/>
    <w:rsid w:val="00842A3D"/>
    <w:rsid w:val="0084557C"/>
    <w:rsid w:val="00976AF9"/>
    <w:rsid w:val="009A6D11"/>
    <w:rsid w:val="00BD7BA8"/>
    <w:rsid w:val="00CD3784"/>
    <w:rsid w:val="00D3263E"/>
    <w:rsid w:val="00D43DF4"/>
    <w:rsid w:val="00E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E28CA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8719C498A840E3870871890BCFD1BC">
    <w:name w:val="CA8719C498A840E3870871890BCFD1BC"/>
    <w:rsid w:val="004E28CA"/>
    <w:pPr>
      <w:spacing w:after="160" w:line="259" w:lineRule="auto"/>
    </w:pPr>
  </w:style>
  <w:style w:type="paragraph" w:customStyle="1" w:styleId="7053A9B288BD4AA4947019970C76552F">
    <w:name w:val="7053A9B288BD4AA4947019970C76552F"/>
    <w:rsid w:val="004E28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D540AD70-803D-483B-AC28-02852D65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173</TotalTime>
  <Pages>17</Pages>
  <Words>1605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31</cp:revision>
  <cp:lastPrinted>2018-01-30T10:54:00Z</cp:lastPrinted>
  <dcterms:created xsi:type="dcterms:W3CDTF">2018-10-11T06:48:00Z</dcterms:created>
  <dcterms:modified xsi:type="dcterms:W3CDTF">2018-11-14T12:14:00Z</dcterms:modified>
</cp:coreProperties>
</file>